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C5C" w:rsidRDefault="004F1C5C" w:rsidP="004F1C5C">
      <w:pPr>
        <w:pStyle w:val="Heading1"/>
        <w:jc w:val="center"/>
      </w:pPr>
      <w:r>
        <w:rPr>
          <w:i/>
        </w:rPr>
        <w:t>EE 474 Project 4</w:t>
      </w:r>
    </w:p>
    <w:p w:rsidR="004F1C5C" w:rsidRDefault="004F1C5C" w:rsidP="004F1C5C">
      <w:pPr>
        <w:pStyle w:val="Heading1"/>
        <w:jc w:val="center"/>
      </w:pPr>
      <w:proofErr w:type="gramStart"/>
      <w:r>
        <w:rPr>
          <w:i/>
          <w:sz w:val="18"/>
        </w:rPr>
        <w:t>Spring  2018</w:t>
      </w:r>
      <w:proofErr w:type="gramEnd"/>
    </w:p>
    <w:p w:rsidR="004F1C5C" w:rsidRDefault="004F1C5C" w:rsidP="004F1C5C">
      <w:pPr>
        <w:pStyle w:val="Heading4"/>
        <w:jc w:val="center"/>
      </w:pPr>
      <w:r>
        <w:t>Learning the Development Environment – The Next Step</w:t>
      </w:r>
    </w:p>
    <w:p w:rsidR="004F1C5C" w:rsidRDefault="004F1C5C" w:rsidP="004F1C5C">
      <w:pPr>
        <w:jc w:val="center"/>
        <w:rPr>
          <w:i/>
          <w:sz w:val="20"/>
        </w:rPr>
      </w:pPr>
      <w:smartTag w:uri="urn:schemas-microsoft-com:office:smarttags" w:element="place">
        <w:smartTag w:uri="urn:schemas-microsoft-com:office:smarttags" w:element="PlaceType">
          <w:r>
            <w:rPr>
              <w:i/>
              <w:sz w:val="20"/>
            </w:rPr>
            <w:t>University</w:t>
          </w:r>
        </w:smartTag>
        <w:r>
          <w:rPr>
            <w:i/>
            <w:sz w:val="20"/>
          </w:rPr>
          <w:t xml:space="preserve"> of </w:t>
        </w:r>
        <w:smartTag w:uri="urn:schemas-microsoft-com:office:smarttags" w:element="PlaceName">
          <w:r>
            <w:rPr>
              <w:i/>
              <w:sz w:val="20"/>
            </w:rPr>
            <w:t>Washington</w:t>
          </w:r>
        </w:smartTag>
      </w:smartTag>
      <w:r>
        <w:rPr>
          <w:i/>
          <w:sz w:val="20"/>
        </w:rPr>
        <w:t xml:space="preserve"> - Department of Electrical Engineering</w:t>
      </w:r>
    </w:p>
    <w:p w:rsidR="004F1C5C" w:rsidRDefault="004F1C5C" w:rsidP="004F1C5C">
      <w:pPr>
        <w:pStyle w:val="Heading2"/>
        <w:jc w:val="center"/>
        <w:rPr>
          <w:i/>
          <w:sz w:val="16"/>
        </w:rPr>
      </w:pPr>
      <w:r w:rsidRPr="006250A1">
        <w:rPr>
          <w:b w:val="0"/>
          <w:i/>
          <w:sz w:val="12"/>
        </w:rPr>
        <w:t>Blake Hannaford, Joshua Olsen, Tom Cornelius,</w:t>
      </w:r>
    </w:p>
    <w:p w:rsidR="004F1C5C" w:rsidRPr="006250A1" w:rsidRDefault="004F1C5C" w:rsidP="004F1C5C">
      <w:pPr>
        <w:jc w:val="center"/>
        <w:rPr>
          <w:rFonts w:ascii="Arial" w:hAnsi="Arial"/>
          <w:sz w:val="20"/>
        </w:rPr>
      </w:pPr>
      <w:r w:rsidRPr="006250A1">
        <w:rPr>
          <w:rFonts w:ascii="Arial" w:hAnsi="Arial"/>
          <w:i/>
          <w:sz w:val="12"/>
        </w:rPr>
        <w:t>James Peckol,</w:t>
      </w:r>
      <w:r w:rsidRPr="006250A1">
        <w:rPr>
          <w:rFonts w:ascii="Arial" w:hAnsi="Arial"/>
          <w:sz w:val="20"/>
        </w:rPr>
        <w:t xml:space="preserve"> </w:t>
      </w:r>
      <w:r w:rsidRPr="00953927">
        <w:rPr>
          <w:rFonts w:ascii="Arial" w:hAnsi="Arial"/>
          <w:i/>
          <w:sz w:val="12"/>
        </w:rPr>
        <w:t>Justin Varghese</w:t>
      </w:r>
      <w:r>
        <w:rPr>
          <w:rFonts w:ascii="Arial" w:hAnsi="Arial"/>
          <w:sz w:val="20"/>
        </w:rPr>
        <w:t xml:space="preserve">, </w:t>
      </w:r>
      <w:r w:rsidRPr="0097343F">
        <w:rPr>
          <w:rFonts w:ascii="Arial" w:hAnsi="Arial"/>
          <w:i/>
          <w:sz w:val="12"/>
        </w:rPr>
        <w:t>Justin Reina</w:t>
      </w:r>
      <w:r>
        <w:rPr>
          <w:rFonts w:ascii="Arial" w:hAnsi="Arial"/>
          <w:sz w:val="20"/>
        </w:rPr>
        <w:t xml:space="preserve">, </w:t>
      </w:r>
      <w:r w:rsidRPr="006250A1">
        <w:rPr>
          <w:rFonts w:ascii="Arial" w:hAnsi="Arial"/>
          <w:i/>
          <w:sz w:val="12"/>
          <w:szCs w:val="16"/>
        </w:rPr>
        <w:t xml:space="preserve">Jason Louie, Bobby Davis, </w:t>
      </w:r>
      <w:r w:rsidRPr="006250A1">
        <w:rPr>
          <w:rFonts w:ascii="Arial" w:hAnsi="Arial"/>
          <w:i/>
          <w:sz w:val="12"/>
        </w:rPr>
        <w:t xml:space="preserve">Jered </w:t>
      </w:r>
      <w:proofErr w:type="spellStart"/>
      <w:r w:rsidRPr="006250A1">
        <w:rPr>
          <w:rFonts w:ascii="Arial" w:hAnsi="Arial"/>
          <w:i/>
          <w:sz w:val="12"/>
        </w:rPr>
        <w:t>Aasheim</w:t>
      </w:r>
      <w:proofErr w:type="spellEnd"/>
      <w:r w:rsidRPr="006250A1">
        <w:rPr>
          <w:rFonts w:ascii="Arial" w:hAnsi="Arial"/>
          <w:i/>
          <w:sz w:val="12"/>
        </w:rPr>
        <w:t>, George Chang, Anh Nguyen</w:t>
      </w:r>
    </w:p>
    <w:p w:rsidR="00957B42" w:rsidRDefault="00A1193D" w:rsidP="00957B42">
      <w:r>
        <w:rPr>
          <w:b/>
          <w:noProof/>
        </w:rPr>
        <mc:AlternateContent>
          <mc:Choice Requires="wps">
            <w:drawing>
              <wp:anchor distT="0" distB="0" distL="114300" distR="114300" simplePos="0" relativeHeight="251651072" behindDoc="0" locked="0" layoutInCell="0" allowOverlap="1">
                <wp:simplePos x="0" y="0"/>
                <wp:positionH relativeFrom="column">
                  <wp:posOffset>-236855</wp:posOffset>
                </wp:positionH>
                <wp:positionV relativeFrom="paragraph">
                  <wp:posOffset>154305</wp:posOffset>
                </wp:positionV>
                <wp:extent cx="6275705" cy="635"/>
                <wp:effectExtent l="10795" t="8255" r="57150" b="38735"/>
                <wp:wrapNone/>
                <wp:docPr id="1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5705" cy="635"/>
                        </a:xfrm>
                        <a:prstGeom prst="line">
                          <a:avLst/>
                        </a:prstGeom>
                        <a:noFill/>
                        <a:ln w="6350">
                          <a:solidFill>
                            <a:srgbClr val="000000"/>
                          </a:solidFill>
                          <a:round/>
                          <a:headEnd type="none" w="sm" len="sm"/>
                          <a:tailEnd type="none" w="sm" len="sm"/>
                        </a:ln>
                        <a:effectLst>
                          <a:outerShdw dist="57238" dir="2021404"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E7BE4" id="Line 4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12.15pt" to="475.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" o:allowincell="f" strokeweight=".5pt">
                <v:stroke startarrowwidth="narrow" startarrowlength="short" endarrowwidth="narrow" endarrowlength="short"/>
                <v:shadow on="t" color="black" offset="3.75pt,2.5pt"/>
              </v:line>
            </w:pict>
          </mc:Fallback>
        </mc:AlternateContent>
      </w:r>
    </w:p>
    <w:p w:rsidR="004A54B8" w:rsidRDefault="003D6AFC" w:rsidP="004A54B8">
      <w:pPr>
        <w:pStyle w:val="Heading2"/>
        <w:ind w:left="0"/>
      </w:pPr>
      <w:r>
        <w:rPr>
          <w:noProof/>
        </w:rPr>
        <mc:AlternateContent>
          <mc:Choice Requires="wps">
            <w:drawing>
              <wp:anchor distT="45720" distB="45720" distL="114300" distR="114300" simplePos="0" relativeHeight="251696128" behindDoc="0" locked="0" layoutInCell="1" allowOverlap="1">
                <wp:simplePos x="0" y="0"/>
                <wp:positionH relativeFrom="column">
                  <wp:posOffset>4619708</wp:posOffset>
                </wp:positionH>
                <wp:positionV relativeFrom="paragraph">
                  <wp:posOffset>165735</wp:posOffset>
                </wp:positionV>
                <wp:extent cx="1908175" cy="1404620"/>
                <wp:effectExtent l="0" t="0" r="15875"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1404620"/>
                        </a:xfrm>
                        <a:prstGeom prst="rect">
                          <a:avLst/>
                        </a:prstGeom>
                        <a:solidFill>
                          <a:srgbClr val="FFFFFF"/>
                        </a:solidFill>
                        <a:ln w="9525">
                          <a:solidFill>
                            <a:srgbClr val="000000"/>
                          </a:solidFill>
                          <a:miter lim="800000"/>
                          <a:headEnd/>
                          <a:tailEnd/>
                        </a:ln>
                      </wps:spPr>
                      <wps:txbx>
                        <w:txbxContent>
                          <w:p w:rsidR="00B729A2" w:rsidRDefault="00B729A2">
                            <w:r>
                              <w:rPr>
                                <w:noProof/>
                              </w:rPr>
                              <w:drawing>
                                <wp:inline distT="0" distB="0" distL="0" distR="0">
                                  <wp:extent cx="1704627" cy="1013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0.jpg"/>
                                          <pic:cNvPicPr/>
                                        </pic:nvPicPr>
                                        <pic:blipFill>
                                          <a:blip r:embed="rId7">
                                            <a:extLst>
                                              <a:ext uri="{28A0092B-C50C-407E-A947-70E740481C1C}">
                                                <a14:useLocalDpi xmlns:a14="http://schemas.microsoft.com/office/drawing/2010/main" val="0"/>
                                              </a:ext>
                                            </a:extLst>
                                          </a:blip>
                                          <a:stretch>
                                            <a:fillRect/>
                                          </a:stretch>
                                        </pic:blipFill>
                                        <pic:spPr>
                                          <a:xfrm>
                                            <a:off x="0" y="0"/>
                                            <a:ext cx="1723216" cy="102431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3.75pt;margin-top:13.05pt;width:150.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">
                <v:textbox style="mso-fit-shape-to-text:t">
                  <w:txbxContent>
                    <w:p w:rsidR="00B729A2" w:rsidRDefault="00B729A2">
                      <w:r>
                        <w:rPr>
                          <w:noProof/>
                        </w:rPr>
                        <w:drawing>
                          <wp:inline distT="0" distB="0" distL="0" distR="0">
                            <wp:extent cx="1704627" cy="1013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0.jpg"/>
                                    <pic:cNvPicPr/>
                                  </pic:nvPicPr>
                                  <pic:blipFill>
                                    <a:blip r:embed="rId7">
                                      <a:extLst>
                                        <a:ext uri="{28A0092B-C50C-407E-A947-70E740481C1C}">
                                          <a14:useLocalDpi xmlns:a14="http://schemas.microsoft.com/office/drawing/2010/main" val="0"/>
                                        </a:ext>
                                      </a:extLst>
                                    </a:blip>
                                    <a:stretch>
                                      <a:fillRect/>
                                    </a:stretch>
                                  </pic:blipFill>
                                  <pic:spPr>
                                    <a:xfrm>
                                      <a:off x="0" y="0"/>
                                      <a:ext cx="1723216" cy="1024317"/>
                                    </a:xfrm>
                                    <a:prstGeom prst="rect">
                                      <a:avLst/>
                                    </a:prstGeom>
                                  </pic:spPr>
                                </pic:pic>
                              </a:graphicData>
                            </a:graphic>
                          </wp:inline>
                        </w:drawing>
                      </w:r>
                    </w:p>
                  </w:txbxContent>
                </v:textbox>
                <w10:wrap type="square"/>
              </v:shape>
            </w:pict>
          </mc:Fallback>
        </mc:AlternateContent>
      </w:r>
      <w:r w:rsidR="00417B40">
        <w:t>Project</w:t>
      </w:r>
      <w:r w:rsidR="004A54B8">
        <w:t xml:space="preserve"> Objectives: </w:t>
      </w:r>
    </w:p>
    <w:p w:rsidR="00FC7744" w:rsidRDefault="00957B42" w:rsidP="007170BA">
      <w:pPr>
        <w:ind w:left="360"/>
      </w:pPr>
      <w:r>
        <w:t xml:space="preserve">This </w:t>
      </w:r>
      <w:r w:rsidR="00260DBD">
        <w:t>project is the third</w:t>
      </w:r>
      <w:r>
        <w:t xml:space="preserve"> phase in the development of a low cost, portable, medical monitoring system.  </w:t>
      </w:r>
      <w:r w:rsidR="00FC7744">
        <w:t>In the previous phases of the</w:t>
      </w:r>
      <w:r w:rsidR="00260DBD">
        <w:t xml:space="preserve"> project, we built a simple kernel and utilized a non-preemptive schedule to manage the selection and execution of the set of tasks comprising our system.</w:t>
      </w:r>
      <w:r w:rsidR="00A110CC">
        <w:t xml:space="preserve"> </w:t>
      </w:r>
      <w:r w:rsidR="007170BA">
        <w:t xml:space="preserve">We took the first steps towards implementing and incorporating the </w:t>
      </w:r>
      <w:r w:rsidR="007170BA" w:rsidRPr="00A110CC">
        <w:rPr>
          <w:i/>
        </w:rPr>
        <w:t>Peripheral Subsystem</w:t>
      </w:r>
      <w:r w:rsidR="007170BA">
        <w:t xml:space="preserve"> by </w:t>
      </w:r>
      <w:r w:rsidR="00C640AC">
        <w:t xml:space="preserve">moving the </w:t>
      </w:r>
      <w:r w:rsidR="00FB167A">
        <w:t xml:space="preserve">measurement tasks from the </w:t>
      </w:r>
      <w:r w:rsidR="00FB167A" w:rsidRPr="00FB167A">
        <w:rPr>
          <w:i/>
        </w:rPr>
        <w:t>System Control Subsystem</w:t>
      </w:r>
      <w:r w:rsidR="00FB167A">
        <w:t xml:space="preserve"> to the </w:t>
      </w:r>
      <w:r w:rsidR="00FB167A" w:rsidRPr="00FB167A">
        <w:rPr>
          <w:i/>
        </w:rPr>
        <w:t>Peripheral Subsystem</w:t>
      </w:r>
      <w:r w:rsidR="00FB167A">
        <w:t xml:space="preserve"> and </w:t>
      </w:r>
      <w:r w:rsidR="007170BA">
        <w:t xml:space="preserve">replacing </w:t>
      </w:r>
      <w:r w:rsidR="00C640AC">
        <w:t>one</w:t>
      </w:r>
      <w:r w:rsidR="007170BA">
        <w:t xml:space="preserve"> of the modeled / simulated measurement capabilities with the initial design of </w:t>
      </w:r>
      <w:r w:rsidR="00C640AC">
        <w:t>a</w:t>
      </w:r>
      <w:r w:rsidR="007170BA">
        <w:t xml:space="preserve"> driver to support the </w:t>
      </w:r>
      <w:r w:rsidR="00FC7744">
        <w:t xml:space="preserve">specified </w:t>
      </w:r>
      <w:r w:rsidR="007170BA">
        <w:t xml:space="preserve">task and developed the initial support for the </w:t>
      </w:r>
      <w:r w:rsidR="007170BA" w:rsidRPr="007170BA">
        <w:rPr>
          <w:i/>
        </w:rPr>
        <w:t>Intrasystem Communication</w:t>
      </w:r>
      <w:r w:rsidR="007170BA">
        <w:t xml:space="preserve"> </w:t>
      </w:r>
      <w:r w:rsidR="007170BA" w:rsidRPr="007170BA">
        <w:rPr>
          <w:i/>
        </w:rPr>
        <w:t>Channel</w:t>
      </w:r>
      <w:r w:rsidR="007170BA">
        <w:t xml:space="preserve">.  </w:t>
      </w:r>
    </w:p>
    <w:p w:rsidR="007170BA" w:rsidRDefault="007170BA" w:rsidP="007170BA">
      <w:pPr>
        <w:ind w:left="360"/>
      </w:pPr>
      <w:r>
        <w:t xml:space="preserve">We have also taken the </w:t>
      </w:r>
      <w:r w:rsidR="001F0585">
        <w:t xml:space="preserve">first </w:t>
      </w:r>
      <w:r>
        <w:t>steps to</w:t>
      </w:r>
      <w:r w:rsidR="00FC7744">
        <w:t>ward</w:t>
      </w:r>
      <w:r>
        <w:t xml:space="preserve"> developing the </w:t>
      </w:r>
      <w:r w:rsidR="00FC7744">
        <w:t>user</w:t>
      </w:r>
      <w:r>
        <w:t xml:space="preserve"> interface by extending the TFT keypad </w:t>
      </w:r>
      <w:r w:rsidR="00FC7744">
        <w:t xml:space="preserve">display. Finally, </w:t>
      </w:r>
      <w:r w:rsidR="001F0585">
        <w:t>we improved</w:t>
      </w:r>
      <w:r>
        <w:t xml:space="preserve"> the overal</w:t>
      </w:r>
      <w:r w:rsidR="001F0585">
        <w:t>l flow of control, and enhanced</w:t>
      </w:r>
      <w:r>
        <w:t xml:space="preserve"> the safety of the system. </w:t>
      </w:r>
    </w:p>
    <w:p w:rsidR="00260DBD" w:rsidRPr="008A25BE" w:rsidRDefault="00260DBD" w:rsidP="00260DBD">
      <w:pPr>
        <w:ind w:left="360"/>
      </w:pPr>
      <w:r>
        <w:t>In the third phase of the design life cycle for the project, we will now,</w:t>
      </w:r>
    </w:p>
    <w:p w:rsidR="00260DBD" w:rsidRDefault="00260DBD" w:rsidP="00260DBD">
      <w:pPr>
        <w:numPr>
          <w:ilvl w:val="0"/>
          <w:numId w:val="1"/>
        </w:numPr>
      </w:pPr>
      <w:r>
        <w:t>Add features and capabilities to an existing product.</w:t>
      </w:r>
    </w:p>
    <w:p w:rsidR="001F0585" w:rsidRDefault="001F0585" w:rsidP="001F0585">
      <w:pPr>
        <w:numPr>
          <w:ilvl w:val="0"/>
          <w:numId w:val="1"/>
        </w:numPr>
      </w:pPr>
      <w:r>
        <w:t>Incorporate several additional simple tasks to our system.</w:t>
      </w:r>
    </w:p>
    <w:p w:rsidR="001F0585" w:rsidRDefault="001F0585" w:rsidP="001F0585">
      <w:pPr>
        <w:numPr>
          <w:ilvl w:val="0"/>
          <w:numId w:val="1"/>
        </w:numPr>
      </w:pPr>
      <w:r>
        <w:t>Develop drivers for the remaining peripheral devices.</w:t>
      </w:r>
    </w:p>
    <w:p w:rsidR="001F0585" w:rsidRDefault="001F0585" w:rsidP="001F0585">
      <w:pPr>
        <w:numPr>
          <w:ilvl w:val="0"/>
          <w:numId w:val="1"/>
        </w:numPr>
      </w:pPr>
      <w:r>
        <w:t>Work with a formal communication protocol.</w:t>
      </w:r>
      <w:r w:rsidRPr="004A7789">
        <w:t xml:space="preserve"> </w:t>
      </w:r>
    </w:p>
    <w:p w:rsidR="001F0585" w:rsidRDefault="001F0585" w:rsidP="001F0585">
      <w:pPr>
        <w:numPr>
          <w:ilvl w:val="0"/>
          <w:numId w:val="1"/>
        </w:numPr>
      </w:pPr>
      <w:r>
        <w:t>Introduce interrupts and ISRs.</w:t>
      </w:r>
    </w:p>
    <w:p w:rsidR="00FC7744" w:rsidRDefault="00FC7744" w:rsidP="00FC7744">
      <w:pPr>
        <w:numPr>
          <w:ilvl w:val="0"/>
          <w:numId w:val="1"/>
        </w:numPr>
      </w:pPr>
      <w:r>
        <w:t>Amend the requirements and design specifications to reflect the new features.</w:t>
      </w:r>
    </w:p>
    <w:p w:rsidR="00FC7744" w:rsidRDefault="00FC7744" w:rsidP="00FC7744">
      <w:pPr>
        <w:numPr>
          <w:ilvl w:val="0"/>
          <w:numId w:val="1"/>
        </w:numPr>
      </w:pPr>
      <w:r>
        <w:t>Amend existing UML diagrams to reflect the new features.</w:t>
      </w:r>
    </w:p>
    <w:p w:rsidR="00FC7744" w:rsidRDefault="00FC7744" w:rsidP="00FC7744">
      <w:pPr>
        <w:numPr>
          <w:ilvl w:val="0"/>
          <w:numId w:val="1"/>
        </w:numPr>
      </w:pPr>
      <w:r>
        <w:t>Utilize other UML diagrams to model new, dynamic capabilities of the system.</w:t>
      </w:r>
    </w:p>
    <w:p w:rsidR="001F0585" w:rsidRDefault="00260DBD" w:rsidP="001F0585">
      <w:pPr>
        <w:numPr>
          <w:ilvl w:val="0"/>
          <w:numId w:val="1"/>
        </w:numPr>
      </w:pPr>
      <w:r>
        <w:t>Continue to improve skills with pointers, the passing of pointers to subroutines, and manipulating them in subroutines.</w:t>
      </w:r>
      <w:r w:rsidR="001F0585" w:rsidRPr="001F0585">
        <w:t xml:space="preserve"> </w:t>
      </w:r>
    </w:p>
    <w:p w:rsidR="004A54B8" w:rsidRDefault="001F0585" w:rsidP="001F0585">
      <w:pPr>
        <w:ind w:left="360"/>
      </w:pPr>
      <w:r>
        <w:t>The final subsystem must be capable collecting data from several different types of sensors, processing the data from those sensors, displaying it locally, and then transmitting it over a local area network to a collection management station.</w:t>
      </w:r>
    </w:p>
    <w:p w:rsidR="001F0585" w:rsidRDefault="001F0585" w:rsidP="001F0585">
      <w:pPr>
        <w:ind w:left="360"/>
      </w:pPr>
    </w:p>
    <w:p w:rsidR="00936F03" w:rsidRDefault="00936F03" w:rsidP="001C150E">
      <w:pPr>
        <w:ind w:left="360"/>
      </w:pPr>
      <w:bookmarkStart w:id="0" w:name="_Hlk508807103"/>
    </w:p>
    <w:p w:rsidR="00936F03" w:rsidRDefault="00936F03" w:rsidP="001C150E">
      <w:pPr>
        <w:ind w:left="360"/>
      </w:pPr>
    </w:p>
    <w:p w:rsidR="00936F03" w:rsidRDefault="00936F03" w:rsidP="001C150E">
      <w:pPr>
        <w:ind w:left="360"/>
      </w:pPr>
    </w:p>
    <w:p w:rsidR="00936F03" w:rsidRDefault="00936F03" w:rsidP="001C150E">
      <w:pPr>
        <w:ind w:left="360"/>
      </w:pPr>
    </w:p>
    <w:p w:rsidR="00936F03" w:rsidRDefault="00936F03" w:rsidP="001C150E">
      <w:pPr>
        <w:ind w:left="360"/>
      </w:pPr>
    </w:p>
    <w:p w:rsidR="00936F03" w:rsidRDefault="00936F03" w:rsidP="001C150E">
      <w:pPr>
        <w:ind w:left="360"/>
      </w:pPr>
    </w:p>
    <w:p w:rsidR="00936F03" w:rsidRDefault="00936F03" w:rsidP="001C150E">
      <w:pPr>
        <w:ind w:left="360"/>
      </w:pPr>
    </w:p>
    <w:p w:rsidR="001C150E" w:rsidRDefault="001C150E" w:rsidP="001C150E">
      <w:pPr>
        <w:ind w:left="360"/>
      </w:pPr>
      <w:r>
        <w:lastRenderedPageBreak/>
        <w:t>In the initial phase, we modeled many of the subsystems as we focused on the control flow through the system.  In the second phase, we started to</w:t>
      </w:r>
      <w:r w:rsidR="00BF23CF">
        <w:t xml:space="preserve"> develop the </w:t>
      </w:r>
      <w:r w:rsidR="00BF23CF" w:rsidRPr="00BF23CF">
        <w:rPr>
          <w:i/>
        </w:rPr>
        <w:t>Intrasystem Communications</w:t>
      </w:r>
      <w:r w:rsidR="00BF23CF">
        <w:t xml:space="preserve"> LAN and </w:t>
      </w:r>
      <w:r>
        <w:t xml:space="preserve">implement the detailed drivers </w:t>
      </w:r>
      <w:r w:rsidR="00BF23CF">
        <w:t xml:space="preserve">required </w:t>
      </w:r>
      <w:r>
        <w:t>for the various subsystems.</w:t>
      </w:r>
      <w:bookmarkEnd w:id="0"/>
      <w:r>
        <w:t xml:space="preserve">  </w:t>
      </w:r>
    </w:p>
    <w:p w:rsidR="001C150E" w:rsidRDefault="001C150E" w:rsidP="001C150E">
      <w:pPr>
        <w:ind w:left="360"/>
      </w:pPr>
      <w:r>
        <w:t xml:space="preserve">Now, in the third phase, </w:t>
      </w:r>
      <w:r w:rsidR="006A4E9E">
        <w:t>a</w:t>
      </w:r>
      <w:r>
        <w:t xml:space="preserve">s we continue the development of the system, we will…. </w:t>
      </w:r>
    </w:p>
    <w:p w:rsidR="00BF23CF" w:rsidRPr="0038444D" w:rsidRDefault="00BF23CF" w:rsidP="00BF23CF">
      <w:pPr>
        <w:numPr>
          <w:ilvl w:val="0"/>
          <w:numId w:val="18"/>
        </w:numPr>
      </w:pPr>
      <w:r>
        <w:t xml:space="preserve">Continue work with the </w:t>
      </w:r>
      <w:r w:rsidRPr="001C150E">
        <w:rPr>
          <w:rFonts w:ascii="Arial" w:hAnsi="Arial" w:cs="Arial"/>
          <w:sz w:val="20"/>
        </w:rPr>
        <w:t>ATMega</w:t>
      </w:r>
      <w:r>
        <w:rPr>
          <w:rFonts w:ascii="Arial" w:hAnsi="Arial" w:cs="Arial"/>
          <w:i/>
          <w:sz w:val="20"/>
        </w:rPr>
        <w:t xml:space="preserve"> </w:t>
      </w:r>
      <w:r>
        <w:t>and UNO GPIO subsystems.</w:t>
      </w:r>
    </w:p>
    <w:p w:rsidR="00BF23CF" w:rsidRDefault="00BF23CF" w:rsidP="00BF23CF">
      <w:pPr>
        <w:numPr>
          <w:ilvl w:val="0"/>
          <w:numId w:val="18"/>
        </w:numPr>
      </w:pPr>
      <w:r>
        <w:t>Continue work with ATMega and UNO timing functions.</w:t>
      </w:r>
    </w:p>
    <w:p w:rsidR="00BF23CF" w:rsidRDefault="00BF23CF" w:rsidP="00BF23CF">
      <w:pPr>
        <w:numPr>
          <w:ilvl w:val="0"/>
          <w:numId w:val="18"/>
        </w:numPr>
      </w:pPr>
      <w:r>
        <w:t>Implement and test the new features and capabilities of the system,</w:t>
      </w:r>
      <w:r w:rsidRPr="004D58A1">
        <w:t xml:space="preserve"> </w:t>
      </w:r>
    </w:p>
    <w:p w:rsidR="00BF23CF" w:rsidRDefault="00BF23CF" w:rsidP="00BF23CF">
      <w:pPr>
        <w:numPr>
          <w:ilvl w:val="0"/>
          <w:numId w:val="18"/>
        </w:numPr>
      </w:pPr>
      <w:r>
        <w:t>Amend the formal specifications to reflect the new features.</w:t>
      </w:r>
    </w:p>
    <w:p w:rsidR="00BF23CF" w:rsidRDefault="00BF23CF" w:rsidP="00BF23CF">
      <w:pPr>
        <w:numPr>
          <w:ilvl w:val="0"/>
          <w:numId w:val="18"/>
        </w:numPr>
      </w:pPr>
      <w:r>
        <w:t>Amend existing UML diagrams to reflect the new features</w:t>
      </w:r>
      <w:r w:rsidRPr="001C150E">
        <w:t xml:space="preserve"> </w:t>
      </w:r>
      <w:r>
        <w:t>model some of the dynamic aspects of the system.</w:t>
      </w:r>
    </w:p>
    <w:p w:rsidR="002A5AAA" w:rsidRDefault="002A5AAA" w:rsidP="000C18A5">
      <w:pPr>
        <w:numPr>
          <w:ilvl w:val="0"/>
          <w:numId w:val="18"/>
        </w:numPr>
      </w:pPr>
      <w:r>
        <w:t xml:space="preserve">Upgrade the </w:t>
      </w:r>
      <w:proofErr w:type="gramStart"/>
      <w:r>
        <w:t>hardware based</w:t>
      </w:r>
      <w:proofErr w:type="gramEnd"/>
      <w:r>
        <w:t xml:space="preserve"> system time base,</w:t>
      </w:r>
    </w:p>
    <w:p w:rsidR="002A5AAA" w:rsidRDefault="00294A25" w:rsidP="001C150E">
      <w:pPr>
        <w:numPr>
          <w:ilvl w:val="0"/>
          <w:numId w:val="18"/>
        </w:numPr>
      </w:pPr>
      <w:r>
        <w:t>W</w:t>
      </w:r>
      <w:r w:rsidR="002A5AAA">
        <w:t>ork with interrupts, interrupt service routines, and hardware timing functions,</w:t>
      </w:r>
    </w:p>
    <w:p w:rsidR="004A54B8" w:rsidRDefault="000C18A5" w:rsidP="000C18A5">
      <w:pPr>
        <w:ind w:left="360"/>
        <w:rPr>
          <w:color w:val="FF0000"/>
        </w:rPr>
      </w:pPr>
      <w:r>
        <w:rPr>
          <w:color w:val="FF0000"/>
        </w:rPr>
        <w:t>This Project, Project report, and program are to be done as a team – play nice, share the equipment, and no fighting.</w:t>
      </w:r>
    </w:p>
    <w:p w:rsidR="001B03F2" w:rsidRDefault="001B03F2">
      <w:pPr>
        <w:ind w:left="360"/>
      </w:pPr>
    </w:p>
    <w:p w:rsidR="00810FB6" w:rsidRDefault="00810FB6" w:rsidP="00683C57">
      <w:pPr>
        <w:rPr>
          <w:rFonts w:ascii="Arial" w:hAnsi="Arial" w:cs="Arial"/>
          <w:sz w:val="22"/>
        </w:rPr>
      </w:pPr>
    </w:p>
    <w:p w:rsidR="00683C57" w:rsidRDefault="00683C57" w:rsidP="00683C57">
      <w:pPr>
        <w:pStyle w:val="BodyText2"/>
      </w:pPr>
      <w:r>
        <w:t>Phase III requirements supersede Phase I and II specifications where ever there may be a conflict.</w:t>
      </w:r>
    </w:p>
    <w:p w:rsidR="00683C57" w:rsidRPr="008770C5" w:rsidRDefault="00683C57" w:rsidP="00683C57">
      <w:pPr>
        <w:rPr>
          <w:rFonts w:ascii="Arial" w:hAnsi="Arial" w:cs="Arial"/>
        </w:rPr>
      </w:pPr>
      <w:r w:rsidRPr="008770C5">
        <w:rPr>
          <w:rFonts w:ascii="Arial" w:hAnsi="Arial" w:cs="Arial"/>
          <w:sz w:val="22"/>
        </w:rPr>
        <w:t xml:space="preserve">Phase III </w:t>
      </w:r>
      <w:r>
        <w:rPr>
          <w:rFonts w:ascii="Arial" w:hAnsi="Arial" w:cs="Arial"/>
          <w:sz w:val="22"/>
        </w:rPr>
        <w:t>Additions</w:t>
      </w:r>
    </w:p>
    <w:p w:rsidR="00073B22" w:rsidRPr="00852DB5" w:rsidRDefault="004709CA" w:rsidP="00073B22">
      <w:pPr>
        <w:numPr>
          <w:ilvl w:val="0"/>
          <w:numId w:val="19"/>
        </w:numPr>
        <w:ind w:left="1080"/>
      </w:pPr>
      <w:r w:rsidRPr="00852DB5">
        <w:t xml:space="preserve">The system will </w:t>
      </w:r>
      <w:r w:rsidR="00852DB5">
        <w:t>support the ability to measure respiration rate</w:t>
      </w:r>
      <w:r w:rsidRPr="00852DB5">
        <w:t>.</w:t>
      </w:r>
    </w:p>
    <w:p w:rsidR="001A60D8" w:rsidRDefault="00073B22" w:rsidP="001A60D8">
      <w:pPr>
        <w:numPr>
          <w:ilvl w:val="0"/>
          <w:numId w:val="19"/>
        </w:numPr>
        <w:tabs>
          <w:tab w:val="clear" w:pos="720"/>
        </w:tabs>
        <w:ind w:left="1080"/>
      </w:pPr>
      <w:r>
        <w:t>The system will support control of a blood pressure cuff.</w:t>
      </w:r>
      <w:r w:rsidRPr="000C3E07">
        <w:t xml:space="preserve"> </w:t>
      </w:r>
    </w:p>
    <w:p w:rsidR="00810FB6" w:rsidRDefault="00810FB6" w:rsidP="00073B22">
      <w:pPr>
        <w:numPr>
          <w:ilvl w:val="0"/>
          <w:numId w:val="19"/>
        </w:numPr>
        <w:ind w:left="1080"/>
      </w:pPr>
      <w:r>
        <w:t>The system will implement drivers for all peripheral devices.</w:t>
      </w:r>
    </w:p>
    <w:p w:rsidR="00D24D57" w:rsidRDefault="00D24D57" w:rsidP="00073B22">
      <w:pPr>
        <w:numPr>
          <w:ilvl w:val="0"/>
          <w:numId w:val="19"/>
        </w:numPr>
        <w:ind w:left="1080"/>
      </w:pPr>
      <w:r>
        <w:t>The display subsystem will be extended.</w:t>
      </w:r>
    </w:p>
    <w:p w:rsidR="00936F03" w:rsidRDefault="00683C57" w:rsidP="00936F03">
      <w:pPr>
        <w:numPr>
          <w:ilvl w:val="0"/>
          <w:numId w:val="19"/>
        </w:numPr>
        <w:ind w:left="1080"/>
      </w:pPr>
      <w:r>
        <w:t>Overall system safety and reliability must be improved.</w:t>
      </w:r>
    </w:p>
    <w:p w:rsidR="00936F03" w:rsidRDefault="00936F03" w:rsidP="00936F03">
      <w:pPr>
        <w:numPr>
          <w:ilvl w:val="0"/>
          <w:numId w:val="19"/>
        </w:numPr>
      </w:pPr>
      <w:r w:rsidRPr="00BC1DD1">
        <w:t>The system will support a console keypad for user data entry.</w:t>
      </w:r>
    </w:p>
    <w:p w:rsidR="00936F03" w:rsidRDefault="00936F03" w:rsidP="00936F03">
      <w:pPr>
        <w:numPr>
          <w:ilvl w:val="0"/>
          <w:numId w:val="19"/>
        </w:numPr>
      </w:pPr>
      <w:r>
        <w:t>Drivers will be developed for the current set of measurement tools.</w:t>
      </w:r>
    </w:p>
    <w:p w:rsidR="00936F03" w:rsidRDefault="00936F03" w:rsidP="00936F03">
      <w:pPr>
        <w:numPr>
          <w:ilvl w:val="0"/>
          <w:numId w:val="19"/>
        </w:numPr>
      </w:pPr>
      <w:r>
        <w:t xml:space="preserve">The measurement data will be modeled using analogue and digital signals. </w:t>
      </w:r>
    </w:p>
    <w:p w:rsidR="00936F03" w:rsidRDefault="00936F03" w:rsidP="002F757D">
      <w:pPr>
        <w:pStyle w:val="Heading3"/>
        <w:ind w:left="360"/>
      </w:pPr>
    </w:p>
    <w:p w:rsidR="002F757D" w:rsidRDefault="002F757D" w:rsidP="002F757D">
      <w:pPr>
        <w:pStyle w:val="Heading3"/>
        <w:ind w:left="360"/>
        <w:rPr>
          <w:sz w:val="22"/>
        </w:rPr>
      </w:pPr>
      <w:r w:rsidRPr="002F757D">
        <w:rPr>
          <w:sz w:val="22"/>
        </w:rPr>
        <w:t>2.0 Medical Monitoring System</w:t>
      </w:r>
    </w:p>
    <w:p w:rsidR="00797016" w:rsidRDefault="000C757B" w:rsidP="00797016">
      <w:pPr>
        <w:rPr>
          <w:i/>
        </w:rPr>
      </w:pPr>
      <w:r>
        <w:rPr>
          <w:i/>
        </w:rPr>
        <w:t xml:space="preserve">Phase III </w:t>
      </w:r>
      <w:r w:rsidR="00797016">
        <w:rPr>
          <w:i/>
        </w:rPr>
        <w:t>Description Modified</w:t>
      </w:r>
      <w:r>
        <w:rPr>
          <w:i/>
        </w:rPr>
        <w:t xml:space="preserve"> </w:t>
      </w:r>
    </w:p>
    <w:p w:rsidR="00810FB6" w:rsidRDefault="00810FB6" w:rsidP="00810FB6">
      <w:pPr>
        <w:ind w:left="360"/>
      </w:pPr>
      <w:r>
        <w:t>Displayed messages comprise three major categories:  annunciation, status</w:t>
      </w:r>
      <w:r w:rsidR="00D24D57">
        <w:t>,</w:t>
      </w:r>
      <w:r>
        <w:t xml:space="preserve"> and warning / alarm.  Such information is to be presented on the </w:t>
      </w:r>
      <w:r w:rsidRPr="008708DA">
        <w:rPr>
          <w:i/>
        </w:rPr>
        <w:t>System Control</w:t>
      </w:r>
      <w:r>
        <w:t xml:space="preserve"> TFT display and on lights on the</w:t>
      </w:r>
      <w:r w:rsidRPr="008708DA">
        <w:rPr>
          <w:i/>
        </w:rPr>
        <w:t xml:space="preserve"> Peripheral Subsystem</w:t>
      </w:r>
      <w:r>
        <w:t xml:space="preserve"> front panel.  </w:t>
      </w:r>
    </w:p>
    <w:p w:rsidR="00810FB6" w:rsidRDefault="00810FB6" w:rsidP="00810FB6">
      <w:pPr>
        <w:ind w:left="360"/>
      </w:pPr>
      <w:r w:rsidRPr="00D4654A">
        <w:t>Sensor signals are to be continuously monitored against predetermined limits.  If such limits are exceeded, a visible indication is to be given and shal</w:t>
      </w:r>
      <w:r>
        <w:t>l continue until acknowledged.</w:t>
      </w:r>
    </w:p>
    <w:p w:rsidR="00810FB6" w:rsidRDefault="00810FB6" w:rsidP="00810FB6">
      <w:pPr>
        <w:ind w:left="360"/>
      </w:pPr>
      <w:r w:rsidRPr="00D4654A">
        <w:t xml:space="preserve">Acknowledgement shall terminate the </w:t>
      </w:r>
      <w:r>
        <w:t>initial</w:t>
      </w:r>
      <w:r w:rsidRPr="00D4654A">
        <w:t xml:space="preserve"> indication but </w:t>
      </w:r>
      <w:r>
        <w:t>an alternate</w:t>
      </w:r>
      <w:r w:rsidRPr="00D4654A">
        <w:t xml:space="preserve"> visible indication shall continue until the aberrant value has returned to its proper range.  If the signal value remains out of range for a specified time, the </w:t>
      </w:r>
      <w:r>
        <w:t xml:space="preserve">primary </w:t>
      </w:r>
      <w:r w:rsidRPr="00D4654A">
        <w:t xml:space="preserve">annunciation shall recommence. </w:t>
      </w:r>
    </w:p>
    <w:p w:rsidR="00797016" w:rsidRPr="00797016" w:rsidRDefault="00797016" w:rsidP="00810FB6">
      <w:pPr>
        <w:ind w:left="360"/>
      </w:pPr>
      <w:r>
        <w:t xml:space="preserve">The local display function will be fully incorporated during </w:t>
      </w:r>
      <w:r w:rsidR="004C04B0">
        <w:t>this</w:t>
      </w:r>
      <w:r>
        <w:t xml:space="preserve"> phase.</w:t>
      </w:r>
    </w:p>
    <w:p w:rsidR="00F54E31" w:rsidRDefault="00F54E31" w:rsidP="00F54E31">
      <w:pPr>
        <w:pStyle w:val="Heading3"/>
        <w:ind w:left="360"/>
      </w:pPr>
      <w:bookmarkStart w:id="1" w:name="_Hlk508808047"/>
      <w:r>
        <w:lastRenderedPageBreak/>
        <w:t>1.2 Measurement and Display Subsystems</w:t>
      </w:r>
    </w:p>
    <w:p w:rsidR="003F3A7B" w:rsidRPr="008770C5" w:rsidRDefault="00F54E31" w:rsidP="00936F03">
      <w:pPr>
        <w:ind w:left="360"/>
        <w:rPr>
          <w:rFonts w:ascii="Arial" w:hAnsi="Arial" w:cs="Arial"/>
        </w:rPr>
      </w:pPr>
      <w:r>
        <w:t>Sensors and signal values will be modeled and implemented as analogue and digital input and output signals</w:t>
      </w:r>
      <w:r w:rsidR="00291C68">
        <w:t xml:space="preserve"> and values</w:t>
      </w:r>
      <w:r>
        <w:t xml:space="preserve"> </w:t>
      </w:r>
      <w:r w:rsidR="00291C68">
        <w:t>to or from</w:t>
      </w:r>
      <w:r>
        <w:t xml:space="preserve"> the </w:t>
      </w:r>
      <w:r w:rsidR="00291C68" w:rsidRPr="00291C68">
        <w:rPr>
          <w:i/>
        </w:rPr>
        <w:t>Peripheral Subsystem</w:t>
      </w:r>
      <w:r w:rsidR="00291C68">
        <w:t xml:space="preserve"> GPIO ports</w:t>
      </w:r>
      <w:r w:rsidR="00291C68" w:rsidRPr="00291C68">
        <w:t xml:space="preserve"> </w:t>
      </w:r>
      <w:r w:rsidR="00291C68">
        <w:t xml:space="preserve">as appropriate for each of the respective tasks, </w:t>
      </w:r>
    </w:p>
    <w:bookmarkEnd w:id="1"/>
    <w:p w:rsidR="003F3A7B" w:rsidRPr="003F3A7B" w:rsidRDefault="003F3A7B" w:rsidP="003F3A7B"/>
    <w:p w:rsidR="002F757D" w:rsidRPr="00072E65" w:rsidRDefault="002F757D" w:rsidP="0028745A">
      <w:pPr>
        <w:pStyle w:val="Heading4"/>
        <w:ind w:left="360"/>
      </w:pPr>
      <w:r>
        <w:t>System Input</w:t>
      </w:r>
    </w:p>
    <w:p w:rsidR="002F757D" w:rsidRDefault="002F757D" w:rsidP="0028745A">
      <w:pPr>
        <w:ind w:left="720"/>
      </w:pPr>
      <w:r>
        <w:t xml:space="preserve">The measurement component of the system in the </w:t>
      </w:r>
      <w:r w:rsidR="00EE206F">
        <w:t>third</w:t>
      </w:r>
      <w:r>
        <w:t xml:space="preserve"> prototype must track and support the measurement of the following signals: </w:t>
      </w:r>
    </w:p>
    <w:p w:rsidR="00291C68" w:rsidRDefault="00291C68" w:rsidP="00291C68">
      <w:pPr>
        <w:pStyle w:val="Heading4"/>
        <w:ind w:left="360"/>
      </w:pPr>
      <w:r>
        <w:t>Phase III Addition</w:t>
      </w:r>
    </w:p>
    <w:p w:rsidR="002F757D" w:rsidRDefault="002F757D" w:rsidP="0028745A">
      <w:pPr>
        <w:pStyle w:val="Heading5"/>
        <w:ind w:left="1080"/>
      </w:pPr>
      <w:r>
        <w:t>Measurements</w:t>
      </w:r>
    </w:p>
    <w:p w:rsidR="002F757D" w:rsidRDefault="002F757D" w:rsidP="0028745A">
      <w:pPr>
        <w:ind w:left="1440"/>
      </w:pPr>
      <w:r>
        <w:t>Blood Pressure</w:t>
      </w:r>
    </w:p>
    <w:p w:rsidR="002F757D" w:rsidRDefault="002F757D" w:rsidP="0028745A">
      <w:pPr>
        <w:ind w:left="1440"/>
      </w:pPr>
      <w:r>
        <w:t>Body temperature</w:t>
      </w:r>
    </w:p>
    <w:p w:rsidR="00B248BF" w:rsidRDefault="00B248BF" w:rsidP="0028745A">
      <w:pPr>
        <w:ind w:left="1440"/>
      </w:pPr>
      <w:r>
        <w:t>Respiration rate</w:t>
      </w:r>
    </w:p>
    <w:p w:rsidR="00181064" w:rsidRDefault="002F757D" w:rsidP="0028745A">
      <w:pPr>
        <w:ind w:left="1440"/>
      </w:pPr>
      <w:r>
        <w:t>Pulse rate</w:t>
      </w:r>
    </w:p>
    <w:p w:rsidR="00291C68" w:rsidRDefault="00291C68" w:rsidP="00C90C22">
      <w:pPr>
        <w:pStyle w:val="Heading5"/>
        <w:ind w:left="1080"/>
      </w:pPr>
    </w:p>
    <w:p w:rsidR="00C90C22" w:rsidRDefault="00C90C22" w:rsidP="00C90C22">
      <w:pPr>
        <w:pStyle w:val="Heading5"/>
        <w:ind w:left="1080"/>
      </w:pPr>
      <w:r>
        <w:t>Keypad Data</w:t>
      </w:r>
    </w:p>
    <w:p w:rsidR="00C90C22" w:rsidRDefault="00C90C22" w:rsidP="00C90C22">
      <w:pPr>
        <w:ind w:left="1440"/>
      </w:pPr>
      <w:r>
        <w:t>Measurement Selection</w:t>
      </w:r>
    </w:p>
    <w:p w:rsidR="00C90C22" w:rsidRDefault="00C90C22" w:rsidP="00C90C22">
      <w:pPr>
        <w:ind w:left="1440"/>
      </w:pPr>
      <w:r>
        <w:t xml:space="preserve">Alarm Acknowledge </w:t>
      </w:r>
    </w:p>
    <w:p w:rsidR="00C90C22" w:rsidRDefault="00C90C22" w:rsidP="00C90C22">
      <w:pPr>
        <w:ind w:left="1440"/>
      </w:pPr>
    </w:p>
    <w:p w:rsidR="002F757D" w:rsidRDefault="002F757D" w:rsidP="000F3BF8">
      <w:pPr>
        <w:pStyle w:val="Heading4"/>
        <w:ind w:left="360"/>
      </w:pPr>
      <w:r>
        <w:t>System Outputs</w:t>
      </w:r>
    </w:p>
    <w:p w:rsidR="00C97048" w:rsidRDefault="00C97048" w:rsidP="000F3BF8">
      <w:pPr>
        <w:ind w:left="720"/>
      </w:pPr>
      <w:r>
        <w:t xml:space="preserve">The display component of the system </w:t>
      </w:r>
      <w:r w:rsidR="00615B4F">
        <w:t xml:space="preserve">in the </w:t>
      </w:r>
      <w:r w:rsidR="00EE206F">
        <w:t>third</w:t>
      </w:r>
      <w:r w:rsidR="00615B4F">
        <w:t xml:space="preserve"> prototype </w:t>
      </w:r>
      <w:r>
        <w:t>must track and support the display of the following signals</w:t>
      </w:r>
      <w:r w:rsidR="005A7975">
        <w:t xml:space="preserve"> and data</w:t>
      </w:r>
      <w:r>
        <w:t xml:space="preserve">: </w:t>
      </w:r>
    </w:p>
    <w:p w:rsidR="00291C68" w:rsidRDefault="00291C68" w:rsidP="00291C68">
      <w:pPr>
        <w:pStyle w:val="Heading4"/>
        <w:ind w:left="360"/>
      </w:pPr>
      <w:r>
        <w:t>Phase III Addition</w:t>
      </w:r>
    </w:p>
    <w:p w:rsidR="00C97048" w:rsidRDefault="00C97048" w:rsidP="00981BA2">
      <w:pPr>
        <w:pStyle w:val="Heading5"/>
        <w:ind w:left="1080"/>
      </w:pPr>
      <w:r>
        <w:t>Measurements</w:t>
      </w:r>
    </w:p>
    <w:p w:rsidR="00C97048" w:rsidRDefault="00C97048" w:rsidP="00981BA2">
      <w:pPr>
        <w:ind w:left="1440"/>
      </w:pPr>
      <w:bookmarkStart w:id="2" w:name="_Hlk508047922"/>
      <w:r>
        <w:t>Blood Pressure</w:t>
      </w:r>
    </w:p>
    <w:p w:rsidR="00C97048" w:rsidRDefault="00C97048" w:rsidP="00981BA2">
      <w:pPr>
        <w:ind w:left="1440"/>
      </w:pPr>
      <w:r>
        <w:t>Body temperature</w:t>
      </w:r>
    </w:p>
    <w:p w:rsidR="00B248BF" w:rsidRDefault="00B248BF" w:rsidP="00981BA2">
      <w:pPr>
        <w:ind w:left="1440"/>
      </w:pPr>
      <w:bookmarkStart w:id="3" w:name="_Hlk508048012"/>
      <w:r>
        <w:t>Respiration rate</w:t>
      </w:r>
    </w:p>
    <w:bookmarkEnd w:id="3"/>
    <w:p w:rsidR="00C97048" w:rsidRDefault="00C97048" w:rsidP="00981BA2">
      <w:pPr>
        <w:ind w:left="1440"/>
      </w:pPr>
      <w:r>
        <w:t>Pulse rate</w:t>
      </w:r>
    </w:p>
    <w:bookmarkEnd w:id="2"/>
    <w:p w:rsidR="00181064" w:rsidRDefault="002F757D" w:rsidP="000F3BF8">
      <w:pPr>
        <w:ind w:left="720"/>
      </w:pPr>
      <w:r>
        <w:t>The status, alarm, and warning management portion of the system must monitor and annunciate the following signals:</w:t>
      </w:r>
    </w:p>
    <w:p w:rsidR="00181064" w:rsidRDefault="00181064" w:rsidP="000F3BF8">
      <w:pPr>
        <w:pStyle w:val="Heading5"/>
        <w:ind w:left="1080"/>
      </w:pPr>
      <w:r>
        <w:t>Status</w:t>
      </w:r>
    </w:p>
    <w:p w:rsidR="00181064" w:rsidRDefault="00181064" w:rsidP="000F3BF8">
      <w:pPr>
        <w:ind w:left="1440"/>
      </w:pPr>
      <w:smartTag w:uri="urn:schemas-microsoft-com:office:smarttags" w:element="place">
        <w:r>
          <w:t>Battery</w:t>
        </w:r>
      </w:smartTag>
      <w:r>
        <w:t xml:space="preserve"> state</w:t>
      </w:r>
    </w:p>
    <w:p w:rsidR="00C14B53" w:rsidRDefault="00C14B53" w:rsidP="00C14B53">
      <w:pPr>
        <w:pStyle w:val="Heading5"/>
        <w:ind w:left="1080"/>
      </w:pPr>
      <w:r>
        <w:t>Warning</w:t>
      </w:r>
    </w:p>
    <w:p w:rsidR="00C14B53" w:rsidRDefault="00C14B53" w:rsidP="00C14B53">
      <w:pPr>
        <w:ind w:left="1440"/>
      </w:pPr>
      <w:bookmarkStart w:id="4" w:name="_Hlk508048093"/>
      <w:r>
        <w:t xml:space="preserve">Temperature, blood pressure, respiration rate, or pulse rate </w:t>
      </w:r>
      <w:bookmarkEnd w:id="4"/>
      <w:r w:rsidR="00981BA2">
        <w:t>in dangerous range</w:t>
      </w:r>
    </w:p>
    <w:p w:rsidR="00181064" w:rsidRDefault="00181064" w:rsidP="000F3BF8">
      <w:pPr>
        <w:pStyle w:val="Heading5"/>
        <w:ind w:left="1080"/>
      </w:pPr>
      <w:r>
        <w:t>Alarms</w:t>
      </w:r>
    </w:p>
    <w:p w:rsidR="00181064" w:rsidRDefault="00181064" w:rsidP="000F3BF8">
      <w:pPr>
        <w:ind w:left="1440"/>
      </w:pPr>
      <w:bookmarkStart w:id="5" w:name="_Hlk508048174"/>
      <w:r>
        <w:t xml:space="preserve">Temperature, blood pressure, </w:t>
      </w:r>
      <w:r w:rsidR="00791AE9">
        <w:t xml:space="preserve">respiration rate, </w:t>
      </w:r>
      <w:r>
        <w:t>or pulse rate</w:t>
      </w:r>
      <w:r w:rsidR="00981BA2" w:rsidRPr="00981BA2">
        <w:t xml:space="preserve"> </w:t>
      </w:r>
      <w:r w:rsidR="00981BA2">
        <w:t>out of range</w:t>
      </w:r>
      <w:bookmarkEnd w:id="5"/>
    </w:p>
    <w:p w:rsidR="003E3433" w:rsidRDefault="003E3433" w:rsidP="00C743DB">
      <w:pPr>
        <w:ind w:left="720"/>
        <w:rPr>
          <w:i/>
        </w:rPr>
      </w:pPr>
    </w:p>
    <w:p w:rsidR="00AE6AE5" w:rsidRDefault="003F3A7B" w:rsidP="0028745A">
      <w:pPr>
        <w:pStyle w:val="Heading5"/>
        <w:ind w:left="360"/>
        <w:rPr>
          <w:rFonts w:cs="Arial"/>
        </w:rPr>
      </w:pPr>
      <w:r>
        <w:rPr>
          <w:rFonts w:cs="Arial"/>
        </w:rPr>
        <w:t>1.3</w:t>
      </w:r>
      <w:r w:rsidR="00AE6AE5" w:rsidRPr="00AE6AE5">
        <w:rPr>
          <w:rFonts w:cs="Arial"/>
        </w:rPr>
        <w:t xml:space="preserve"> </w:t>
      </w:r>
      <w:r w:rsidR="00AE6AE5">
        <w:rPr>
          <w:rFonts w:cs="Arial"/>
        </w:rPr>
        <w:t>Use Cases</w:t>
      </w:r>
    </w:p>
    <w:p w:rsidR="00B650C2" w:rsidRDefault="00B650C2" w:rsidP="00E55A84">
      <w:pPr>
        <w:ind w:left="360"/>
      </w:pPr>
      <w:r>
        <w:t>The following use cases express the ex</w:t>
      </w:r>
      <w:r w:rsidR="00F06664">
        <w:t>tern</w:t>
      </w:r>
      <w:r>
        <w:t>al view of the system.</w:t>
      </w:r>
    </w:p>
    <w:p w:rsidR="00B650C2" w:rsidRDefault="00B650C2" w:rsidP="00E55A84">
      <w:pPr>
        <w:pStyle w:val="Heading4"/>
        <w:ind w:left="360"/>
      </w:pPr>
      <w:r>
        <w:t>Phase II</w:t>
      </w:r>
      <w:r w:rsidR="002179A0">
        <w:t>I</w:t>
      </w:r>
      <w:r>
        <w:t xml:space="preserve"> </w:t>
      </w:r>
    </w:p>
    <w:p w:rsidR="00B650C2" w:rsidRDefault="00B650C2" w:rsidP="00E55A84">
      <w:pPr>
        <w:ind w:left="720"/>
      </w:pPr>
      <w:r>
        <w:t>(To be updated as necessary)</w:t>
      </w:r>
    </w:p>
    <w:p w:rsidR="003F3A7B" w:rsidRDefault="003F3A7B">
      <w:pPr>
        <w:pStyle w:val="Heading3"/>
        <w:ind w:left="360"/>
      </w:pPr>
    </w:p>
    <w:p w:rsidR="003F3A7B" w:rsidRDefault="003F3A7B" w:rsidP="00936F03">
      <w:bookmarkStart w:id="6" w:name="_Hlk507963999"/>
      <w:r>
        <w:t xml:space="preserve">The </w:t>
      </w:r>
      <w:r w:rsidRPr="00331077">
        <w:rPr>
          <w:rFonts w:ascii="Arial" w:hAnsi="Arial" w:cs="Arial"/>
          <w:i/>
          <w:sz w:val="20"/>
        </w:rPr>
        <w:t>Peripheral Subsystem</w:t>
      </w:r>
      <w:r>
        <w:t xml:space="preserve"> contains the following </w:t>
      </w:r>
      <w:r w:rsidRPr="007C5E59">
        <w:t xml:space="preserve">functional blocks:  </w:t>
      </w:r>
      <w:r w:rsidRPr="005D0F11">
        <w:rPr>
          <w:i/>
        </w:rPr>
        <w:t>Measure, Compute, Annunciate</w:t>
      </w:r>
      <w:r>
        <w:rPr>
          <w:i/>
        </w:rPr>
        <w:t>, Status,</w:t>
      </w:r>
      <w:r w:rsidRPr="007B351C">
        <w:t xml:space="preserve"> </w:t>
      </w:r>
      <w:r>
        <w:t xml:space="preserve">and </w:t>
      </w:r>
      <w:r w:rsidR="00EE206F">
        <w:t>additional capability for</w:t>
      </w:r>
      <w:r>
        <w:t xml:space="preserve"> the </w:t>
      </w:r>
      <w:r w:rsidRPr="007B351C">
        <w:rPr>
          <w:i/>
        </w:rPr>
        <w:t>Intrasystem Communication</w:t>
      </w:r>
      <w:r>
        <w:t>.</w:t>
      </w:r>
    </w:p>
    <w:p w:rsidR="003F3A7B" w:rsidRDefault="003F3A7B" w:rsidP="003F3A7B">
      <w:pPr>
        <w:ind w:left="360"/>
      </w:pPr>
      <w:bookmarkStart w:id="7" w:name="_Hlk508787324"/>
      <w:r>
        <w:t xml:space="preserve">Based upon the System Requirements and the </w:t>
      </w:r>
      <w:r w:rsidR="008D79C3">
        <w:t>Use Case</w:t>
      </w:r>
      <w:r>
        <w:t xml:space="preserve"> diagrams, a functional decomposition diagram for the </w:t>
      </w:r>
      <w:r>
        <w:rPr>
          <w:rFonts w:ascii="Arial" w:hAnsi="Arial" w:cs="Arial"/>
          <w:i/>
          <w:sz w:val="20"/>
        </w:rPr>
        <w:t>Peripheral Subsystem</w:t>
      </w:r>
      <w:r w:rsidR="002703B7">
        <w:t xml:space="preserve"> is given as:</w:t>
      </w:r>
    </w:p>
    <w:p w:rsidR="003F3A7B" w:rsidRDefault="003F3A7B" w:rsidP="003F3A7B">
      <w:pPr>
        <w:pStyle w:val="Heading4"/>
        <w:ind w:left="360"/>
      </w:pPr>
      <w:r>
        <w:t>Phase II</w:t>
      </w:r>
      <w:r w:rsidR="0061119E">
        <w:t>I</w:t>
      </w:r>
      <w:r>
        <w:t xml:space="preserve"> </w:t>
      </w:r>
    </w:p>
    <w:p w:rsidR="003F3A7B" w:rsidRDefault="003F3A7B" w:rsidP="003F3A7B">
      <w:pPr>
        <w:ind w:left="720"/>
      </w:pPr>
      <w:r w:rsidRPr="001442FD">
        <w:t xml:space="preserve">(To be </w:t>
      </w:r>
      <w:r>
        <w:t>updated as necessary</w:t>
      </w:r>
      <w:r w:rsidRPr="001442FD">
        <w:t>)</w:t>
      </w:r>
    </w:p>
    <w:bookmarkEnd w:id="7"/>
    <w:p w:rsidR="003F3A7B" w:rsidRDefault="003F3A7B" w:rsidP="003F3A7B">
      <w:pPr>
        <w:ind w:left="360"/>
      </w:pPr>
    </w:p>
    <w:p w:rsidR="003F3A7B" w:rsidRDefault="003F3A7B" w:rsidP="003F3A7B">
      <w:pPr>
        <w:ind w:left="360"/>
      </w:pPr>
    </w:p>
    <w:p w:rsidR="003F3A7B" w:rsidRDefault="003F3A7B" w:rsidP="003F3A7B">
      <w:pPr>
        <w:ind w:left="360"/>
      </w:pPr>
    </w:p>
    <w:p w:rsidR="003F3A7B" w:rsidRDefault="003F3A7B" w:rsidP="003F3A7B">
      <w:pPr>
        <w:ind w:left="360"/>
      </w:pPr>
    </w:p>
    <w:p w:rsidR="003F3A7B" w:rsidRPr="007C5E59" w:rsidRDefault="003F3A7B" w:rsidP="003F3A7B">
      <w:pPr>
        <w:ind w:left="360"/>
      </w:pPr>
      <w:bookmarkStart w:id="8" w:name="_Hlk508809197"/>
      <w:r w:rsidRPr="007C5E59">
        <w:t xml:space="preserve">These </w:t>
      </w:r>
      <w:r>
        <w:t>functional blocks decompose into the following task/</w:t>
      </w:r>
      <w:r w:rsidRPr="007C5E59">
        <w:t>class diagrams,</w:t>
      </w:r>
    </w:p>
    <w:p w:rsidR="003F3A7B" w:rsidRDefault="003F3A7B" w:rsidP="003F3A7B">
      <w:pPr>
        <w:pStyle w:val="Heading4"/>
        <w:ind w:left="360"/>
      </w:pPr>
      <w:r>
        <w:t>Phase I</w:t>
      </w:r>
      <w:r w:rsidR="0061119E">
        <w:t>I</w:t>
      </w:r>
      <w:r>
        <w:t xml:space="preserve">I </w:t>
      </w:r>
    </w:p>
    <w:p w:rsidR="003F3A7B" w:rsidRDefault="003F3A7B" w:rsidP="003F3A7B">
      <w:pPr>
        <w:ind w:left="720"/>
      </w:pPr>
      <w:r w:rsidRPr="001442FD">
        <w:t xml:space="preserve">(To be </w:t>
      </w:r>
      <w:r>
        <w:t>updated as necessary</w:t>
      </w:r>
      <w:r w:rsidRPr="001442FD">
        <w:t>)</w:t>
      </w:r>
    </w:p>
    <w:bookmarkEnd w:id="6"/>
    <w:bookmarkEnd w:id="8"/>
    <w:p w:rsidR="003F3A7B" w:rsidRDefault="003F3A7B" w:rsidP="003F3A7B">
      <w:pPr>
        <w:ind w:left="360"/>
      </w:pPr>
      <w:r w:rsidRPr="001442FD">
        <w:t xml:space="preserve">The dynamic </w:t>
      </w:r>
      <w:proofErr w:type="spellStart"/>
      <w:r w:rsidRPr="001442FD">
        <w:t>behaviour</w:t>
      </w:r>
      <w:proofErr w:type="spellEnd"/>
      <w:r w:rsidRPr="001442FD">
        <w:t xml:space="preserve"> of each task is given, as appropriate, in the following activity diagrams</w:t>
      </w:r>
      <w:r>
        <w:t>:</w:t>
      </w:r>
    </w:p>
    <w:p w:rsidR="003F3A7B" w:rsidRDefault="003F3A7B" w:rsidP="0061119E">
      <w:pPr>
        <w:pStyle w:val="Heading4"/>
        <w:ind w:left="360"/>
      </w:pPr>
      <w:r>
        <w:t>Phase I</w:t>
      </w:r>
      <w:r w:rsidR="0061119E">
        <w:t>I</w:t>
      </w:r>
      <w:r>
        <w:t xml:space="preserve">I </w:t>
      </w:r>
    </w:p>
    <w:p w:rsidR="003F3A7B" w:rsidRDefault="003F3A7B" w:rsidP="003F3A7B">
      <w:pPr>
        <w:ind w:left="720"/>
      </w:pPr>
      <w:r w:rsidRPr="001442FD">
        <w:t xml:space="preserve">(To be </w:t>
      </w:r>
      <w:r>
        <w:t>updated as necessary</w:t>
      </w:r>
      <w:r w:rsidRPr="001442FD">
        <w:t>)</w:t>
      </w:r>
    </w:p>
    <w:p w:rsidR="00700C17" w:rsidRDefault="00700C17" w:rsidP="00610BC4">
      <w:pPr>
        <w:ind w:left="720"/>
      </w:pPr>
    </w:p>
    <w:p w:rsidR="004C04B0" w:rsidRDefault="004C04B0" w:rsidP="004C04B0">
      <w:pPr>
        <w:pStyle w:val="Heading4"/>
        <w:ind w:left="360"/>
      </w:pPr>
      <w:r>
        <w:t xml:space="preserve">2.1 System </w:t>
      </w:r>
      <w:r w:rsidR="009631CB">
        <w:t xml:space="preserve">Software </w:t>
      </w:r>
      <w:r>
        <w:t>Architecture</w:t>
      </w:r>
    </w:p>
    <w:p w:rsidR="003F3A7B" w:rsidRDefault="003F3A7B" w:rsidP="003F3A7B">
      <w:pPr>
        <w:ind w:left="360"/>
      </w:pPr>
      <w:r>
        <w:t xml:space="preserve">The </w:t>
      </w:r>
      <w:r w:rsidRPr="00F21165">
        <w:rPr>
          <w:i/>
        </w:rPr>
        <w:t>System Control</w:t>
      </w:r>
      <w:r>
        <w:t xml:space="preserve"> portion of the medical monitoring and analysis system is to be designed as a collection of tasks that execute continuously, on a periodic schedule, following power ON.  The system tasks will all have equal priority and will be not be preemptable.  Information within the system will be exchanged utilizing a number of shared variables.</w:t>
      </w:r>
    </w:p>
    <w:p w:rsidR="003F3A7B" w:rsidRDefault="003F3A7B" w:rsidP="003F3A7B">
      <w:pPr>
        <w:spacing w:before="80"/>
        <w:ind w:left="360"/>
      </w:pPr>
      <w:r>
        <w:t xml:space="preserve">The </w:t>
      </w:r>
      <w:r w:rsidRPr="00F21165">
        <w:rPr>
          <w:i/>
        </w:rPr>
        <w:t>Peripheral Subsystem</w:t>
      </w:r>
      <w:r>
        <w:t xml:space="preserve"> portion of the medical monitoring and analysis system is to be designed as a collection of peripheral drivers that execute on demand.  </w:t>
      </w:r>
    </w:p>
    <w:p w:rsidR="003F3A7B" w:rsidRDefault="003F3A7B" w:rsidP="003F3A7B">
      <w:pPr>
        <w:ind w:left="360"/>
      </w:pPr>
      <w:r>
        <w:t xml:space="preserve">The </w:t>
      </w:r>
      <w:r w:rsidRPr="00F21165">
        <w:rPr>
          <w:i/>
        </w:rPr>
        <w:t>Intrasystem Communication</w:t>
      </w:r>
      <w:r>
        <w:t xml:space="preserve"> link is a bidirectional net that transports commands from </w:t>
      </w:r>
      <w:r w:rsidRPr="00F439F4">
        <w:rPr>
          <w:i/>
        </w:rPr>
        <w:t>System Control</w:t>
      </w:r>
      <w:r>
        <w:t xml:space="preserve"> tasks to a designated device in the </w:t>
      </w:r>
      <w:r w:rsidRPr="00F439F4">
        <w:rPr>
          <w:i/>
        </w:rPr>
        <w:t>Peripheral Subsystem</w:t>
      </w:r>
      <w:r>
        <w:t xml:space="preserve"> and returns a response to the command.</w:t>
      </w:r>
    </w:p>
    <w:p w:rsidR="009631CB" w:rsidRDefault="009631CB" w:rsidP="00C17E1C">
      <w:pPr>
        <w:ind w:left="360"/>
      </w:pPr>
    </w:p>
    <w:p w:rsidR="0032442C" w:rsidRPr="00C10DC1" w:rsidRDefault="0032442C" w:rsidP="0032442C">
      <w:pPr>
        <w:ind w:left="360"/>
        <w:rPr>
          <w:rFonts w:ascii="Arial" w:hAnsi="Arial" w:cs="Arial"/>
        </w:rPr>
      </w:pPr>
      <w:r w:rsidRPr="00C10DC1">
        <w:rPr>
          <w:rFonts w:ascii="Arial" w:hAnsi="Arial" w:cs="Arial"/>
          <w:sz w:val="22"/>
        </w:rPr>
        <w:t>Phase II</w:t>
      </w:r>
      <w:r w:rsidR="00CD5420">
        <w:rPr>
          <w:rFonts w:ascii="Arial" w:hAnsi="Arial" w:cs="Arial"/>
          <w:sz w:val="22"/>
        </w:rPr>
        <w:t>I</w:t>
      </w:r>
      <w:r>
        <w:rPr>
          <w:rFonts w:ascii="Arial" w:hAnsi="Arial" w:cs="Arial"/>
          <w:sz w:val="22"/>
        </w:rPr>
        <w:t xml:space="preserve"> Additions and Modifications</w:t>
      </w:r>
    </w:p>
    <w:p w:rsidR="0032442C" w:rsidRDefault="0032442C" w:rsidP="0032442C">
      <w:pPr>
        <w:ind w:left="720"/>
      </w:pPr>
      <w:r>
        <w:t>To implement the required additions and modifications to the product, the following new capabilities must be incorporated.</w:t>
      </w:r>
    </w:p>
    <w:p w:rsidR="00CD5420" w:rsidRDefault="002179A0" w:rsidP="00CD5420">
      <w:pPr>
        <w:numPr>
          <w:ilvl w:val="1"/>
          <w:numId w:val="43"/>
        </w:numPr>
        <w:tabs>
          <w:tab w:val="clear" w:pos="360"/>
          <w:tab w:val="num" w:pos="1440"/>
          <w:tab w:val="left" w:pos="1800"/>
        </w:tabs>
        <w:ind w:left="1440"/>
      </w:pPr>
      <w:r w:rsidRPr="00CD5420">
        <w:rPr>
          <w:rFonts w:ascii="Arial" w:hAnsi="Arial" w:cs="Arial"/>
          <w:b/>
          <w:i/>
          <w:sz w:val="22"/>
        </w:rPr>
        <w:t>Blood Pressure Cuff Control:</w:t>
      </w:r>
      <w:r w:rsidRPr="00CD5420">
        <w:rPr>
          <w:b/>
        </w:rPr>
        <w:t xml:space="preserve"> </w:t>
      </w:r>
      <w:r>
        <w:t xml:space="preserve">Include capability to control the inflation and deflation of the blood pressure cuff. </w:t>
      </w:r>
    </w:p>
    <w:p w:rsidR="00CD5420" w:rsidRDefault="002179A0" w:rsidP="00CD5420">
      <w:pPr>
        <w:numPr>
          <w:ilvl w:val="1"/>
          <w:numId w:val="43"/>
        </w:numPr>
        <w:tabs>
          <w:tab w:val="clear" w:pos="360"/>
          <w:tab w:val="num" w:pos="1440"/>
          <w:tab w:val="left" w:pos="1800"/>
        </w:tabs>
        <w:ind w:left="1440"/>
      </w:pPr>
      <w:r w:rsidRPr="00CD5420">
        <w:rPr>
          <w:rFonts w:ascii="Arial" w:hAnsi="Arial" w:cs="Arial"/>
          <w:b/>
          <w:i/>
          <w:sz w:val="22"/>
          <w:szCs w:val="24"/>
        </w:rPr>
        <w:t>Extended Blood Pressure Measurement:</w:t>
      </w:r>
      <w:r w:rsidRPr="00CD5420">
        <w:rPr>
          <w:b/>
          <w:szCs w:val="24"/>
        </w:rPr>
        <w:t xml:space="preserve"> </w:t>
      </w:r>
      <w:r>
        <w:t>Control the times when measurements are made.</w:t>
      </w:r>
    </w:p>
    <w:p w:rsidR="004822A6" w:rsidRDefault="004822A6" w:rsidP="00CD5420">
      <w:pPr>
        <w:numPr>
          <w:ilvl w:val="1"/>
          <w:numId w:val="43"/>
        </w:numPr>
        <w:tabs>
          <w:tab w:val="clear" w:pos="360"/>
          <w:tab w:val="num" w:pos="1440"/>
          <w:tab w:val="left" w:pos="1800"/>
        </w:tabs>
        <w:ind w:left="1440"/>
      </w:pPr>
      <w:r>
        <w:rPr>
          <w:rFonts w:ascii="Arial" w:hAnsi="Arial" w:cs="Arial"/>
          <w:b/>
          <w:i/>
          <w:sz w:val="22"/>
          <w:szCs w:val="24"/>
        </w:rPr>
        <w:t>Respiration Rate:</w:t>
      </w:r>
      <w:r>
        <w:t xml:space="preserve"> Include the ability to measure respiration rate. </w:t>
      </w:r>
    </w:p>
    <w:p w:rsidR="00CD5420" w:rsidRDefault="002179A0" w:rsidP="00CD5420">
      <w:pPr>
        <w:numPr>
          <w:ilvl w:val="1"/>
          <w:numId w:val="43"/>
        </w:numPr>
        <w:tabs>
          <w:tab w:val="clear" w:pos="360"/>
          <w:tab w:val="num" w:pos="1440"/>
          <w:tab w:val="left" w:pos="1800"/>
        </w:tabs>
        <w:ind w:left="1440"/>
      </w:pPr>
      <w:r w:rsidRPr="00CD5420">
        <w:rPr>
          <w:rFonts w:ascii="Arial" w:hAnsi="Arial" w:cs="Arial"/>
          <w:b/>
          <w:i/>
          <w:sz w:val="22"/>
        </w:rPr>
        <w:t>Measurement Process</w:t>
      </w:r>
      <w:r w:rsidRPr="0034241B">
        <w:t>:</w:t>
      </w:r>
      <w:r>
        <w:t xml:space="preserve"> The system is to accept </w:t>
      </w:r>
      <w:r w:rsidR="0032442C">
        <w:t xml:space="preserve">and measure </w:t>
      </w:r>
      <w:r>
        <w:t>sensor inputs as analog</w:t>
      </w:r>
      <w:r w:rsidR="0099503B">
        <w:t>ue</w:t>
      </w:r>
      <w:r>
        <w:t xml:space="preserve"> </w:t>
      </w:r>
      <w:r w:rsidR="0032442C">
        <w:t xml:space="preserve">and digital </w:t>
      </w:r>
      <w:r>
        <w:t xml:space="preserve">signals. These signals shall be </w:t>
      </w:r>
      <w:r w:rsidR="00C90C22">
        <w:t>modeled</w:t>
      </w:r>
      <w:r>
        <w:t xml:space="preserve"> and the results stored in the appropriate buffers.</w:t>
      </w:r>
    </w:p>
    <w:p w:rsidR="00CD5420" w:rsidRDefault="002179A0" w:rsidP="00CD5420">
      <w:pPr>
        <w:numPr>
          <w:ilvl w:val="1"/>
          <w:numId w:val="43"/>
        </w:numPr>
        <w:tabs>
          <w:tab w:val="clear" w:pos="360"/>
          <w:tab w:val="num" w:pos="1440"/>
          <w:tab w:val="left" w:pos="1800"/>
        </w:tabs>
        <w:ind w:left="1440"/>
      </w:pPr>
      <w:r w:rsidRPr="00CD5420">
        <w:rPr>
          <w:rFonts w:ascii="Arial" w:hAnsi="Arial" w:cs="Arial"/>
          <w:b/>
          <w:i/>
          <w:sz w:val="22"/>
        </w:rPr>
        <w:lastRenderedPageBreak/>
        <w:t>Display</w:t>
      </w:r>
      <w:r w:rsidRPr="00816E6A">
        <w:t>:</w:t>
      </w:r>
      <w:r>
        <w:t xml:space="preserve">  The system will provide the ability to display critical data on a</w:t>
      </w:r>
      <w:r w:rsidR="001C150E">
        <w:t xml:space="preserve"> TFT</w:t>
      </w:r>
      <w:r>
        <w:t xml:space="preserve"> console and more detailed data on a local terminal attached to the system</w:t>
      </w:r>
    </w:p>
    <w:p w:rsidR="009975BB" w:rsidRDefault="002179A0" w:rsidP="00CD5420">
      <w:pPr>
        <w:numPr>
          <w:ilvl w:val="1"/>
          <w:numId w:val="43"/>
        </w:numPr>
        <w:tabs>
          <w:tab w:val="clear" w:pos="360"/>
          <w:tab w:val="num" w:pos="1440"/>
          <w:tab w:val="left" w:pos="1800"/>
        </w:tabs>
        <w:ind w:left="1440"/>
      </w:pPr>
      <w:r w:rsidRPr="00CD5420">
        <w:rPr>
          <w:rFonts w:ascii="Arial" w:hAnsi="Arial" w:cs="Arial"/>
          <w:b/>
          <w:i/>
          <w:sz w:val="22"/>
        </w:rPr>
        <w:t>Safety</w:t>
      </w:r>
      <w:r w:rsidRPr="0034241B">
        <w:t>:</w:t>
      </w:r>
      <w:r>
        <w:t xml:space="preserve"> Overall system safety must be improved.</w:t>
      </w:r>
    </w:p>
    <w:p w:rsidR="004C04B0" w:rsidRPr="008302F5" w:rsidRDefault="004C04B0" w:rsidP="008302F5">
      <w:pPr>
        <w:ind w:left="1080"/>
      </w:pPr>
    </w:p>
    <w:p w:rsidR="004C04B0" w:rsidRDefault="004C04B0" w:rsidP="004C04B0">
      <w:pPr>
        <w:pStyle w:val="Heading5"/>
        <w:ind w:left="360"/>
      </w:pPr>
      <w:r>
        <w:t>2.1.1</w:t>
      </w:r>
      <w:r w:rsidRPr="00AE6AE5">
        <w:t xml:space="preserve"> </w:t>
      </w:r>
      <w:r>
        <w:t>Tasks and Task Control Blocks</w:t>
      </w:r>
    </w:p>
    <w:p w:rsidR="00EA455D" w:rsidRDefault="00EA455D" w:rsidP="00EA455D">
      <w:pPr>
        <w:tabs>
          <w:tab w:val="clear" w:pos="1440"/>
        </w:tabs>
        <w:ind w:left="360"/>
      </w:pPr>
      <w:bookmarkStart w:id="9" w:name="_Hlk508447003"/>
      <w:r>
        <w:t xml:space="preserve">The design and implementation of the </w:t>
      </w:r>
      <w:r w:rsidRPr="006D1457">
        <w:rPr>
          <w:i/>
        </w:rPr>
        <w:t>System Control</w:t>
      </w:r>
      <w:r>
        <w:t xml:space="preserve"> subsystem will comprise a number of tasks that execute continuously following power ON.  Each task will be expressed as a TCB (Task Control Block) structure.  </w:t>
      </w:r>
    </w:p>
    <w:p w:rsidR="00EA455D" w:rsidRDefault="00EA455D" w:rsidP="00EA455D">
      <w:pPr>
        <w:tabs>
          <w:tab w:val="clear" w:pos="1440"/>
        </w:tabs>
        <w:ind w:left="360"/>
      </w:pPr>
      <w:r>
        <w:t xml:space="preserve">The TCB is implemented as a C struct; there shall be a separate struct for each task. </w:t>
      </w:r>
    </w:p>
    <w:bookmarkEnd w:id="9"/>
    <w:p w:rsidR="00441983" w:rsidRDefault="00441983" w:rsidP="0032442C">
      <w:pPr>
        <w:tabs>
          <w:tab w:val="clear" w:pos="1440"/>
        </w:tabs>
        <w:ind w:left="360"/>
      </w:pPr>
    </w:p>
    <w:p w:rsidR="0032442C" w:rsidRDefault="0032442C" w:rsidP="0032442C">
      <w:pPr>
        <w:tabs>
          <w:tab w:val="clear" w:pos="1440"/>
        </w:tabs>
        <w:ind w:left="360"/>
      </w:pPr>
      <w:r>
        <w:t>Each TCB will have four members:</w:t>
      </w:r>
    </w:p>
    <w:p w:rsidR="00EA455D" w:rsidRDefault="00EA455D" w:rsidP="00EA455D">
      <w:pPr>
        <w:numPr>
          <w:ilvl w:val="0"/>
          <w:numId w:val="3"/>
        </w:numPr>
        <w:ind w:left="1080"/>
      </w:pPr>
      <w:r>
        <w:t>The first member is a pointer to a function taking a void* argument and returning a void.</w:t>
      </w:r>
    </w:p>
    <w:p w:rsidR="00EA455D" w:rsidRDefault="00EA455D" w:rsidP="00EA455D">
      <w:pPr>
        <w:numPr>
          <w:ilvl w:val="0"/>
          <w:numId w:val="3"/>
        </w:numPr>
        <w:ind w:left="1080"/>
      </w:pPr>
      <w:r>
        <w:t>The second member is a pointer to void (void* pointer) used to reference the data for the task.</w:t>
      </w:r>
    </w:p>
    <w:p w:rsidR="00EA455D" w:rsidRDefault="00EA455D" w:rsidP="00EA455D">
      <w:pPr>
        <w:numPr>
          <w:ilvl w:val="0"/>
          <w:numId w:val="3"/>
        </w:numPr>
        <w:ind w:left="1080"/>
      </w:pPr>
      <w:r>
        <w:t>The third and fourth members are pointers to the next and previous TCBs in a linked list data structure.</w:t>
      </w:r>
    </w:p>
    <w:p w:rsidR="0032442C" w:rsidRDefault="0032442C" w:rsidP="0032442C">
      <w:pPr>
        <w:ind w:left="360"/>
      </w:pPr>
      <w:r>
        <w:t>Such a structure allows various tasks to be handled using function pointers.</w:t>
      </w:r>
    </w:p>
    <w:p w:rsidR="0032442C" w:rsidRDefault="0032442C" w:rsidP="0032442C">
      <w:pPr>
        <w:ind w:left="360"/>
      </w:pPr>
    </w:p>
    <w:p w:rsidR="0032442C" w:rsidRDefault="0032442C" w:rsidP="0032442C">
      <w:pPr>
        <w:ind w:left="360"/>
      </w:pPr>
      <w:r>
        <w:t>The following gives a C declaration for such a TCB.</w:t>
      </w:r>
    </w:p>
    <w:p w:rsidR="00EA455D" w:rsidRDefault="00EA455D" w:rsidP="00EA455D">
      <w:pPr>
        <w:pStyle w:val="code"/>
      </w:pPr>
      <w:r>
        <w:t xml:space="preserve">struct </w:t>
      </w:r>
      <w:proofErr w:type="spellStart"/>
      <w:r>
        <w:t>MyStruct</w:t>
      </w:r>
      <w:proofErr w:type="spellEnd"/>
    </w:p>
    <w:p w:rsidR="00EA455D" w:rsidRDefault="00EA455D" w:rsidP="00EA455D">
      <w:pPr>
        <w:pStyle w:val="code"/>
      </w:pPr>
      <w:r>
        <w:t>{</w:t>
      </w:r>
    </w:p>
    <w:p w:rsidR="00EA455D" w:rsidRDefault="00EA455D" w:rsidP="008174ED">
      <w:pPr>
        <w:pStyle w:val="code"/>
        <w:ind w:left="1440"/>
      </w:pPr>
      <w:r>
        <w:t>void (*</w:t>
      </w:r>
      <w:proofErr w:type="spellStart"/>
      <w:proofErr w:type="gramStart"/>
      <w:r>
        <w:t>myTask</w:t>
      </w:r>
      <w:proofErr w:type="spellEnd"/>
      <w:r>
        <w:t>)(</w:t>
      </w:r>
      <w:proofErr w:type="gramEnd"/>
      <w:r>
        <w:t>void*);</w:t>
      </w:r>
    </w:p>
    <w:p w:rsidR="00EA455D" w:rsidRDefault="00EA455D" w:rsidP="00EA455D">
      <w:pPr>
        <w:pStyle w:val="code"/>
      </w:pPr>
      <w:r>
        <w:tab/>
        <w:t xml:space="preserve">void* </w:t>
      </w:r>
      <w:proofErr w:type="spellStart"/>
      <w:r>
        <w:t>taskDataPtr</w:t>
      </w:r>
      <w:proofErr w:type="spellEnd"/>
      <w:r>
        <w:t>;</w:t>
      </w:r>
    </w:p>
    <w:p w:rsidR="00EA455D" w:rsidRDefault="00EA455D" w:rsidP="008174ED">
      <w:pPr>
        <w:pStyle w:val="code"/>
        <w:ind w:left="1440"/>
      </w:pPr>
      <w:r>
        <w:t xml:space="preserve">struct </w:t>
      </w:r>
      <w:proofErr w:type="spellStart"/>
      <w:r>
        <w:t>MyStruct</w:t>
      </w:r>
      <w:proofErr w:type="spellEnd"/>
      <w:r>
        <w:t>* next;</w:t>
      </w:r>
    </w:p>
    <w:p w:rsidR="00EA455D" w:rsidRDefault="00EA455D" w:rsidP="008174ED">
      <w:pPr>
        <w:pStyle w:val="code"/>
        <w:ind w:left="1440"/>
      </w:pPr>
      <w:r>
        <w:t xml:space="preserve">struct </w:t>
      </w:r>
      <w:proofErr w:type="spellStart"/>
      <w:r>
        <w:t>MyStruct</w:t>
      </w:r>
      <w:proofErr w:type="spellEnd"/>
      <w:r>
        <w:t xml:space="preserve">* </w:t>
      </w:r>
      <w:proofErr w:type="spellStart"/>
      <w:r>
        <w:t>prev</w:t>
      </w:r>
      <w:proofErr w:type="spellEnd"/>
      <w:r>
        <w:t>;</w:t>
      </w:r>
    </w:p>
    <w:p w:rsidR="00EA455D" w:rsidRDefault="00EA455D" w:rsidP="00EA455D">
      <w:pPr>
        <w:pStyle w:val="code"/>
      </w:pPr>
      <w:r>
        <w:t>};</w:t>
      </w:r>
    </w:p>
    <w:p w:rsidR="00EA455D" w:rsidRDefault="00EA455D" w:rsidP="00EA455D">
      <w:pPr>
        <w:pStyle w:val="code"/>
      </w:pPr>
      <w:r>
        <w:t xml:space="preserve">typedef struct </w:t>
      </w:r>
      <w:proofErr w:type="spellStart"/>
      <w:r>
        <w:t>MyStruct</w:t>
      </w:r>
      <w:proofErr w:type="spellEnd"/>
      <w:r>
        <w:t xml:space="preserve"> TCB;</w:t>
      </w:r>
    </w:p>
    <w:p w:rsidR="0032442C" w:rsidRPr="00CA7B00" w:rsidRDefault="0032442C" w:rsidP="002179A0">
      <w:pPr>
        <w:ind w:left="360"/>
        <w:rPr>
          <w:rFonts w:ascii="Arial" w:hAnsi="Arial" w:cs="Arial"/>
        </w:rPr>
      </w:pPr>
    </w:p>
    <w:p w:rsidR="00441983" w:rsidRDefault="00441983" w:rsidP="00441983">
      <w:pPr>
        <w:tabs>
          <w:tab w:val="clear" w:pos="1440"/>
        </w:tabs>
        <w:ind w:left="360"/>
      </w:pPr>
      <w:bookmarkStart w:id="10" w:name="_Hlk508447116"/>
      <w:r>
        <w:t>The following function prototypes are given for the tasks</w:t>
      </w:r>
      <w:r w:rsidR="0099503B">
        <w:t xml:space="preserve"> and</w:t>
      </w:r>
      <w:r>
        <w:t xml:space="preserve"> defined for the application</w:t>
      </w:r>
    </w:p>
    <w:p w:rsidR="00441983" w:rsidRDefault="00441983" w:rsidP="00441983">
      <w:pPr>
        <w:pStyle w:val="Heading4"/>
        <w:ind w:left="0"/>
      </w:pPr>
      <w:r>
        <w:t xml:space="preserve">Phase III </w:t>
      </w:r>
    </w:p>
    <w:p w:rsidR="00441983" w:rsidRDefault="00441983" w:rsidP="00441983">
      <w:pPr>
        <w:ind w:left="360"/>
      </w:pPr>
      <w:r>
        <w:t>(To be updated as necessary)</w:t>
      </w:r>
    </w:p>
    <w:bookmarkEnd w:id="10"/>
    <w:p w:rsidR="002179A0" w:rsidRDefault="002179A0" w:rsidP="002179A0">
      <w:pPr>
        <w:tabs>
          <w:tab w:val="clear" w:pos="1440"/>
        </w:tabs>
        <w:rPr>
          <w:rFonts w:ascii="Arial" w:hAnsi="Arial" w:cs="Arial"/>
          <w:sz w:val="22"/>
        </w:rPr>
      </w:pPr>
    </w:p>
    <w:p w:rsidR="004C04B0" w:rsidRDefault="004C04B0" w:rsidP="00C17E1C">
      <w:pPr>
        <w:pStyle w:val="Heading5"/>
        <w:ind w:left="360"/>
      </w:pPr>
      <w:r>
        <w:t>2.1.2</w:t>
      </w:r>
      <w:r w:rsidRPr="00AE6AE5">
        <w:t xml:space="preserve"> </w:t>
      </w:r>
      <w:r>
        <w:t>Intertask Data Exchange</w:t>
      </w:r>
      <w:r w:rsidRPr="00AE6AE5">
        <w:t xml:space="preserve"> </w:t>
      </w:r>
      <w:r>
        <w:t xml:space="preserve"> </w:t>
      </w:r>
    </w:p>
    <w:p w:rsidR="00441983" w:rsidRDefault="00441983" w:rsidP="00441983">
      <w:pPr>
        <w:tabs>
          <w:tab w:val="clear" w:pos="1440"/>
        </w:tabs>
        <w:ind w:left="360"/>
      </w:pPr>
      <w:bookmarkStart w:id="11" w:name="_Hlk508447169"/>
      <w:bookmarkStart w:id="12" w:name="_Hlk508048820"/>
      <w:r>
        <w:t xml:space="preserve">Intertask data exchange will be supported through shared variables.  All system shared variables will have global scope within the respective microcontroller.  Based upon the requirements specification, the following shared variables are defined to hold the measurement data, status, and alarm information in the </w:t>
      </w:r>
      <w:r>
        <w:rPr>
          <w:i/>
        </w:rPr>
        <w:t xml:space="preserve">System Control </w:t>
      </w:r>
      <w:r>
        <w:t xml:space="preserve">subsystem. </w:t>
      </w:r>
    </w:p>
    <w:bookmarkEnd w:id="11"/>
    <w:bookmarkEnd w:id="12"/>
    <w:p w:rsidR="00F545AC" w:rsidRDefault="004C04B0" w:rsidP="009A00AE">
      <w:pPr>
        <w:tabs>
          <w:tab w:val="clear" w:pos="1440"/>
        </w:tabs>
        <w:ind w:left="360"/>
      </w:pPr>
      <w:r>
        <w:t>The initial state of each of the variables is specified as follows:</w:t>
      </w:r>
    </w:p>
    <w:p w:rsidR="00250B9C" w:rsidRDefault="00250B9C" w:rsidP="00250B9C">
      <w:pPr>
        <w:pStyle w:val="Heading5"/>
        <w:ind w:left="360"/>
      </w:pPr>
    </w:p>
    <w:p w:rsidR="00250B9C" w:rsidRDefault="00250B9C" w:rsidP="00250B9C">
      <w:pPr>
        <w:pStyle w:val="Heading5"/>
        <w:ind w:left="360"/>
        <w:rPr>
          <w:rFonts w:cs="Arial"/>
        </w:rPr>
      </w:pPr>
      <w:r>
        <w:t xml:space="preserve">Phase III </w:t>
      </w:r>
      <w:proofErr w:type="spellStart"/>
      <w:r>
        <w:t>Addiition</w:t>
      </w:r>
      <w:proofErr w:type="spellEnd"/>
    </w:p>
    <w:p w:rsidR="00E121DD" w:rsidRPr="00E121DD" w:rsidRDefault="00E121DD" w:rsidP="004C04B0">
      <w:pPr>
        <w:pStyle w:val="Heading5"/>
        <w:ind w:left="720"/>
        <w:rPr>
          <w:rFonts w:cs="Arial"/>
          <w:sz w:val="20"/>
        </w:rPr>
      </w:pPr>
      <w:r w:rsidRPr="00E121DD">
        <w:rPr>
          <w:rFonts w:cs="Arial"/>
        </w:rPr>
        <w:t xml:space="preserve">Measurements </w:t>
      </w:r>
    </w:p>
    <w:p w:rsidR="00531A29" w:rsidRDefault="00531A29" w:rsidP="004C04B0">
      <w:pPr>
        <w:ind w:left="1080"/>
      </w:pPr>
      <w:r>
        <w:t>Data</w:t>
      </w:r>
    </w:p>
    <w:p w:rsidR="00E4097F" w:rsidRDefault="00E4097F" w:rsidP="00E4097F">
      <w:pPr>
        <w:ind w:left="1080"/>
      </w:pPr>
      <w:bookmarkStart w:id="13" w:name="_Hlk508048847"/>
      <w:r>
        <w:lastRenderedPageBreak/>
        <w:t>Type unsigned int – the buffers are not initialized</w:t>
      </w:r>
    </w:p>
    <w:p w:rsidR="006E5A6B" w:rsidRDefault="006E5A6B" w:rsidP="00876BF0">
      <w:pPr>
        <w:numPr>
          <w:ilvl w:val="0"/>
          <w:numId w:val="8"/>
        </w:numPr>
        <w:tabs>
          <w:tab w:val="clear" w:pos="2160"/>
          <w:tab w:val="clear" w:pos="2520"/>
          <w:tab w:val="clear" w:pos="2880"/>
          <w:tab w:val="num" w:pos="1800"/>
        </w:tabs>
        <w:spacing w:before="0" w:after="0"/>
        <w:ind w:left="1800"/>
      </w:pPr>
      <w:proofErr w:type="spellStart"/>
      <w:proofErr w:type="gramStart"/>
      <w:r>
        <w:t>temperatureRawBuf</w:t>
      </w:r>
      <w:proofErr w:type="spellEnd"/>
      <w:r>
        <w:t>[</w:t>
      </w:r>
      <w:proofErr w:type="gramEnd"/>
      <w:r>
        <w:t>8]</w:t>
      </w:r>
      <w:r>
        <w:tab/>
      </w:r>
      <w:r>
        <w:tab/>
      </w:r>
      <w:r>
        <w:tab/>
        <w:t xml:space="preserve">Declare as an 8 measurement </w:t>
      </w:r>
    </w:p>
    <w:p w:rsidR="006E5A6B" w:rsidRDefault="006E5A6B" w:rsidP="00876BF0">
      <w:pPr>
        <w:tabs>
          <w:tab w:val="clear" w:pos="2160"/>
          <w:tab w:val="clear" w:pos="2520"/>
          <w:tab w:val="clear" w:pos="2880"/>
          <w:tab w:val="clear" w:pos="3240"/>
        </w:tabs>
        <w:spacing w:before="0" w:after="0"/>
        <w:ind w:left="1080"/>
      </w:pPr>
      <w:r>
        <w:tab/>
      </w:r>
      <w:r>
        <w:tab/>
      </w:r>
      <w:r>
        <w:tab/>
      </w:r>
      <w:r>
        <w:tab/>
      </w:r>
      <w:r>
        <w:tab/>
      </w:r>
      <w:r>
        <w:tab/>
      </w:r>
      <w:r>
        <w:tab/>
        <w:t>temperature buffer, initial raw value 75</w:t>
      </w:r>
    </w:p>
    <w:p w:rsidR="006E5A6B" w:rsidRDefault="006E5A6B" w:rsidP="00876BF0">
      <w:pPr>
        <w:numPr>
          <w:ilvl w:val="0"/>
          <w:numId w:val="8"/>
        </w:numPr>
        <w:tabs>
          <w:tab w:val="clear" w:pos="3240"/>
          <w:tab w:val="num" w:pos="2880"/>
        </w:tabs>
        <w:spacing w:before="0" w:after="0"/>
        <w:ind w:left="2880" w:hanging="1440"/>
      </w:pPr>
      <w:proofErr w:type="spellStart"/>
      <w:proofErr w:type="gramStart"/>
      <w:r>
        <w:t>bloodPressRawBuf</w:t>
      </w:r>
      <w:proofErr w:type="spellEnd"/>
      <w:r>
        <w:t>[</w:t>
      </w:r>
      <w:proofErr w:type="gramEnd"/>
      <w:r>
        <w:t>16]</w:t>
      </w:r>
      <w:r w:rsidRPr="00460FAD">
        <w:rPr>
          <w:vertAlign w:val="superscript"/>
        </w:rPr>
        <w:t>1</w:t>
      </w:r>
      <w:r>
        <w:tab/>
      </w:r>
      <w:r>
        <w:tab/>
      </w:r>
      <w:r>
        <w:tab/>
        <w:t xml:space="preserve">Declare as a 16 measurement </w:t>
      </w:r>
    </w:p>
    <w:p w:rsidR="006E5A6B" w:rsidRDefault="006E5A6B" w:rsidP="00876BF0">
      <w:pPr>
        <w:tabs>
          <w:tab w:val="clear" w:pos="2520"/>
          <w:tab w:val="clear" w:pos="2880"/>
          <w:tab w:val="clear" w:pos="3240"/>
        </w:tabs>
        <w:spacing w:before="0" w:after="0"/>
        <w:ind w:left="5040"/>
      </w:pPr>
      <w:r>
        <w:t>blood pressure buffer, initial raw value 80</w:t>
      </w:r>
    </w:p>
    <w:p w:rsidR="006E5A6B" w:rsidRDefault="006E5A6B" w:rsidP="00876BF0">
      <w:pPr>
        <w:numPr>
          <w:ilvl w:val="0"/>
          <w:numId w:val="8"/>
        </w:numPr>
        <w:tabs>
          <w:tab w:val="clear" w:pos="2520"/>
          <w:tab w:val="num" w:pos="2160"/>
        </w:tabs>
        <w:spacing w:before="0" w:after="0"/>
        <w:ind w:left="2160" w:hanging="720"/>
      </w:pPr>
      <w:proofErr w:type="spellStart"/>
      <w:proofErr w:type="gramStart"/>
      <w:r>
        <w:t>pulseRateRawBuf</w:t>
      </w:r>
      <w:proofErr w:type="spellEnd"/>
      <w:r>
        <w:t>[</w:t>
      </w:r>
      <w:proofErr w:type="gramEnd"/>
      <w:r>
        <w:t>8]</w:t>
      </w:r>
      <w:r>
        <w:tab/>
      </w:r>
      <w:r>
        <w:tab/>
      </w:r>
      <w:r>
        <w:tab/>
      </w:r>
      <w:r>
        <w:tab/>
        <w:t xml:space="preserve">Declare as an 8 measurement </w:t>
      </w:r>
    </w:p>
    <w:p w:rsidR="006E5A6B" w:rsidRDefault="006E5A6B" w:rsidP="00876BF0">
      <w:pPr>
        <w:tabs>
          <w:tab w:val="clear" w:pos="2520"/>
          <w:tab w:val="clear" w:pos="2880"/>
          <w:tab w:val="clear" w:pos="3240"/>
        </w:tabs>
        <w:spacing w:before="0" w:after="0"/>
        <w:ind w:left="5040"/>
      </w:pPr>
      <w:r>
        <w:t>pulse rate buffer, initial raw value 0</w:t>
      </w:r>
    </w:p>
    <w:p w:rsidR="00EC67FB" w:rsidRDefault="00EC67FB" w:rsidP="00EC67FB">
      <w:pPr>
        <w:numPr>
          <w:ilvl w:val="0"/>
          <w:numId w:val="8"/>
        </w:numPr>
        <w:tabs>
          <w:tab w:val="clear" w:pos="2520"/>
          <w:tab w:val="num" w:pos="2160"/>
        </w:tabs>
        <w:spacing w:before="0" w:after="0"/>
        <w:ind w:left="2160" w:hanging="720"/>
      </w:pPr>
      <w:bookmarkStart w:id="14" w:name="_Hlk508447896"/>
      <w:proofErr w:type="spellStart"/>
      <w:proofErr w:type="gramStart"/>
      <w:r>
        <w:t>respirationRateRawBuf</w:t>
      </w:r>
      <w:bookmarkEnd w:id="14"/>
      <w:proofErr w:type="spellEnd"/>
      <w:r>
        <w:t>[</w:t>
      </w:r>
      <w:proofErr w:type="gramEnd"/>
      <w:r>
        <w:t>8]</w:t>
      </w:r>
      <w:r>
        <w:tab/>
      </w:r>
      <w:r>
        <w:tab/>
        <w:t xml:space="preserve">Declare as an 8 measurement </w:t>
      </w:r>
    </w:p>
    <w:p w:rsidR="003C01EA" w:rsidRDefault="00441983" w:rsidP="009A00AE">
      <w:pPr>
        <w:tabs>
          <w:tab w:val="clear" w:pos="2520"/>
          <w:tab w:val="clear" w:pos="2880"/>
          <w:tab w:val="clear" w:pos="3240"/>
        </w:tabs>
        <w:spacing w:before="0" w:after="0"/>
        <w:ind w:left="5040"/>
      </w:pPr>
      <w:r>
        <w:rPr>
          <w:noProof/>
        </w:rPr>
        <mc:AlternateContent>
          <mc:Choice Requires="wps">
            <w:drawing>
              <wp:anchor distT="0" distB="0" distL="114300" distR="114300" simplePos="0" relativeHeight="251665408" behindDoc="0" locked="0" layoutInCell="1" allowOverlap="1">
                <wp:simplePos x="0" y="0"/>
                <wp:positionH relativeFrom="column">
                  <wp:posOffset>688340</wp:posOffset>
                </wp:positionH>
                <wp:positionV relativeFrom="paragraph">
                  <wp:posOffset>239809</wp:posOffset>
                </wp:positionV>
                <wp:extent cx="5079365" cy="443865"/>
                <wp:effectExtent l="6985" t="13335" r="9525" b="9525"/>
                <wp:wrapTopAndBottom/>
                <wp:docPr id="1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9365" cy="443865"/>
                        </a:xfrm>
                        <a:prstGeom prst="rect">
                          <a:avLst/>
                        </a:prstGeom>
                        <a:solidFill>
                          <a:srgbClr val="FFFFFF"/>
                        </a:solidFill>
                        <a:ln w="9525">
                          <a:solidFill>
                            <a:srgbClr val="000000"/>
                          </a:solidFill>
                          <a:miter lim="800000"/>
                          <a:headEnd/>
                          <a:tailEnd/>
                        </a:ln>
                      </wps:spPr>
                      <wps:txbx>
                        <w:txbxContent>
                          <w:p w:rsidR="00B729A2" w:rsidRPr="009A6C49" w:rsidRDefault="00B729A2" w:rsidP="00E4097F">
                            <w:pPr>
                              <w:rPr>
                                <w:sz w:val="20"/>
                              </w:rPr>
                            </w:pPr>
                            <w:r>
                              <w:rPr>
                                <w:sz w:val="20"/>
                              </w:rPr>
                              <w:t>1</w:t>
                            </w:r>
                            <w:r w:rsidRPr="009A6C49">
                              <w:rPr>
                                <w:sz w:val="20"/>
                              </w:rPr>
                              <w:t xml:space="preserve">. The systolic pressure measurements are to be stored in the first half (positions </w:t>
                            </w:r>
                            <w:proofErr w:type="gramStart"/>
                            <w:r w:rsidRPr="009A6C49">
                              <w:rPr>
                                <w:sz w:val="20"/>
                              </w:rPr>
                              <w:t>0..</w:t>
                            </w:r>
                            <w:proofErr w:type="gramEnd"/>
                            <w:r w:rsidRPr="009A6C49">
                              <w:rPr>
                                <w:sz w:val="20"/>
                              </w:rPr>
                              <w:t>7) of the blood pressure buffer and the diastolic stored in the second half of the buffer (positions 8..15).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27" type="#_x0000_t202" style="position:absolute;left:0;text-align:left;margin-left:54.2pt;margin-top:18.9pt;width:399.95pt;height:3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">
                <v:textbox style="mso-fit-shape-to-text:t">
                  <w:txbxContent>
                    <w:p w:rsidR="00B729A2" w:rsidRPr="009A6C49" w:rsidRDefault="00B729A2" w:rsidP="00E4097F">
                      <w:pPr>
                        <w:rPr>
                          <w:sz w:val="20"/>
                        </w:rPr>
                      </w:pPr>
                      <w:r>
                        <w:rPr>
                          <w:sz w:val="20"/>
                        </w:rPr>
                        <w:t>1</w:t>
                      </w:r>
                      <w:r w:rsidRPr="009A6C49">
                        <w:rPr>
                          <w:sz w:val="20"/>
                        </w:rPr>
                        <w:t xml:space="preserve">. The systolic pressure measurements are to be stored in the first half (positions </w:t>
                      </w:r>
                      <w:proofErr w:type="gramStart"/>
                      <w:r w:rsidRPr="009A6C49">
                        <w:rPr>
                          <w:sz w:val="20"/>
                        </w:rPr>
                        <w:t>0..</w:t>
                      </w:r>
                      <w:proofErr w:type="gramEnd"/>
                      <w:r w:rsidRPr="009A6C49">
                        <w:rPr>
                          <w:sz w:val="20"/>
                        </w:rPr>
                        <w:t>7) of the blood pressure buffer and the diastolic stored in the second half of the buffer (positions 8..15).</w:t>
                      </w:r>
                    </w:p>
                  </w:txbxContent>
                </v:textbox>
                <w10:wrap type="topAndBottom"/>
              </v:shape>
            </w:pict>
          </mc:Fallback>
        </mc:AlternateContent>
      </w:r>
      <w:r w:rsidR="00EC67FB">
        <w:t>respiration rate buffer, initial raw value 0</w:t>
      </w:r>
      <w:bookmarkEnd w:id="13"/>
    </w:p>
    <w:p w:rsidR="00E0226E" w:rsidRDefault="00E022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rPr>
          <w:rFonts w:ascii="Arial" w:hAnsi="Arial"/>
          <w:sz w:val="22"/>
        </w:rPr>
      </w:pPr>
      <w:r>
        <w:br w:type="page"/>
      </w:r>
    </w:p>
    <w:p w:rsidR="00E0226E" w:rsidRDefault="00E0226E" w:rsidP="00E0226E">
      <w:pPr>
        <w:pStyle w:val="Heading4"/>
        <w:ind w:left="0"/>
      </w:pPr>
      <w:r>
        <w:lastRenderedPageBreak/>
        <w:t>Phase III Addition</w:t>
      </w:r>
    </w:p>
    <w:p w:rsidR="00531A29" w:rsidRDefault="00531A29" w:rsidP="004C04B0">
      <w:pPr>
        <w:pStyle w:val="Heading5"/>
        <w:ind w:left="720"/>
      </w:pPr>
      <w:r>
        <w:t>Display</w:t>
      </w:r>
    </w:p>
    <w:p w:rsidR="00E4097F" w:rsidRDefault="00E4097F" w:rsidP="00E4097F">
      <w:pPr>
        <w:ind w:left="1080"/>
      </w:pPr>
      <w:r>
        <w:t xml:space="preserve">Type unsigned </w:t>
      </w:r>
      <w:r w:rsidR="00BB06F8">
        <w:t>int</w:t>
      </w:r>
    </w:p>
    <w:p w:rsidR="00E4097F" w:rsidRDefault="00E4097F" w:rsidP="00876BF0">
      <w:pPr>
        <w:numPr>
          <w:ilvl w:val="0"/>
          <w:numId w:val="30"/>
        </w:numPr>
        <w:spacing w:before="0" w:after="0"/>
      </w:pPr>
      <w:proofErr w:type="spellStart"/>
      <w:r>
        <w:t>tempCorrected</w:t>
      </w:r>
      <w:proofErr w:type="spellEnd"/>
      <w:r w:rsidRPr="008C027C">
        <w:t xml:space="preserve"> </w:t>
      </w:r>
      <w:proofErr w:type="spellStart"/>
      <w:proofErr w:type="gramStart"/>
      <w:r w:rsidR="009E3C97">
        <w:t>Buf</w:t>
      </w:r>
      <w:proofErr w:type="spellEnd"/>
      <w:r w:rsidR="009E3C97">
        <w:t>[</w:t>
      </w:r>
      <w:proofErr w:type="gramEnd"/>
      <w:r w:rsidR="009E3C97">
        <w:t xml:space="preserve">8] </w:t>
      </w:r>
      <w:r w:rsidR="009E3C97">
        <w:tab/>
      </w:r>
      <w:r w:rsidR="009E3C97">
        <w:tab/>
      </w:r>
      <w:r w:rsidR="009E3C97">
        <w:tab/>
      </w:r>
      <w:r w:rsidR="009E70ED">
        <w:tab/>
      </w:r>
      <w:r>
        <w:t xml:space="preserve">Declare as an 8 measurement </w:t>
      </w:r>
    </w:p>
    <w:p w:rsidR="00E4097F" w:rsidRDefault="00E4097F" w:rsidP="00876BF0">
      <w:pPr>
        <w:tabs>
          <w:tab w:val="clear" w:pos="1800"/>
          <w:tab w:val="clear" w:pos="2160"/>
        </w:tabs>
        <w:spacing w:before="0" w:after="0"/>
        <w:ind w:left="2880"/>
      </w:pPr>
      <w:r>
        <w:tab/>
      </w:r>
      <w:r>
        <w:tab/>
      </w:r>
      <w:r>
        <w:tab/>
      </w:r>
      <w:r>
        <w:tab/>
      </w:r>
      <w:r>
        <w:tab/>
      </w:r>
      <w:r>
        <w:tab/>
      </w:r>
      <w:r w:rsidR="009E70ED">
        <w:tab/>
      </w:r>
      <w:r>
        <w:t>temperature buffer</w:t>
      </w:r>
    </w:p>
    <w:p w:rsidR="00E4097F" w:rsidRDefault="009E3C97" w:rsidP="00876BF0">
      <w:pPr>
        <w:numPr>
          <w:ilvl w:val="0"/>
          <w:numId w:val="30"/>
        </w:numPr>
        <w:tabs>
          <w:tab w:val="clear" w:pos="3240"/>
          <w:tab w:val="left" w:pos="3060"/>
        </w:tabs>
        <w:spacing w:before="0" w:after="0"/>
      </w:pPr>
      <w:proofErr w:type="spellStart"/>
      <w:proofErr w:type="gramStart"/>
      <w:r>
        <w:t>bloodPressCorrectedBuf</w:t>
      </w:r>
      <w:proofErr w:type="spellEnd"/>
      <w:r>
        <w:t>[</w:t>
      </w:r>
      <w:proofErr w:type="gramEnd"/>
      <w:r>
        <w:t>16]</w:t>
      </w:r>
      <w:r>
        <w:tab/>
      </w:r>
      <w:r>
        <w:tab/>
      </w:r>
      <w:r w:rsidR="009E70ED">
        <w:tab/>
      </w:r>
      <w:r w:rsidR="00E4097F">
        <w:t xml:space="preserve">Declare as a 16 measurement </w:t>
      </w:r>
    </w:p>
    <w:p w:rsidR="00E4097F" w:rsidRDefault="009E70ED" w:rsidP="00876BF0">
      <w:pPr>
        <w:tabs>
          <w:tab w:val="clear" w:pos="1800"/>
          <w:tab w:val="clear" w:pos="2160"/>
        </w:tabs>
        <w:spacing w:before="0" w:after="0"/>
        <w:ind w:left="5040"/>
      </w:pPr>
      <w:r>
        <w:tab/>
      </w:r>
      <w:r w:rsidR="00E4097F">
        <w:t>blood pressure buffer</w:t>
      </w:r>
    </w:p>
    <w:p w:rsidR="00E4097F" w:rsidRDefault="00E4097F" w:rsidP="00876BF0">
      <w:pPr>
        <w:numPr>
          <w:ilvl w:val="0"/>
          <w:numId w:val="30"/>
        </w:numPr>
        <w:tabs>
          <w:tab w:val="clear" w:pos="2520"/>
          <w:tab w:val="clear" w:pos="3240"/>
        </w:tabs>
        <w:spacing w:before="0" w:after="0"/>
      </w:pPr>
      <w:proofErr w:type="spellStart"/>
      <w:proofErr w:type="gramStart"/>
      <w:r>
        <w:t>pulseRateCorrected</w:t>
      </w:r>
      <w:r w:rsidR="009E70ED">
        <w:t>Buf</w:t>
      </w:r>
      <w:proofErr w:type="spellEnd"/>
      <w:r w:rsidR="009E70ED">
        <w:t>[</w:t>
      </w:r>
      <w:proofErr w:type="gramEnd"/>
      <w:r w:rsidR="009E70ED">
        <w:t>8]</w:t>
      </w:r>
      <w:r w:rsidR="009E70ED">
        <w:tab/>
      </w:r>
      <w:r w:rsidR="009E70ED">
        <w:tab/>
      </w:r>
      <w:r w:rsidR="009E70ED">
        <w:tab/>
      </w:r>
      <w:r>
        <w:t xml:space="preserve">Declare as an 8 measurement </w:t>
      </w:r>
    </w:p>
    <w:p w:rsidR="00EC3485" w:rsidRDefault="009E70ED" w:rsidP="00876BF0">
      <w:pPr>
        <w:tabs>
          <w:tab w:val="clear" w:pos="1800"/>
          <w:tab w:val="clear" w:pos="2160"/>
        </w:tabs>
        <w:spacing w:after="0"/>
        <w:ind w:left="5040"/>
      </w:pPr>
      <w:r>
        <w:tab/>
      </w:r>
      <w:r w:rsidR="00E4097F">
        <w:t>pulse rate buffer</w:t>
      </w:r>
    </w:p>
    <w:p w:rsidR="00EC67FB" w:rsidRDefault="00EC67FB" w:rsidP="00EC67FB">
      <w:pPr>
        <w:numPr>
          <w:ilvl w:val="0"/>
          <w:numId w:val="30"/>
        </w:numPr>
        <w:tabs>
          <w:tab w:val="clear" w:pos="2520"/>
          <w:tab w:val="clear" w:pos="3240"/>
        </w:tabs>
        <w:spacing w:before="0" w:after="0"/>
      </w:pPr>
      <w:bookmarkStart w:id="15" w:name="_Hlk508048952"/>
      <w:proofErr w:type="spellStart"/>
      <w:proofErr w:type="gramStart"/>
      <w:r>
        <w:t>respirationRateCorrectedBuf</w:t>
      </w:r>
      <w:proofErr w:type="spellEnd"/>
      <w:r>
        <w:t>[</w:t>
      </w:r>
      <w:proofErr w:type="gramEnd"/>
      <w:r>
        <w:t>8]</w:t>
      </w:r>
      <w:r>
        <w:tab/>
      </w:r>
      <w:r w:rsidR="009E70ED">
        <w:tab/>
      </w:r>
      <w:r>
        <w:t xml:space="preserve">Declare as an 8 measurement </w:t>
      </w:r>
    </w:p>
    <w:p w:rsidR="00EC67FB" w:rsidRDefault="009E70ED" w:rsidP="00EC67FB">
      <w:pPr>
        <w:tabs>
          <w:tab w:val="clear" w:pos="1800"/>
          <w:tab w:val="clear" w:pos="2160"/>
        </w:tabs>
        <w:spacing w:after="0"/>
        <w:ind w:left="5040"/>
      </w:pPr>
      <w:r>
        <w:tab/>
      </w:r>
      <w:r w:rsidR="00EC67FB">
        <w:t>respiration rate buffer</w:t>
      </w:r>
    </w:p>
    <w:p w:rsidR="0032442C" w:rsidRDefault="0032442C" w:rsidP="0032442C">
      <w:pPr>
        <w:pStyle w:val="Heading5"/>
        <w:ind w:left="720"/>
      </w:pPr>
      <w:bookmarkStart w:id="16" w:name="_Hlk508048981"/>
      <w:bookmarkEnd w:id="15"/>
      <w:r>
        <w:t xml:space="preserve">TFT Keypad </w:t>
      </w:r>
    </w:p>
    <w:p w:rsidR="0032442C" w:rsidRDefault="0032442C" w:rsidP="0032442C">
      <w:pPr>
        <w:ind w:left="1080"/>
      </w:pPr>
      <w:r>
        <w:t xml:space="preserve">Type unsigned short </w:t>
      </w:r>
    </w:p>
    <w:p w:rsidR="0032442C" w:rsidRDefault="0032442C" w:rsidP="0032442C">
      <w:pPr>
        <w:numPr>
          <w:ilvl w:val="0"/>
          <w:numId w:val="30"/>
        </w:numPr>
      </w:pPr>
      <w:bookmarkStart w:id="17" w:name="_Hlk507354516"/>
      <w:r>
        <w:t>Function Select</w:t>
      </w:r>
      <w:bookmarkEnd w:id="17"/>
      <w:r>
        <w:tab/>
      </w:r>
      <w:r>
        <w:tab/>
      </w:r>
      <w:r>
        <w:tab/>
      </w:r>
      <w:r>
        <w:tab/>
      </w:r>
      <w:r>
        <w:tab/>
      </w:r>
      <w:r>
        <w:tab/>
        <w:t>initial value 0</w:t>
      </w:r>
    </w:p>
    <w:p w:rsidR="0032442C" w:rsidRDefault="0032442C" w:rsidP="0032442C">
      <w:pPr>
        <w:numPr>
          <w:ilvl w:val="0"/>
          <w:numId w:val="30"/>
        </w:numPr>
      </w:pPr>
      <w:r>
        <w:t>Measurement Selection</w:t>
      </w:r>
      <w:r>
        <w:tab/>
      </w:r>
      <w:r>
        <w:tab/>
      </w:r>
      <w:r>
        <w:tab/>
      </w:r>
      <w:r>
        <w:tab/>
        <w:t>initial value 0</w:t>
      </w:r>
    </w:p>
    <w:p w:rsidR="0032442C" w:rsidRDefault="0032442C" w:rsidP="0032442C">
      <w:pPr>
        <w:numPr>
          <w:ilvl w:val="0"/>
          <w:numId w:val="30"/>
        </w:numPr>
      </w:pPr>
      <w:r>
        <w:t>Alarm Acknowledge</w:t>
      </w:r>
      <w:r w:rsidRPr="00E026AA">
        <w:t xml:space="preserve"> </w:t>
      </w:r>
      <w:r>
        <w:tab/>
      </w:r>
      <w:r>
        <w:tab/>
      </w:r>
      <w:r>
        <w:tab/>
      </w:r>
      <w:r>
        <w:tab/>
      </w:r>
      <w:r>
        <w:tab/>
        <w:t>initial value 0</w:t>
      </w:r>
    </w:p>
    <w:bookmarkEnd w:id="16"/>
    <w:p w:rsidR="00662DFC" w:rsidRDefault="00662DFC" w:rsidP="004C04B0">
      <w:pPr>
        <w:pStyle w:val="Heading5"/>
        <w:ind w:left="720"/>
      </w:pPr>
    </w:p>
    <w:p w:rsidR="00EC3893" w:rsidRPr="009A63E1" w:rsidRDefault="00EC3893" w:rsidP="00EC3893">
      <w:pPr>
        <w:tabs>
          <w:tab w:val="clear" w:pos="2160"/>
        </w:tabs>
        <w:ind w:left="360"/>
        <w:rPr>
          <w:rFonts w:ascii="Arial" w:hAnsi="Arial" w:cs="Arial"/>
        </w:rPr>
      </w:pPr>
      <w:r>
        <w:rPr>
          <w:rFonts w:ascii="Arial" w:hAnsi="Arial" w:cs="Arial"/>
          <w:sz w:val="22"/>
        </w:rPr>
        <w:t>Phase III</w:t>
      </w:r>
      <w:r w:rsidRPr="009A63E1">
        <w:rPr>
          <w:rFonts w:ascii="Arial" w:hAnsi="Arial" w:cs="Arial"/>
          <w:sz w:val="22"/>
        </w:rPr>
        <w:t xml:space="preserve"> Addition</w:t>
      </w:r>
    </w:p>
    <w:p w:rsidR="00EC3893" w:rsidRPr="00C0458A" w:rsidRDefault="00EC3893" w:rsidP="00EC3893">
      <w:pPr>
        <w:pStyle w:val="Heading5"/>
        <w:ind w:left="720"/>
      </w:pPr>
      <w:r w:rsidRPr="00C0458A">
        <w:t>Command Management:</w:t>
      </w:r>
    </w:p>
    <w:p w:rsidR="00EC3893" w:rsidRPr="00C0458A" w:rsidRDefault="00EC3893" w:rsidP="00EC3893">
      <w:pPr>
        <w:ind w:left="1080"/>
      </w:pPr>
      <w:r w:rsidRPr="00C0458A">
        <w:t>(To be supplied by engineering)</w:t>
      </w:r>
    </w:p>
    <w:p w:rsidR="00EC3893" w:rsidRDefault="00EC3893" w:rsidP="004C04B0">
      <w:pPr>
        <w:pStyle w:val="Heading5"/>
        <w:ind w:left="720"/>
      </w:pPr>
    </w:p>
    <w:p w:rsidR="00531A29" w:rsidRDefault="00531A29" w:rsidP="004C04B0">
      <w:pPr>
        <w:pStyle w:val="Heading5"/>
        <w:ind w:left="720"/>
      </w:pPr>
      <w:r>
        <w:t>Status</w:t>
      </w:r>
    </w:p>
    <w:p w:rsidR="00531A29" w:rsidRDefault="00531A29" w:rsidP="004C04B0">
      <w:pPr>
        <w:pStyle w:val="Footer"/>
        <w:tabs>
          <w:tab w:val="clear" w:pos="8640"/>
          <w:tab w:val="left" w:pos="720"/>
          <w:tab w:val="left" w:pos="1080"/>
          <w:tab w:val="left" w:pos="1440"/>
          <w:tab w:val="left" w:pos="2160"/>
          <w:tab w:val="left" w:pos="2520"/>
          <w:tab w:val="left" w:pos="2880"/>
          <w:tab w:val="left" w:pos="3240"/>
          <w:tab w:val="left" w:pos="3600"/>
          <w:tab w:val="left" w:pos="3960"/>
          <w:tab w:val="left" w:pos="4320"/>
          <w:tab w:val="left" w:pos="4680"/>
        </w:tabs>
        <w:ind w:left="1080"/>
      </w:pPr>
      <w:r>
        <w:t>Type unsigned short</w:t>
      </w:r>
    </w:p>
    <w:p w:rsidR="00531A29" w:rsidRDefault="00531A29" w:rsidP="00F90101">
      <w:pPr>
        <w:pStyle w:val="Footer"/>
        <w:numPr>
          <w:ilvl w:val="0"/>
          <w:numId w:val="9"/>
        </w:numPr>
        <w:tabs>
          <w:tab w:val="clear" w:pos="2880"/>
          <w:tab w:val="clear" w:pos="8640"/>
          <w:tab w:val="left" w:pos="720"/>
          <w:tab w:val="left" w:pos="1080"/>
          <w:tab w:val="left" w:pos="1440"/>
          <w:tab w:val="num" w:pos="1800"/>
          <w:tab w:val="left" w:pos="3240"/>
          <w:tab w:val="left" w:pos="3600"/>
          <w:tab w:val="left" w:pos="3960"/>
          <w:tab w:val="left" w:pos="4320"/>
          <w:tab w:val="left" w:pos="4680"/>
        </w:tabs>
        <w:ind w:left="1800"/>
      </w:pPr>
      <w:proofErr w:type="spellStart"/>
      <w:r>
        <w:t>batteryState</w:t>
      </w:r>
      <w:proofErr w:type="spellEnd"/>
      <w:r>
        <w:t xml:space="preserve"> </w:t>
      </w:r>
      <w:r>
        <w:tab/>
      </w:r>
      <w:r>
        <w:tab/>
      </w:r>
      <w:r>
        <w:tab/>
      </w:r>
      <w:r>
        <w:tab/>
      </w:r>
      <w:r>
        <w:tab/>
      </w:r>
      <w:r>
        <w:tab/>
      </w:r>
      <w:r>
        <w:tab/>
        <w:t>initial value 200</w:t>
      </w:r>
    </w:p>
    <w:p w:rsidR="00A62AED" w:rsidRDefault="00A62AED" w:rsidP="00BF559E">
      <w:pPr>
        <w:pStyle w:val="Heading5"/>
        <w:ind w:left="720"/>
      </w:pPr>
    </w:p>
    <w:p w:rsidR="00531A29" w:rsidRDefault="00531A29" w:rsidP="00BF559E">
      <w:pPr>
        <w:pStyle w:val="Heading5"/>
        <w:ind w:left="720"/>
      </w:pPr>
      <w:r>
        <w:t>Alarms</w:t>
      </w:r>
    </w:p>
    <w:p w:rsidR="00531A29" w:rsidRDefault="00531A29" w:rsidP="00BF559E">
      <w:pPr>
        <w:ind w:left="1080"/>
      </w:pPr>
      <w:r>
        <w:t>Type unsigned char</w:t>
      </w:r>
    </w:p>
    <w:p w:rsidR="00531A29" w:rsidRDefault="00BF559E" w:rsidP="00BF559E">
      <w:pPr>
        <w:numPr>
          <w:ilvl w:val="0"/>
          <w:numId w:val="7"/>
        </w:numPr>
        <w:tabs>
          <w:tab w:val="clear" w:pos="2160"/>
          <w:tab w:val="clear" w:pos="2520"/>
          <w:tab w:val="clear" w:pos="2880"/>
          <w:tab w:val="num" w:pos="1800"/>
        </w:tabs>
        <w:ind w:left="1800"/>
      </w:pPr>
      <w:proofErr w:type="spellStart"/>
      <w:r>
        <w:t>bpOutOfRange</w:t>
      </w:r>
      <w:proofErr w:type="spellEnd"/>
      <w:r>
        <w:tab/>
      </w:r>
      <w:r>
        <w:tab/>
      </w:r>
      <w:r>
        <w:tab/>
      </w:r>
      <w:r>
        <w:tab/>
      </w:r>
      <w:r>
        <w:tab/>
      </w:r>
      <w:r>
        <w:tab/>
      </w:r>
      <w:r w:rsidR="00531A29">
        <w:t>initial value 0</w:t>
      </w:r>
    </w:p>
    <w:p w:rsidR="00531A29" w:rsidRDefault="00BF559E" w:rsidP="00BF559E">
      <w:pPr>
        <w:numPr>
          <w:ilvl w:val="0"/>
          <w:numId w:val="7"/>
        </w:numPr>
        <w:tabs>
          <w:tab w:val="clear" w:pos="2160"/>
          <w:tab w:val="clear" w:pos="2520"/>
          <w:tab w:val="clear" w:pos="2880"/>
          <w:tab w:val="num" w:pos="1800"/>
        </w:tabs>
        <w:ind w:left="1800"/>
      </w:pPr>
      <w:proofErr w:type="spellStart"/>
      <w:r>
        <w:t>tempOutOfRange</w:t>
      </w:r>
      <w:proofErr w:type="spellEnd"/>
      <w:r>
        <w:t xml:space="preserve"> </w:t>
      </w:r>
      <w:r>
        <w:tab/>
      </w:r>
      <w:r>
        <w:tab/>
      </w:r>
      <w:r>
        <w:tab/>
      </w:r>
      <w:r>
        <w:tab/>
      </w:r>
      <w:r>
        <w:tab/>
      </w:r>
      <w:r>
        <w:tab/>
      </w:r>
      <w:r w:rsidR="00531A29">
        <w:t>initial value 0</w:t>
      </w:r>
    </w:p>
    <w:p w:rsidR="001A06EC" w:rsidRDefault="00BF559E" w:rsidP="001A06EC">
      <w:pPr>
        <w:numPr>
          <w:ilvl w:val="0"/>
          <w:numId w:val="7"/>
        </w:numPr>
        <w:tabs>
          <w:tab w:val="clear" w:pos="2160"/>
          <w:tab w:val="clear" w:pos="2520"/>
          <w:tab w:val="clear" w:pos="2880"/>
          <w:tab w:val="num" w:pos="1800"/>
        </w:tabs>
        <w:ind w:left="1800"/>
      </w:pPr>
      <w:proofErr w:type="spellStart"/>
      <w:r>
        <w:t>pulseOutOfRange</w:t>
      </w:r>
      <w:proofErr w:type="spellEnd"/>
      <w:r>
        <w:tab/>
      </w:r>
      <w:r>
        <w:tab/>
      </w:r>
      <w:r>
        <w:tab/>
      </w:r>
      <w:r>
        <w:tab/>
      </w:r>
      <w:r>
        <w:tab/>
      </w:r>
      <w:r>
        <w:tab/>
      </w:r>
      <w:r w:rsidR="00531A29">
        <w:t>initial value 0</w:t>
      </w:r>
    </w:p>
    <w:p w:rsidR="00B0474F" w:rsidRDefault="00B0474F" w:rsidP="00B0474F">
      <w:pPr>
        <w:numPr>
          <w:ilvl w:val="0"/>
          <w:numId w:val="7"/>
        </w:numPr>
        <w:tabs>
          <w:tab w:val="clear" w:pos="2160"/>
          <w:tab w:val="clear" w:pos="2520"/>
          <w:tab w:val="clear" w:pos="2880"/>
          <w:tab w:val="num" w:pos="1800"/>
        </w:tabs>
        <w:ind w:left="1800"/>
      </w:pPr>
      <w:proofErr w:type="spellStart"/>
      <w:r>
        <w:t>rrOutOfRange</w:t>
      </w:r>
      <w:proofErr w:type="spellEnd"/>
      <w:r>
        <w:tab/>
      </w:r>
      <w:r>
        <w:tab/>
      </w:r>
      <w:r>
        <w:tab/>
      </w:r>
      <w:r>
        <w:tab/>
      </w:r>
      <w:r>
        <w:tab/>
      </w:r>
      <w:r>
        <w:tab/>
      </w:r>
      <w:r>
        <w:tab/>
        <w:t>initial value 0</w:t>
      </w:r>
    </w:p>
    <w:p w:rsidR="000062CE" w:rsidRDefault="000062CE" w:rsidP="00531A29">
      <w:pPr>
        <w:pStyle w:val="Heading5"/>
        <w:ind w:left="1080"/>
      </w:pPr>
    </w:p>
    <w:p w:rsidR="00531A29" w:rsidRDefault="00531A29" w:rsidP="004C04B0">
      <w:pPr>
        <w:pStyle w:val="Heading5"/>
        <w:ind w:left="720"/>
      </w:pPr>
      <w:r>
        <w:t>Warning</w:t>
      </w:r>
    </w:p>
    <w:p w:rsidR="00531A29" w:rsidRDefault="00531A29" w:rsidP="004C04B0">
      <w:pPr>
        <w:ind w:left="1080"/>
      </w:pPr>
      <w:r>
        <w:t>Type Bool</w:t>
      </w:r>
      <w:r w:rsidR="00FD0E3B" w:rsidRPr="00FD0E3B">
        <w:rPr>
          <w:vertAlign w:val="superscript"/>
        </w:rPr>
        <w:t>2</w:t>
      </w:r>
    </w:p>
    <w:p w:rsidR="00531A29" w:rsidRDefault="00BF559E" w:rsidP="00F90101">
      <w:pPr>
        <w:numPr>
          <w:ilvl w:val="0"/>
          <w:numId w:val="8"/>
        </w:numPr>
        <w:tabs>
          <w:tab w:val="clear" w:pos="2160"/>
          <w:tab w:val="clear" w:pos="2520"/>
          <w:tab w:val="clear" w:pos="2880"/>
          <w:tab w:val="num" w:pos="1800"/>
          <w:tab w:val="left" w:pos="3240"/>
        </w:tabs>
        <w:ind w:left="1800"/>
      </w:pPr>
      <w:proofErr w:type="spellStart"/>
      <w:r>
        <w:t>bpHigh</w:t>
      </w:r>
      <w:proofErr w:type="spellEnd"/>
      <w:r>
        <w:tab/>
      </w:r>
      <w:r>
        <w:tab/>
      </w:r>
      <w:r>
        <w:tab/>
      </w:r>
      <w:r>
        <w:tab/>
      </w:r>
      <w:r>
        <w:tab/>
      </w:r>
      <w:r>
        <w:tab/>
      </w:r>
      <w:r>
        <w:tab/>
      </w:r>
      <w:r w:rsidR="00531A29">
        <w:t xml:space="preserve">initial value FALSE  </w:t>
      </w:r>
    </w:p>
    <w:p w:rsidR="00531A29" w:rsidRDefault="00BF559E" w:rsidP="00F90101">
      <w:pPr>
        <w:numPr>
          <w:ilvl w:val="0"/>
          <w:numId w:val="8"/>
        </w:numPr>
        <w:tabs>
          <w:tab w:val="clear" w:pos="2160"/>
          <w:tab w:val="clear" w:pos="2520"/>
          <w:tab w:val="clear" w:pos="2880"/>
          <w:tab w:val="num" w:pos="1800"/>
          <w:tab w:val="left" w:pos="3240"/>
        </w:tabs>
        <w:ind w:left="1800"/>
      </w:pPr>
      <w:proofErr w:type="spellStart"/>
      <w:r>
        <w:t>tempHigh</w:t>
      </w:r>
      <w:proofErr w:type="spellEnd"/>
      <w:r>
        <w:tab/>
      </w:r>
      <w:r>
        <w:tab/>
      </w:r>
      <w:r>
        <w:tab/>
      </w:r>
      <w:r>
        <w:tab/>
      </w:r>
      <w:r>
        <w:tab/>
      </w:r>
      <w:r>
        <w:tab/>
      </w:r>
      <w:r>
        <w:tab/>
      </w:r>
      <w:r w:rsidR="00531A29">
        <w:t>initial value FALSE</w:t>
      </w:r>
    </w:p>
    <w:p w:rsidR="00531A29" w:rsidRDefault="00BF559E" w:rsidP="00F90101">
      <w:pPr>
        <w:numPr>
          <w:ilvl w:val="0"/>
          <w:numId w:val="8"/>
        </w:numPr>
        <w:tabs>
          <w:tab w:val="clear" w:pos="2160"/>
          <w:tab w:val="clear" w:pos="2520"/>
          <w:tab w:val="clear" w:pos="2880"/>
          <w:tab w:val="num" w:pos="1800"/>
          <w:tab w:val="left" w:pos="3240"/>
        </w:tabs>
        <w:ind w:left="1800"/>
      </w:pPr>
      <w:proofErr w:type="spellStart"/>
      <w:r>
        <w:t>pulseLow</w:t>
      </w:r>
      <w:proofErr w:type="spellEnd"/>
      <w:r>
        <w:tab/>
      </w:r>
      <w:r>
        <w:tab/>
      </w:r>
      <w:r>
        <w:tab/>
      </w:r>
      <w:r>
        <w:tab/>
      </w:r>
      <w:r>
        <w:tab/>
      </w:r>
      <w:r>
        <w:tab/>
      </w:r>
      <w:r>
        <w:tab/>
      </w:r>
      <w:r w:rsidR="00531A29">
        <w:t>initial value FALSE</w:t>
      </w:r>
    </w:p>
    <w:p w:rsidR="00B0474F" w:rsidRDefault="00B0474F" w:rsidP="00B0474F">
      <w:pPr>
        <w:numPr>
          <w:ilvl w:val="0"/>
          <w:numId w:val="8"/>
        </w:numPr>
        <w:tabs>
          <w:tab w:val="clear" w:pos="2160"/>
          <w:tab w:val="clear" w:pos="2520"/>
          <w:tab w:val="clear" w:pos="2880"/>
          <w:tab w:val="num" w:pos="1800"/>
          <w:tab w:val="left" w:pos="3240"/>
        </w:tabs>
        <w:ind w:left="1800"/>
      </w:pPr>
      <w:proofErr w:type="spellStart"/>
      <w:r>
        <w:t>rrLow</w:t>
      </w:r>
      <w:proofErr w:type="spellEnd"/>
      <w:r>
        <w:tab/>
      </w:r>
      <w:r>
        <w:tab/>
      </w:r>
      <w:r>
        <w:tab/>
      </w:r>
      <w:r>
        <w:tab/>
      </w:r>
      <w:r>
        <w:tab/>
      </w:r>
      <w:r>
        <w:tab/>
      </w:r>
      <w:r>
        <w:tab/>
        <w:t>initial value FALSE</w:t>
      </w:r>
    </w:p>
    <w:p w:rsidR="00B0474F" w:rsidRDefault="00B0474F" w:rsidP="00B0474F">
      <w:pPr>
        <w:numPr>
          <w:ilvl w:val="0"/>
          <w:numId w:val="8"/>
        </w:numPr>
        <w:tabs>
          <w:tab w:val="clear" w:pos="2160"/>
          <w:tab w:val="clear" w:pos="2520"/>
          <w:tab w:val="clear" w:pos="2880"/>
          <w:tab w:val="num" w:pos="1800"/>
          <w:tab w:val="left" w:pos="3240"/>
        </w:tabs>
        <w:ind w:left="1800"/>
      </w:pPr>
      <w:proofErr w:type="spellStart"/>
      <w:r>
        <w:t>rrHigh</w:t>
      </w:r>
      <w:proofErr w:type="spellEnd"/>
      <w:r>
        <w:tab/>
      </w:r>
      <w:r>
        <w:tab/>
      </w:r>
      <w:r>
        <w:tab/>
      </w:r>
      <w:r>
        <w:tab/>
      </w:r>
      <w:r>
        <w:tab/>
      </w:r>
      <w:r>
        <w:tab/>
      </w:r>
      <w:r>
        <w:tab/>
        <w:t>initial value FALSE</w:t>
      </w:r>
    </w:p>
    <w:p w:rsidR="00B0474F" w:rsidRDefault="00B0474F" w:rsidP="00B0474F">
      <w:pPr>
        <w:tabs>
          <w:tab w:val="clear" w:pos="1800"/>
          <w:tab w:val="clear" w:pos="2160"/>
          <w:tab w:val="clear" w:pos="2520"/>
          <w:tab w:val="clear" w:pos="2880"/>
          <w:tab w:val="clear" w:pos="3240"/>
        </w:tabs>
        <w:ind w:left="1440"/>
      </w:pPr>
    </w:p>
    <w:p w:rsidR="00507FB1" w:rsidRDefault="00507FB1" w:rsidP="00625F3B">
      <w:pPr>
        <w:tabs>
          <w:tab w:val="clear" w:pos="360"/>
        </w:tabs>
        <w:ind w:left="1080"/>
      </w:pPr>
      <w:bookmarkStart w:id="18" w:name="_GoBack"/>
      <w:bookmarkEnd w:id="18"/>
      <w:proofErr w:type="spellStart"/>
      <w:r>
        <w:rPr>
          <w:rFonts w:ascii="Arial" w:hAnsi="Arial"/>
          <w:color w:val="0000FF"/>
        </w:rPr>
        <w:t>MeasureData</w:t>
      </w:r>
      <w:proofErr w:type="spellEnd"/>
      <w:r>
        <w:rPr>
          <w:rFonts w:ascii="Arial" w:hAnsi="Arial"/>
          <w:color w:val="0000FF"/>
        </w:rPr>
        <w:t xml:space="preserve"> –</w:t>
      </w:r>
      <w:r>
        <w:rPr>
          <w:rFonts w:ascii="Arial" w:hAnsi="Arial"/>
        </w:rPr>
        <w:t xml:space="preserve"> </w:t>
      </w:r>
      <w:r>
        <w:t xml:space="preserve">Holds pointers to the variables: </w:t>
      </w:r>
    </w:p>
    <w:p w:rsidR="00507FB1" w:rsidRDefault="00507FB1" w:rsidP="00625F3B">
      <w:pPr>
        <w:tabs>
          <w:tab w:val="clear" w:pos="2520"/>
          <w:tab w:val="clear" w:pos="2880"/>
        </w:tabs>
        <w:ind w:left="1440"/>
      </w:pPr>
      <w:r>
        <w:lastRenderedPageBreak/>
        <w:t>temperatureRawBuf</w:t>
      </w:r>
    </w:p>
    <w:p w:rsidR="00507FB1" w:rsidRDefault="00A22D84" w:rsidP="00625F3B">
      <w:pPr>
        <w:tabs>
          <w:tab w:val="clear" w:pos="2520"/>
          <w:tab w:val="clear" w:pos="2880"/>
        </w:tabs>
        <w:ind w:left="1440"/>
      </w:pPr>
      <w:proofErr w:type="spellStart"/>
      <w:r>
        <w:t>bloodPressRawBuf</w:t>
      </w:r>
      <w:proofErr w:type="spellEnd"/>
    </w:p>
    <w:p w:rsidR="00A62AED" w:rsidRDefault="00507FB1" w:rsidP="00A62AED">
      <w:pPr>
        <w:tabs>
          <w:tab w:val="clear" w:pos="2520"/>
          <w:tab w:val="clear" w:pos="2880"/>
        </w:tabs>
        <w:ind w:left="1440"/>
      </w:pPr>
      <w:r>
        <w:t>pulseRateRawBuf</w:t>
      </w:r>
    </w:p>
    <w:p w:rsidR="00A22D84" w:rsidRDefault="00A62AED" w:rsidP="00A62AED">
      <w:pPr>
        <w:tabs>
          <w:tab w:val="clear" w:pos="2520"/>
          <w:tab w:val="clear" w:pos="2880"/>
        </w:tabs>
        <w:ind w:left="1440"/>
      </w:pPr>
      <w:proofErr w:type="spellStart"/>
      <w:r>
        <w:t>measurementSelection</w:t>
      </w:r>
      <w:proofErr w:type="spellEnd"/>
    </w:p>
    <w:p w:rsidR="00B0474F" w:rsidRDefault="00B0474F" w:rsidP="00B0474F">
      <w:pPr>
        <w:tabs>
          <w:tab w:val="clear" w:pos="2520"/>
          <w:tab w:val="clear" w:pos="2880"/>
        </w:tabs>
        <w:ind w:left="1440"/>
      </w:pPr>
      <w:proofErr w:type="spellStart"/>
      <w:r>
        <w:t>respirationRateRawBuf</w:t>
      </w:r>
      <w:proofErr w:type="spellEnd"/>
    </w:p>
    <w:p w:rsidR="00B0474F" w:rsidRDefault="00B0474F" w:rsidP="00A62AED">
      <w:pPr>
        <w:tabs>
          <w:tab w:val="clear" w:pos="2520"/>
          <w:tab w:val="clear" w:pos="2880"/>
        </w:tabs>
        <w:ind w:left="1440"/>
        <w:rPr>
          <w:rFonts w:ascii="Arial" w:hAnsi="Arial"/>
          <w:color w:val="0000FF"/>
        </w:rPr>
      </w:pPr>
      <w:r>
        <w:rPr>
          <w:rFonts w:ascii="Arial" w:hAnsi="Arial"/>
          <w:noProof/>
          <w:color w:val="0000FF"/>
        </w:rPr>
        <mc:AlternateContent>
          <mc:Choice Requires="wps">
            <w:drawing>
              <wp:anchor distT="0" distB="0" distL="114300" distR="114300" simplePos="0" relativeHeight="251668480" behindDoc="0" locked="0" layoutInCell="1" allowOverlap="1">
                <wp:simplePos x="0" y="0"/>
                <wp:positionH relativeFrom="column">
                  <wp:posOffset>1064260</wp:posOffset>
                </wp:positionH>
                <wp:positionV relativeFrom="paragraph">
                  <wp:posOffset>228987</wp:posOffset>
                </wp:positionV>
                <wp:extent cx="5102225" cy="427990"/>
                <wp:effectExtent l="6985" t="13335" r="5715" b="6350"/>
                <wp:wrapTopAndBottom/>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2225" cy="427990"/>
                        </a:xfrm>
                        <a:prstGeom prst="rect">
                          <a:avLst/>
                        </a:prstGeom>
                        <a:solidFill>
                          <a:srgbClr val="FFFFFF"/>
                        </a:solidFill>
                        <a:ln w="9525">
                          <a:solidFill>
                            <a:srgbClr val="000000"/>
                          </a:solidFill>
                          <a:miter lim="800000"/>
                          <a:headEnd/>
                          <a:tailEnd/>
                        </a:ln>
                      </wps:spPr>
                      <wps:txbx>
                        <w:txbxContent>
                          <w:p w:rsidR="00B729A2" w:rsidRPr="009A6C49" w:rsidRDefault="00B729A2" w:rsidP="00A22D84">
                            <w:pPr>
                              <w:rPr>
                                <w:sz w:val="20"/>
                              </w:rPr>
                            </w:pPr>
                            <w:r>
                              <w:rPr>
                                <w:sz w:val="20"/>
                              </w:rPr>
                              <w:t>3</w:t>
                            </w:r>
                            <w:r w:rsidRPr="009A6C49">
                              <w:rPr>
                                <w:sz w:val="20"/>
                              </w:rPr>
                              <w:t xml:space="preserve">. The systolic pressure measurements are to be stored in the first half (positions </w:t>
                            </w:r>
                            <w:proofErr w:type="gramStart"/>
                            <w:r w:rsidRPr="009A6C49">
                              <w:rPr>
                                <w:sz w:val="20"/>
                              </w:rPr>
                              <w:t>0..</w:t>
                            </w:r>
                            <w:proofErr w:type="gramEnd"/>
                            <w:r w:rsidRPr="009A6C49">
                              <w:rPr>
                                <w:sz w:val="20"/>
                              </w:rPr>
                              <w:t>7) of the blood pressure buffer and the diastolic stored in the second half of the buffer (positions 8..15).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83.8pt;margin-top:18.05pt;width:401.75pt;height:3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">
                <v:textbox>
                  <w:txbxContent>
                    <w:p w:rsidR="00B729A2" w:rsidRPr="009A6C49" w:rsidRDefault="00B729A2" w:rsidP="00A22D84">
                      <w:pPr>
                        <w:rPr>
                          <w:sz w:val="20"/>
                        </w:rPr>
                      </w:pPr>
                      <w:r>
                        <w:rPr>
                          <w:sz w:val="20"/>
                        </w:rPr>
                        <w:t>3</w:t>
                      </w:r>
                      <w:r w:rsidRPr="009A6C49">
                        <w:rPr>
                          <w:sz w:val="20"/>
                        </w:rPr>
                        <w:t xml:space="preserve">. The systolic pressure measurements are to be stored in the first half (positions </w:t>
                      </w:r>
                      <w:proofErr w:type="gramStart"/>
                      <w:r w:rsidRPr="009A6C49">
                        <w:rPr>
                          <w:sz w:val="20"/>
                        </w:rPr>
                        <w:t>0..</w:t>
                      </w:r>
                      <w:proofErr w:type="gramEnd"/>
                      <w:r w:rsidRPr="009A6C49">
                        <w:rPr>
                          <w:sz w:val="20"/>
                        </w:rPr>
                        <w:t>7) of the blood pressure buffer and the diastolic stored in the second half of the buffer (positions 8..15).</w:t>
                      </w:r>
                    </w:p>
                  </w:txbxContent>
                </v:textbox>
                <w10:wrap type="topAndBottom"/>
              </v:shape>
            </w:pict>
          </mc:Fallback>
        </mc:AlternateContent>
      </w:r>
    </w:p>
    <w:p w:rsidR="00A62AED" w:rsidRDefault="00A62AED" w:rsidP="00625F3B">
      <w:pPr>
        <w:tabs>
          <w:tab w:val="clear" w:pos="360"/>
        </w:tabs>
        <w:ind w:left="1080"/>
        <w:rPr>
          <w:rFonts w:ascii="Arial" w:hAnsi="Arial"/>
          <w:color w:val="0000FF"/>
        </w:rPr>
      </w:pPr>
    </w:p>
    <w:p w:rsidR="00507FB1" w:rsidRDefault="00507FB1" w:rsidP="00625F3B">
      <w:pPr>
        <w:tabs>
          <w:tab w:val="clear" w:pos="360"/>
        </w:tabs>
        <w:ind w:left="1080"/>
      </w:pPr>
      <w:r>
        <w:rPr>
          <w:rFonts w:ascii="Arial" w:hAnsi="Arial"/>
          <w:color w:val="0000FF"/>
        </w:rPr>
        <w:t>ComputeData –</w:t>
      </w:r>
      <w:r>
        <w:rPr>
          <w:rFonts w:ascii="Arial" w:hAnsi="Arial"/>
        </w:rPr>
        <w:t xml:space="preserve"> </w:t>
      </w:r>
      <w:r>
        <w:t xml:space="preserve">Holds pointers to the variables: </w:t>
      </w:r>
    </w:p>
    <w:p w:rsidR="00144675" w:rsidRDefault="00144675" w:rsidP="00876BF0">
      <w:pPr>
        <w:tabs>
          <w:tab w:val="clear" w:pos="2520"/>
          <w:tab w:val="clear" w:pos="2880"/>
        </w:tabs>
        <w:ind w:left="1440"/>
      </w:pPr>
      <w:r>
        <w:t>temperatureRawBuf</w:t>
      </w:r>
    </w:p>
    <w:p w:rsidR="00144675" w:rsidRDefault="00144675" w:rsidP="00876BF0">
      <w:pPr>
        <w:tabs>
          <w:tab w:val="clear" w:pos="2520"/>
          <w:tab w:val="clear" w:pos="2880"/>
        </w:tabs>
        <w:ind w:left="1440"/>
      </w:pPr>
      <w:r>
        <w:t>bloodPressRawBuf</w:t>
      </w:r>
    </w:p>
    <w:p w:rsidR="00B0474F" w:rsidRDefault="00144675" w:rsidP="00B0474F">
      <w:pPr>
        <w:tabs>
          <w:tab w:val="clear" w:pos="2520"/>
          <w:tab w:val="clear" w:pos="2880"/>
        </w:tabs>
        <w:ind w:left="1440"/>
      </w:pPr>
      <w:proofErr w:type="spellStart"/>
      <w:r>
        <w:t>pulseRateRawBuf</w:t>
      </w:r>
      <w:bookmarkStart w:id="19" w:name="_Hlk508447978"/>
      <w:proofErr w:type="spellEnd"/>
    </w:p>
    <w:p w:rsidR="00B0474F" w:rsidRDefault="00B0474F" w:rsidP="00B0474F">
      <w:pPr>
        <w:tabs>
          <w:tab w:val="clear" w:pos="2520"/>
          <w:tab w:val="clear" w:pos="2880"/>
        </w:tabs>
        <w:ind w:left="1440"/>
      </w:pPr>
      <w:proofErr w:type="spellStart"/>
      <w:r>
        <w:t>respirationRateRawBuf</w:t>
      </w:r>
      <w:bookmarkEnd w:id="19"/>
      <w:proofErr w:type="spellEnd"/>
    </w:p>
    <w:p w:rsidR="00144675" w:rsidRDefault="00144675" w:rsidP="00876BF0">
      <w:pPr>
        <w:tabs>
          <w:tab w:val="clear" w:pos="2520"/>
          <w:tab w:val="clear" w:pos="2880"/>
        </w:tabs>
        <w:ind w:left="1440"/>
      </w:pPr>
      <w:r>
        <w:t xml:space="preserve">tempCorrectedBuf </w:t>
      </w:r>
    </w:p>
    <w:p w:rsidR="00144675" w:rsidRDefault="00144675" w:rsidP="00876BF0">
      <w:pPr>
        <w:tabs>
          <w:tab w:val="clear" w:pos="2520"/>
          <w:tab w:val="clear" w:pos="2880"/>
        </w:tabs>
        <w:ind w:left="1440"/>
      </w:pPr>
      <w:r>
        <w:t>bloodPressCorrectedBuf</w:t>
      </w:r>
    </w:p>
    <w:p w:rsidR="00507FB1" w:rsidRDefault="00144675" w:rsidP="00876BF0">
      <w:pPr>
        <w:tabs>
          <w:tab w:val="clear" w:pos="2520"/>
          <w:tab w:val="clear" w:pos="2880"/>
        </w:tabs>
        <w:ind w:left="1440"/>
      </w:pPr>
      <w:proofErr w:type="spellStart"/>
      <w:r>
        <w:t>prCorrectedBuf</w:t>
      </w:r>
      <w:proofErr w:type="spellEnd"/>
    </w:p>
    <w:p w:rsidR="00B0474F" w:rsidRDefault="00B0474F" w:rsidP="00876BF0">
      <w:pPr>
        <w:tabs>
          <w:tab w:val="clear" w:pos="2520"/>
          <w:tab w:val="clear" w:pos="2880"/>
        </w:tabs>
        <w:ind w:left="1440"/>
      </w:pPr>
      <w:proofErr w:type="spellStart"/>
      <w:r>
        <w:t>respirationRateCorrectedBuf</w:t>
      </w:r>
      <w:proofErr w:type="spellEnd"/>
    </w:p>
    <w:p w:rsidR="00A62AED" w:rsidRDefault="00A62AED" w:rsidP="00876BF0">
      <w:pPr>
        <w:tabs>
          <w:tab w:val="clear" w:pos="2520"/>
          <w:tab w:val="clear" w:pos="2880"/>
        </w:tabs>
        <w:ind w:left="1440"/>
      </w:pPr>
      <w:proofErr w:type="spellStart"/>
      <w:r>
        <w:t>measurementSelection</w:t>
      </w:r>
      <w:proofErr w:type="spellEnd"/>
    </w:p>
    <w:p w:rsidR="00BF559E" w:rsidRDefault="00BF559E" w:rsidP="009C2C5F">
      <w:pPr>
        <w:ind w:left="1440"/>
        <w:rPr>
          <w:rFonts w:ascii="Arial" w:hAnsi="Arial"/>
          <w:color w:val="0000FF"/>
        </w:rPr>
      </w:pPr>
    </w:p>
    <w:p w:rsidR="008215BF" w:rsidRDefault="008215BF" w:rsidP="00625F3B">
      <w:pPr>
        <w:ind w:left="1080"/>
      </w:pPr>
      <w:r>
        <w:rPr>
          <w:rFonts w:ascii="Arial" w:hAnsi="Arial"/>
          <w:color w:val="0000FF"/>
        </w:rPr>
        <w:t>DisplayData –</w:t>
      </w:r>
      <w:r>
        <w:rPr>
          <w:rFonts w:ascii="Arial" w:hAnsi="Arial"/>
        </w:rPr>
        <w:t xml:space="preserve"> </w:t>
      </w:r>
      <w:r>
        <w:t xml:space="preserve">Holds pointers to the variables: </w:t>
      </w:r>
    </w:p>
    <w:p w:rsidR="000D329E" w:rsidRDefault="000D329E" w:rsidP="00625F3B">
      <w:pPr>
        <w:tabs>
          <w:tab w:val="clear" w:pos="2520"/>
          <w:tab w:val="clear" w:pos="2880"/>
        </w:tabs>
        <w:ind w:left="1440"/>
      </w:pPr>
      <w:r>
        <w:t>Mode</w:t>
      </w:r>
    </w:p>
    <w:p w:rsidR="00144675" w:rsidRDefault="00144675" w:rsidP="00625F3B">
      <w:pPr>
        <w:tabs>
          <w:tab w:val="clear" w:pos="2520"/>
          <w:tab w:val="clear" w:pos="2880"/>
        </w:tabs>
        <w:ind w:left="1440"/>
      </w:pPr>
      <w:proofErr w:type="spellStart"/>
      <w:r>
        <w:t>tempCorrectedBuf</w:t>
      </w:r>
      <w:proofErr w:type="spellEnd"/>
    </w:p>
    <w:p w:rsidR="00144675" w:rsidRDefault="00144675" w:rsidP="00625F3B">
      <w:pPr>
        <w:tabs>
          <w:tab w:val="clear" w:pos="2520"/>
          <w:tab w:val="clear" w:pos="2880"/>
        </w:tabs>
        <w:ind w:left="1440"/>
      </w:pPr>
      <w:r>
        <w:t>bloodPressCorrectedBuf</w:t>
      </w:r>
    </w:p>
    <w:p w:rsidR="00144675" w:rsidRDefault="00144675" w:rsidP="00625F3B">
      <w:pPr>
        <w:tabs>
          <w:tab w:val="clear" w:pos="2520"/>
          <w:tab w:val="clear" w:pos="2880"/>
        </w:tabs>
        <w:ind w:left="1440"/>
      </w:pPr>
      <w:proofErr w:type="spellStart"/>
      <w:r>
        <w:t>prCorrectedBuf</w:t>
      </w:r>
      <w:proofErr w:type="spellEnd"/>
    </w:p>
    <w:p w:rsidR="000D329E" w:rsidRDefault="000D329E" w:rsidP="00625F3B">
      <w:pPr>
        <w:tabs>
          <w:tab w:val="clear" w:pos="2520"/>
          <w:tab w:val="clear" w:pos="2880"/>
        </w:tabs>
        <w:ind w:left="1440"/>
      </w:pPr>
      <w:proofErr w:type="spellStart"/>
      <w:r>
        <w:t>respirationRateCorrectedBuf</w:t>
      </w:r>
      <w:proofErr w:type="spellEnd"/>
    </w:p>
    <w:p w:rsidR="008215BF" w:rsidRDefault="008215BF" w:rsidP="00625F3B">
      <w:pPr>
        <w:tabs>
          <w:tab w:val="clear" w:pos="2520"/>
          <w:tab w:val="clear" w:pos="2880"/>
        </w:tabs>
        <w:ind w:left="1440"/>
      </w:pPr>
      <w:proofErr w:type="spellStart"/>
      <w:r>
        <w:t>batteryState</w:t>
      </w:r>
      <w:proofErr w:type="spellEnd"/>
    </w:p>
    <w:p w:rsidR="004A00C2" w:rsidRDefault="004A00C2" w:rsidP="00625F3B">
      <w:pPr>
        <w:tabs>
          <w:tab w:val="clear" w:pos="2520"/>
          <w:tab w:val="clear" w:pos="2880"/>
        </w:tabs>
        <w:ind w:left="1440"/>
      </w:pPr>
    </w:p>
    <w:p w:rsidR="008215BF" w:rsidRDefault="008215BF" w:rsidP="00625F3B">
      <w:pPr>
        <w:tabs>
          <w:tab w:val="clear" w:pos="360"/>
        </w:tabs>
        <w:ind w:left="1080"/>
      </w:pPr>
      <w:proofErr w:type="spellStart"/>
      <w:r>
        <w:rPr>
          <w:rFonts w:ascii="Arial" w:hAnsi="Arial"/>
          <w:color w:val="0000FF"/>
        </w:rPr>
        <w:t>WarningAlarmData</w:t>
      </w:r>
      <w:proofErr w:type="spellEnd"/>
      <w:r>
        <w:rPr>
          <w:rFonts w:ascii="Arial" w:hAnsi="Arial"/>
          <w:color w:val="0000FF"/>
        </w:rPr>
        <w:t xml:space="preserve"> –</w:t>
      </w:r>
      <w:r>
        <w:rPr>
          <w:rFonts w:ascii="Arial" w:hAnsi="Arial"/>
        </w:rPr>
        <w:t xml:space="preserve"> </w:t>
      </w:r>
      <w:r>
        <w:t xml:space="preserve">Holds pointers to the variables: </w:t>
      </w:r>
    </w:p>
    <w:p w:rsidR="00254A7C" w:rsidRDefault="00254A7C" w:rsidP="00625F3B">
      <w:pPr>
        <w:tabs>
          <w:tab w:val="clear" w:pos="2520"/>
          <w:tab w:val="clear" w:pos="2880"/>
        </w:tabs>
        <w:ind w:left="1440"/>
      </w:pPr>
      <w:r>
        <w:t>temperatureRawBuf</w:t>
      </w:r>
    </w:p>
    <w:p w:rsidR="00254A7C" w:rsidRDefault="00156F60" w:rsidP="00625F3B">
      <w:pPr>
        <w:tabs>
          <w:tab w:val="clear" w:pos="2520"/>
          <w:tab w:val="clear" w:pos="2880"/>
        </w:tabs>
        <w:ind w:left="1440"/>
      </w:pPr>
      <w:r>
        <w:t>blood</w:t>
      </w:r>
      <w:r w:rsidR="00254A7C">
        <w:t>PressRawBuf</w:t>
      </w:r>
    </w:p>
    <w:p w:rsidR="00254A7C" w:rsidRDefault="00254A7C" w:rsidP="00625F3B">
      <w:pPr>
        <w:tabs>
          <w:tab w:val="clear" w:pos="2520"/>
          <w:tab w:val="clear" w:pos="2880"/>
        </w:tabs>
        <w:ind w:left="1440"/>
      </w:pPr>
      <w:proofErr w:type="spellStart"/>
      <w:r>
        <w:t>pulseRateRawBuf</w:t>
      </w:r>
      <w:proofErr w:type="spellEnd"/>
    </w:p>
    <w:p w:rsidR="000D329E" w:rsidRDefault="000D329E" w:rsidP="000D329E">
      <w:pPr>
        <w:tabs>
          <w:tab w:val="clear" w:pos="2520"/>
          <w:tab w:val="clear" w:pos="2880"/>
        </w:tabs>
        <w:ind w:left="1440"/>
      </w:pPr>
      <w:proofErr w:type="spellStart"/>
      <w:r>
        <w:t>respirationRateRawBuf</w:t>
      </w:r>
      <w:proofErr w:type="spellEnd"/>
    </w:p>
    <w:p w:rsidR="008215BF" w:rsidRDefault="008215BF" w:rsidP="00625F3B">
      <w:pPr>
        <w:tabs>
          <w:tab w:val="clear" w:pos="2520"/>
          <w:tab w:val="clear" w:pos="2880"/>
        </w:tabs>
        <w:ind w:left="1440"/>
      </w:pPr>
      <w:proofErr w:type="spellStart"/>
      <w:r>
        <w:t>batteryState</w:t>
      </w:r>
      <w:proofErr w:type="spellEnd"/>
    </w:p>
    <w:p w:rsidR="005F1655" w:rsidRDefault="005F1655" w:rsidP="00625F3B">
      <w:pPr>
        <w:tabs>
          <w:tab w:val="clear" w:pos="360"/>
        </w:tabs>
        <w:ind w:left="1080"/>
        <w:rPr>
          <w:rFonts w:ascii="Arial" w:hAnsi="Arial"/>
          <w:color w:val="0000FF"/>
        </w:rPr>
      </w:pPr>
    </w:p>
    <w:p w:rsidR="005F1655" w:rsidRDefault="005F1655" w:rsidP="00625F3B">
      <w:pPr>
        <w:tabs>
          <w:tab w:val="clear" w:pos="360"/>
        </w:tabs>
        <w:ind w:left="1080"/>
      </w:pPr>
      <w:r>
        <w:rPr>
          <w:rFonts w:ascii="Arial" w:hAnsi="Arial"/>
          <w:color w:val="0000FF"/>
        </w:rPr>
        <w:t>Status –</w:t>
      </w:r>
      <w:r>
        <w:rPr>
          <w:rFonts w:ascii="Arial" w:hAnsi="Arial"/>
        </w:rPr>
        <w:t xml:space="preserve"> </w:t>
      </w:r>
      <w:r>
        <w:t xml:space="preserve">Holds pointers to the variables: </w:t>
      </w:r>
    </w:p>
    <w:p w:rsidR="00BF559E" w:rsidRDefault="005F1655" w:rsidP="00625F3B">
      <w:pPr>
        <w:tabs>
          <w:tab w:val="clear" w:pos="360"/>
        </w:tabs>
        <w:ind w:left="1440"/>
      </w:pPr>
      <w:r>
        <w:t>batteryState</w:t>
      </w:r>
    </w:p>
    <w:p w:rsidR="005B4774" w:rsidRDefault="005B4774" w:rsidP="00625F3B">
      <w:pPr>
        <w:tabs>
          <w:tab w:val="clear" w:pos="360"/>
        </w:tabs>
        <w:ind w:left="1440"/>
      </w:pPr>
    </w:p>
    <w:p w:rsidR="001A06EC" w:rsidRDefault="0032442C" w:rsidP="001A06EC">
      <w:pPr>
        <w:tabs>
          <w:tab w:val="clear" w:pos="360"/>
        </w:tabs>
        <w:ind w:left="1080"/>
      </w:pPr>
      <w:bookmarkStart w:id="20" w:name="_Hlk508051329"/>
      <w:proofErr w:type="spellStart"/>
      <w:r>
        <w:rPr>
          <w:rFonts w:ascii="Arial" w:hAnsi="Arial"/>
          <w:color w:val="0000FF"/>
        </w:rPr>
        <w:t>TFT</w:t>
      </w:r>
      <w:r w:rsidR="001A06EC">
        <w:rPr>
          <w:rFonts w:ascii="Arial" w:hAnsi="Arial"/>
          <w:color w:val="0000FF"/>
        </w:rPr>
        <w:t>KeypadData</w:t>
      </w:r>
      <w:proofErr w:type="spellEnd"/>
      <w:r w:rsidR="001A06EC">
        <w:rPr>
          <w:rFonts w:ascii="Arial" w:hAnsi="Arial"/>
          <w:color w:val="0000FF"/>
        </w:rPr>
        <w:t xml:space="preserve"> –</w:t>
      </w:r>
      <w:r w:rsidR="001A06EC">
        <w:rPr>
          <w:rFonts w:ascii="Arial" w:hAnsi="Arial"/>
        </w:rPr>
        <w:t xml:space="preserve"> </w:t>
      </w:r>
      <w:r w:rsidR="001A06EC">
        <w:t xml:space="preserve">Holds pointer to the variables: </w:t>
      </w:r>
    </w:p>
    <w:p w:rsidR="003C0A71" w:rsidRDefault="003C0A71" w:rsidP="003C0A71">
      <w:pPr>
        <w:tabs>
          <w:tab w:val="clear" w:pos="2520"/>
          <w:tab w:val="clear" w:pos="2880"/>
        </w:tabs>
        <w:ind w:left="1440"/>
      </w:pPr>
      <w:r>
        <w:t>mode</w:t>
      </w:r>
    </w:p>
    <w:p w:rsidR="001A06EC" w:rsidRDefault="001A06EC" w:rsidP="001A06EC">
      <w:pPr>
        <w:tabs>
          <w:tab w:val="clear" w:pos="2520"/>
          <w:tab w:val="clear" w:pos="2880"/>
        </w:tabs>
        <w:ind w:left="1440"/>
      </w:pPr>
      <w:proofErr w:type="spellStart"/>
      <w:r>
        <w:lastRenderedPageBreak/>
        <w:t>measurementSelection</w:t>
      </w:r>
      <w:proofErr w:type="spellEnd"/>
      <w:r>
        <w:t xml:space="preserve"> </w:t>
      </w:r>
    </w:p>
    <w:p w:rsidR="001A06EC" w:rsidRDefault="001A06EC" w:rsidP="001A06EC">
      <w:pPr>
        <w:ind w:left="1440"/>
      </w:pPr>
      <w:proofErr w:type="spellStart"/>
      <w:r>
        <w:t>alarmAcknowledge</w:t>
      </w:r>
      <w:proofErr w:type="spellEnd"/>
    </w:p>
    <w:bookmarkEnd w:id="20"/>
    <w:p w:rsidR="001A06EC" w:rsidRPr="007E2B7D" w:rsidRDefault="001A06EC" w:rsidP="001A06EC">
      <w:pPr>
        <w:ind w:left="1440"/>
        <w:rPr>
          <w:i/>
        </w:rPr>
      </w:pPr>
    </w:p>
    <w:p w:rsidR="00451028" w:rsidRDefault="00451028" w:rsidP="00625F3B">
      <w:pPr>
        <w:tabs>
          <w:tab w:val="clear" w:pos="360"/>
        </w:tabs>
        <w:ind w:left="1080"/>
      </w:pPr>
      <w:proofErr w:type="spellStart"/>
      <w:r>
        <w:rPr>
          <w:rFonts w:ascii="Arial" w:hAnsi="Arial"/>
          <w:color w:val="0000FF"/>
        </w:rPr>
        <w:t>CommunicationsData</w:t>
      </w:r>
      <w:proofErr w:type="spellEnd"/>
      <w:r>
        <w:rPr>
          <w:rFonts w:ascii="Arial" w:hAnsi="Arial"/>
          <w:color w:val="0000FF"/>
        </w:rPr>
        <w:t xml:space="preserve"> –</w:t>
      </w:r>
      <w:r>
        <w:rPr>
          <w:rFonts w:ascii="Arial" w:hAnsi="Arial"/>
        </w:rPr>
        <w:t xml:space="preserve"> </w:t>
      </w:r>
      <w:r>
        <w:t xml:space="preserve">Holds pointer to the variables: </w:t>
      </w:r>
    </w:p>
    <w:p w:rsidR="00625F3B" w:rsidRDefault="00625F3B" w:rsidP="00625F3B">
      <w:pPr>
        <w:tabs>
          <w:tab w:val="clear" w:pos="2520"/>
          <w:tab w:val="clear" w:pos="2880"/>
        </w:tabs>
        <w:ind w:left="1440"/>
      </w:pPr>
      <w:r>
        <w:t>tempCorrectedBuf</w:t>
      </w:r>
    </w:p>
    <w:p w:rsidR="00625F3B" w:rsidRDefault="00625F3B" w:rsidP="00625F3B">
      <w:pPr>
        <w:tabs>
          <w:tab w:val="clear" w:pos="2520"/>
          <w:tab w:val="clear" w:pos="2880"/>
        </w:tabs>
        <w:ind w:left="1440"/>
      </w:pPr>
      <w:r>
        <w:t>bloodPressCorrectedBuf</w:t>
      </w:r>
    </w:p>
    <w:p w:rsidR="00451028" w:rsidRDefault="00625F3B" w:rsidP="00625F3B">
      <w:pPr>
        <w:ind w:left="1440"/>
      </w:pPr>
      <w:r>
        <w:t>prCorrectedBuf</w:t>
      </w:r>
    </w:p>
    <w:p w:rsidR="003C0A71" w:rsidRDefault="004A00C2" w:rsidP="004A00C2">
      <w:pPr>
        <w:tabs>
          <w:tab w:val="clear" w:pos="2520"/>
          <w:tab w:val="clear" w:pos="2880"/>
        </w:tabs>
        <w:ind w:left="1440"/>
      </w:pPr>
      <w:bookmarkStart w:id="21" w:name="_Hlk508051361"/>
      <w:proofErr w:type="spellStart"/>
      <w:r>
        <w:t>respirationRate</w:t>
      </w:r>
      <w:r w:rsidR="000D329E">
        <w:t>Corrected</w:t>
      </w:r>
      <w:r>
        <w:t>Buf</w:t>
      </w:r>
      <w:proofErr w:type="spellEnd"/>
    </w:p>
    <w:bookmarkEnd w:id="21"/>
    <w:p w:rsidR="00451028" w:rsidRDefault="00451028" w:rsidP="008215BF">
      <w:pPr>
        <w:tabs>
          <w:tab w:val="clear" w:pos="360"/>
        </w:tabs>
        <w:ind w:left="1440"/>
        <w:rPr>
          <w:rFonts w:ascii="Arial" w:hAnsi="Arial"/>
          <w:color w:val="0000FF"/>
        </w:rPr>
      </w:pPr>
    </w:p>
    <w:p w:rsidR="00A62CF1" w:rsidRDefault="000A6532" w:rsidP="009C2C5F">
      <w:pPr>
        <w:pStyle w:val="Heading4"/>
        <w:ind w:left="360"/>
      </w:pPr>
      <w:r>
        <w:t>2.1.4</w:t>
      </w:r>
      <w:r w:rsidRPr="00AE6AE5">
        <w:t xml:space="preserve"> </w:t>
      </w:r>
      <w:r>
        <w:t>Task Queue</w:t>
      </w:r>
    </w:p>
    <w:p w:rsidR="001A06EC" w:rsidRDefault="001A06EC" w:rsidP="001A06EC">
      <w:pPr>
        <w:ind w:left="360"/>
      </w:pPr>
      <w:bookmarkStart w:id="22" w:name="_Hlk508448965"/>
      <w:r>
        <w:t xml:space="preserve">The tasks comprising the application will be held in a task queue.  Tasks will be selected from the queue in round </w:t>
      </w:r>
      <w:proofErr w:type="spellStart"/>
      <w:r>
        <w:t>robyn</w:t>
      </w:r>
      <w:proofErr w:type="spellEnd"/>
      <w:r>
        <w:t xml:space="preserve"> fashion and executed.  Tasks will not be pre-</w:t>
      </w:r>
      <w:proofErr w:type="spellStart"/>
      <w:r>
        <w:t>emptable</w:t>
      </w:r>
      <w:proofErr w:type="spellEnd"/>
      <w:r>
        <w:t xml:space="preserve">; each task will run to completion.  </w:t>
      </w:r>
    </w:p>
    <w:bookmarkEnd w:id="22"/>
    <w:p w:rsidR="001A06EC" w:rsidRDefault="001A06EC" w:rsidP="001A06EC">
      <w:pPr>
        <w:ind w:left="360"/>
      </w:pPr>
      <w:r>
        <w:t xml:space="preserve">If a task has nothing to do, it will exit immediately. </w:t>
      </w:r>
    </w:p>
    <w:p w:rsidR="0057355B" w:rsidRDefault="0057355B" w:rsidP="0057355B">
      <w:pPr>
        <w:ind w:left="360"/>
      </w:pPr>
      <w:bookmarkStart w:id="23" w:name="_Hlk508449023"/>
      <w:r>
        <w:t>The task queue</w:t>
      </w:r>
      <w:r w:rsidR="00FF0274">
        <w:t xml:space="preserve"> is implemented as an array of </w:t>
      </w:r>
      <w:r w:rsidR="00C67360">
        <w:t>8</w:t>
      </w:r>
      <w:r>
        <w:t xml:space="preserve"> elements that are pointers to variables of type TCB</w:t>
      </w:r>
      <w:r w:rsidR="00F47B5B">
        <w:t xml:space="preserve">. </w:t>
      </w:r>
      <w:r w:rsidR="00C67360">
        <w:t>Seven</w:t>
      </w:r>
      <w:r w:rsidRPr="001F1EEB">
        <w:t xml:space="preserve"> of the TCB element</w:t>
      </w:r>
      <w:r>
        <w:t xml:space="preserve">s in the queue correspond to tasks identified in Section 2.2. The </w:t>
      </w:r>
      <w:r w:rsidR="00C67360">
        <w:t>eight</w:t>
      </w:r>
      <w:r w:rsidR="00AB65CF">
        <w:t xml:space="preserve">h </w:t>
      </w:r>
      <w:r>
        <w:t xml:space="preserve">element provides space for future capabilities.  </w:t>
      </w:r>
    </w:p>
    <w:p w:rsidR="00AB65CF" w:rsidRDefault="0057355B" w:rsidP="0057355B">
      <w:pPr>
        <w:ind w:left="360"/>
      </w:pPr>
      <w:r>
        <w:t xml:space="preserve">The function pointer of each element should be initialized to point to the proper task.  For example, TCB element zero should have its function pointer initialized to point to the </w:t>
      </w:r>
      <w:r w:rsidRPr="00BD33D2">
        <w:rPr>
          <w:i/>
        </w:rPr>
        <w:t>Measure</w:t>
      </w:r>
      <w:r>
        <w:t xml:space="preserve"> function.</w:t>
      </w:r>
    </w:p>
    <w:bookmarkEnd w:id="23"/>
    <w:p w:rsidR="00E4796E" w:rsidRDefault="001614F0" w:rsidP="0057355B">
      <w:pPr>
        <w:ind w:left="360"/>
      </w:pPr>
      <w:r>
        <w:t>The data pointer of each TCB should be initialized to point to the proper data structure used by that task.  For example, if “</w:t>
      </w:r>
      <w:r w:rsidRPr="008F26C9">
        <w:rPr>
          <w:i/>
        </w:rPr>
        <w:t>MeasureData</w:t>
      </w:r>
      <w:r>
        <w:t xml:space="preserve">” is the data structure for the </w:t>
      </w:r>
      <w:r w:rsidRPr="008F26C9">
        <w:rPr>
          <w:i/>
        </w:rPr>
        <w:t>Measure</w:t>
      </w:r>
      <w:r>
        <w:t xml:space="preserve"> task, then the data pointer of the TCB should point to </w:t>
      </w:r>
      <w:r w:rsidRPr="008F26C9">
        <w:rPr>
          <w:i/>
        </w:rPr>
        <w:t>MeasureData</w:t>
      </w:r>
      <w:r>
        <w:t>.</w:t>
      </w:r>
    </w:p>
    <w:p w:rsidR="00372460" w:rsidRDefault="00372460" w:rsidP="009E3C97">
      <w:pPr>
        <w:pStyle w:val="Heading4"/>
        <w:spacing w:before="200"/>
        <w:ind w:left="360"/>
      </w:pPr>
      <w:r>
        <w:t>2.2</w:t>
      </w:r>
      <w:r w:rsidRPr="00AE6AE5">
        <w:t xml:space="preserve"> </w:t>
      </w:r>
      <w:r>
        <w:t xml:space="preserve">Task Definitions </w:t>
      </w:r>
    </w:p>
    <w:p w:rsidR="00E76C25" w:rsidRDefault="00E76C25" w:rsidP="00E76C25">
      <w:r w:rsidRPr="00222B87">
        <w:rPr>
          <w:rFonts w:ascii="Arial" w:hAnsi="Arial" w:cs="Arial"/>
          <w:sz w:val="22"/>
        </w:rPr>
        <w:t>Phase II</w:t>
      </w:r>
      <w:r>
        <w:rPr>
          <w:rFonts w:ascii="Arial" w:hAnsi="Arial" w:cs="Arial"/>
          <w:sz w:val="22"/>
        </w:rPr>
        <w:t>I</w:t>
      </w:r>
      <w:r>
        <w:rPr>
          <w:i/>
        </w:rPr>
        <w:t xml:space="preserve"> </w:t>
      </w:r>
      <w:r w:rsidRPr="00F56D77">
        <w:rPr>
          <w:i/>
        </w:rPr>
        <w:t xml:space="preserve">Modify </w:t>
      </w:r>
      <w:r>
        <w:rPr>
          <w:i/>
        </w:rPr>
        <w:t>the task</w:t>
      </w:r>
      <w:r w:rsidRPr="00F56D77">
        <w:rPr>
          <w:i/>
        </w:rPr>
        <w:t xml:space="preserve"> definition</w:t>
      </w:r>
      <w:r>
        <w:t xml:space="preserve"> </w:t>
      </w:r>
    </w:p>
    <w:p w:rsidR="00D00764" w:rsidRDefault="00D00764" w:rsidP="00D00764">
      <w:pPr>
        <w:ind w:left="360"/>
      </w:pPr>
      <w:r>
        <w:t xml:space="preserve">As identified in the functional decomposition in Section 2.0 and system architecture in Section 2.1, the system is decomposed into the major functional blocks:  </w:t>
      </w:r>
      <w:r w:rsidR="00E76C25">
        <w:rPr>
          <w:i/>
        </w:rPr>
        <w:t xml:space="preserve">Initialization, </w:t>
      </w:r>
      <w:r w:rsidR="00E76C25" w:rsidRPr="005D0F11">
        <w:rPr>
          <w:i/>
        </w:rPr>
        <w:t xml:space="preserve">Measure, Compute, </w:t>
      </w:r>
      <w:r w:rsidR="00E76C25" w:rsidRPr="00442DEE">
        <w:rPr>
          <w:i/>
        </w:rPr>
        <w:t>Display</w:t>
      </w:r>
      <w:r w:rsidR="00E76C25" w:rsidRPr="005D0F11">
        <w:rPr>
          <w:i/>
        </w:rPr>
        <w:t xml:space="preserve">, </w:t>
      </w:r>
      <w:r w:rsidR="00E76C25">
        <w:rPr>
          <w:i/>
        </w:rPr>
        <w:t>Annunciation, Wa</w:t>
      </w:r>
      <w:r w:rsidR="00FF0274">
        <w:rPr>
          <w:i/>
        </w:rPr>
        <w:t>rning and Alarm, Status</w:t>
      </w:r>
      <w:r w:rsidR="00E76C25">
        <w:t xml:space="preserve">, </w:t>
      </w:r>
      <w:r w:rsidR="00E76C25" w:rsidRPr="00A8093E">
        <w:t>and</w:t>
      </w:r>
      <w:r w:rsidR="00E76C25">
        <w:rPr>
          <w:i/>
        </w:rPr>
        <w:t xml:space="preserve"> Schedule</w:t>
      </w:r>
      <w:r w:rsidR="00E0226E">
        <w:rPr>
          <w:i/>
        </w:rPr>
        <w:t xml:space="preserve">, </w:t>
      </w:r>
      <w:r w:rsidR="00E0226E" w:rsidRPr="00A8093E">
        <w:t>and</w:t>
      </w:r>
      <w:r w:rsidR="00E0226E">
        <w:rPr>
          <w:i/>
        </w:rPr>
        <w:t xml:space="preserve"> Communications</w:t>
      </w:r>
      <w:r w:rsidR="00E76C25">
        <w:t xml:space="preserve">.  </w:t>
      </w:r>
      <w:r>
        <w:t xml:space="preserve"> </w:t>
      </w:r>
    </w:p>
    <w:p w:rsidR="00D00764" w:rsidRDefault="00D00764" w:rsidP="00D00764">
      <w:pPr>
        <w:ind w:left="360"/>
      </w:pPr>
      <w:r>
        <w:t>Such capabilities are implemented in the following class (task) diagrams,</w:t>
      </w:r>
    </w:p>
    <w:p w:rsidR="00D00764" w:rsidRDefault="00E76C25" w:rsidP="00D00764">
      <w:pPr>
        <w:ind w:left="720"/>
      </w:pPr>
      <w:r w:rsidRPr="001442FD">
        <w:t xml:space="preserve">(To be </w:t>
      </w:r>
      <w:r>
        <w:t>updated as necessary</w:t>
      </w:r>
      <w:r w:rsidRPr="001442FD">
        <w:t>)</w:t>
      </w:r>
    </w:p>
    <w:p w:rsidR="00365DD7" w:rsidRDefault="00365DD7" w:rsidP="00D00764">
      <w:pPr>
        <w:ind w:left="720"/>
      </w:pPr>
    </w:p>
    <w:p w:rsidR="00365DD7" w:rsidRDefault="00365DD7" w:rsidP="00D00764">
      <w:pPr>
        <w:ind w:left="720"/>
      </w:pPr>
    </w:p>
    <w:p w:rsidR="00D00764" w:rsidRPr="001442FD" w:rsidRDefault="00D00764" w:rsidP="00D00764">
      <w:pPr>
        <w:ind w:left="720"/>
      </w:pPr>
    </w:p>
    <w:p w:rsidR="00372460" w:rsidRPr="001442FD" w:rsidRDefault="00372460" w:rsidP="00372460">
      <w:pPr>
        <w:ind w:left="360"/>
      </w:pPr>
      <w:r w:rsidRPr="001442FD">
        <w:t>The dynamic behaviour of each task is given, as appropriate, in the following activity diagrams</w:t>
      </w:r>
    </w:p>
    <w:p w:rsidR="00B94171" w:rsidRDefault="00451028" w:rsidP="00451028">
      <w:pPr>
        <w:ind w:left="720"/>
      </w:pPr>
      <w:r w:rsidRPr="001442FD">
        <w:t xml:space="preserve">(To be </w:t>
      </w:r>
      <w:r>
        <w:t>updated as necessary</w:t>
      </w:r>
      <w:r w:rsidRPr="001442FD">
        <w:t>)</w:t>
      </w:r>
    </w:p>
    <w:p w:rsidR="00365DD7" w:rsidRDefault="00365DD7" w:rsidP="00451028">
      <w:pPr>
        <w:ind w:left="720"/>
      </w:pPr>
    </w:p>
    <w:p w:rsidR="00365DD7" w:rsidRDefault="00365DD7" w:rsidP="00451028">
      <w:pPr>
        <w:ind w:left="720"/>
      </w:pPr>
    </w:p>
    <w:p w:rsidR="004B042B" w:rsidRDefault="004B042B" w:rsidP="00372460">
      <w:pPr>
        <w:ind w:left="1440"/>
      </w:pPr>
    </w:p>
    <w:p w:rsidR="00444309" w:rsidRDefault="00444309" w:rsidP="00444309">
      <w:pPr>
        <w:pStyle w:val="Heading4"/>
        <w:ind w:left="360"/>
      </w:pPr>
      <w:bookmarkStart w:id="24" w:name="_Hlk508788929"/>
      <w:r>
        <w:lastRenderedPageBreak/>
        <w:t>2.2.1</w:t>
      </w:r>
      <w:r w:rsidRPr="00AE6AE5">
        <w:t xml:space="preserve"> </w:t>
      </w:r>
      <w:r>
        <w:t xml:space="preserve">Task Functionality </w:t>
      </w:r>
    </w:p>
    <w:p w:rsidR="00444309" w:rsidRDefault="00444309" w:rsidP="00444309">
      <w:pPr>
        <w:ind w:left="720"/>
      </w:pPr>
      <w:bookmarkStart w:id="25" w:name="_Hlk508788859"/>
      <w:r>
        <w:t>The functionality of each of the tasks is specified as follows:</w:t>
      </w:r>
    </w:p>
    <w:p w:rsidR="00444309" w:rsidRDefault="00444309" w:rsidP="00444309">
      <w:pPr>
        <w:ind w:left="720"/>
      </w:pPr>
    </w:p>
    <w:bookmarkEnd w:id="24"/>
    <w:bookmarkEnd w:id="25"/>
    <w:p w:rsidR="00E76C25" w:rsidRPr="007E5841" w:rsidRDefault="00E76C25" w:rsidP="00E76C25">
      <w:pPr>
        <w:rPr>
          <w:i/>
        </w:rPr>
      </w:pPr>
      <w:r w:rsidRPr="007C3889">
        <w:rPr>
          <w:rFonts w:ascii="Arial" w:hAnsi="Arial" w:cs="Arial"/>
          <w:i/>
          <w:sz w:val="22"/>
        </w:rPr>
        <w:t>Phase II</w:t>
      </w:r>
      <w:r>
        <w:rPr>
          <w:rFonts w:ascii="Arial" w:hAnsi="Arial" w:cs="Arial"/>
          <w:i/>
          <w:sz w:val="22"/>
        </w:rPr>
        <w:t>I Modification</w:t>
      </w:r>
    </w:p>
    <w:p w:rsidR="00E76C25" w:rsidRDefault="00E76C25" w:rsidP="00E76C25">
      <w:pPr>
        <w:pStyle w:val="Heading2"/>
        <w:rPr>
          <w:i/>
          <w:color w:val="0000FF"/>
        </w:rPr>
      </w:pPr>
      <w:r>
        <w:rPr>
          <w:i/>
          <w:color w:val="0000FF"/>
        </w:rPr>
        <w:t>Startup</w:t>
      </w:r>
    </w:p>
    <w:p w:rsidR="00444309" w:rsidRDefault="00E76C25" w:rsidP="00444309">
      <w:pPr>
        <w:ind w:left="720"/>
      </w:pPr>
      <w:bookmarkStart w:id="26" w:name="_Hlk508051430"/>
      <w:r>
        <w:t xml:space="preserve">The </w:t>
      </w:r>
      <w:r w:rsidRPr="00A471FF">
        <w:rPr>
          <w:i/>
        </w:rPr>
        <w:t>startup</w:t>
      </w:r>
      <w:r>
        <w:rPr>
          <w:i/>
        </w:rPr>
        <w:t xml:space="preserve"> </w:t>
      </w:r>
      <w:r w:rsidRPr="00A471FF">
        <w:t>task</w:t>
      </w:r>
      <w:r>
        <w:t xml:space="preserve"> </w:t>
      </w:r>
      <w:r w:rsidR="00444309">
        <w:t>is not contained in the task queue and is to run one time each time the system is started.</w:t>
      </w:r>
    </w:p>
    <w:p w:rsidR="00E76C25" w:rsidRDefault="00444309" w:rsidP="00444309">
      <w:pPr>
        <w:ind w:left="720"/>
      </w:pPr>
      <w:r>
        <w:t xml:space="preserve">The task shall perform any necessary system initialization, configure and activate the system time base, then suspend itself.  The time base will utilize a hardware timer as the basis for scheduling the execution of the remaining tasks (as necessary) every five seconds.  </w:t>
      </w:r>
    </w:p>
    <w:p w:rsidR="00444309" w:rsidRDefault="00444309" w:rsidP="00444309">
      <w:pPr>
        <w:numPr>
          <w:ilvl w:val="0"/>
          <w:numId w:val="31"/>
        </w:numPr>
        <w:tabs>
          <w:tab w:val="clear" w:pos="2880"/>
          <w:tab w:val="clear" w:pos="3240"/>
        </w:tabs>
      </w:pPr>
      <w:r>
        <w:t>Create and initialize all statically scheduled tasks.</w:t>
      </w:r>
    </w:p>
    <w:p w:rsidR="00444309" w:rsidRDefault="00444309" w:rsidP="00444309">
      <w:pPr>
        <w:numPr>
          <w:ilvl w:val="0"/>
          <w:numId w:val="31"/>
        </w:numPr>
        <w:tabs>
          <w:tab w:val="clear" w:pos="2880"/>
          <w:tab w:val="clear" w:pos="3240"/>
        </w:tabs>
      </w:pPr>
      <w:r>
        <w:t>Enable all necessary interrupts.</w:t>
      </w:r>
    </w:p>
    <w:p w:rsidR="00444309" w:rsidRDefault="00444309" w:rsidP="00444309">
      <w:pPr>
        <w:numPr>
          <w:ilvl w:val="0"/>
          <w:numId w:val="31"/>
        </w:numPr>
        <w:tabs>
          <w:tab w:val="clear" w:pos="2880"/>
          <w:tab w:val="clear" w:pos="3240"/>
        </w:tabs>
      </w:pPr>
      <w:r>
        <w:t>Start the system.</w:t>
      </w:r>
    </w:p>
    <w:p w:rsidR="00444309" w:rsidRDefault="00444309" w:rsidP="00444309">
      <w:pPr>
        <w:numPr>
          <w:ilvl w:val="0"/>
          <w:numId w:val="31"/>
        </w:numPr>
        <w:tabs>
          <w:tab w:val="clear" w:pos="2880"/>
          <w:tab w:val="clear" w:pos="3240"/>
        </w:tabs>
      </w:pPr>
      <w:r>
        <w:t>Exit.</w:t>
      </w:r>
    </w:p>
    <w:p w:rsidR="00CF13AB" w:rsidRDefault="00CF13AB" w:rsidP="00CF13AB">
      <w:pPr>
        <w:ind w:left="1440"/>
      </w:pPr>
    </w:p>
    <w:p w:rsidR="00CF13AB" w:rsidRDefault="00CF13AB" w:rsidP="00444309">
      <w:pPr>
        <w:ind w:left="720"/>
      </w:pPr>
      <w:r>
        <w:t>The following sequence diagram gives the flow of control algorithm for the system</w:t>
      </w:r>
      <w:r w:rsidR="00444309">
        <w:t>,</w:t>
      </w:r>
    </w:p>
    <w:p w:rsidR="00CF13AB" w:rsidRDefault="00CF13AB" w:rsidP="00F90C7A">
      <w:pPr>
        <w:ind w:left="1800"/>
      </w:pPr>
      <w:r>
        <w:t>(To be updated as necessary)</w:t>
      </w:r>
    </w:p>
    <w:p w:rsidR="00CF13AB" w:rsidRDefault="00CF13AB" w:rsidP="00CF13AB">
      <w:pPr>
        <w:tabs>
          <w:tab w:val="clear" w:pos="2880"/>
        </w:tabs>
        <w:ind w:left="1440"/>
      </w:pPr>
    </w:p>
    <w:p w:rsidR="00444309" w:rsidRDefault="00444309" w:rsidP="00CF13AB">
      <w:pPr>
        <w:tabs>
          <w:tab w:val="clear" w:pos="2880"/>
        </w:tabs>
        <w:ind w:left="1440"/>
      </w:pPr>
    </w:p>
    <w:p w:rsidR="00E76C25" w:rsidRDefault="00E76C25" w:rsidP="00E76C25">
      <w:pPr>
        <w:ind w:left="720"/>
      </w:pPr>
      <w:r>
        <w:t>The static tasks are to be assigned the following priorities:</w:t>
      </w:r>
    </w:p>
    <w:p w:rsidR="004B042B" w:rsidRDefault="00E76C25" w:rsidP="00CF13AB">
      <w:pPr>
        <w:ind w:left="1080"/>
      </w:pPr>
      <w:r>
        <w:t>(To be supplied by engineering)</w:t>
      </w:r>
    </w:p>
    <w:p w:rsidR="00444309" w:rsidRDefault="00444309" w:rsidP="00CF13AB">
      <w:pPr>
        <w:ind w:left="1080"/>
      </w:pPr>
    </w:p>
    <w:p w:rsidR="00444309" w:rsidRDefault="00444309" w:rsidP="00CF13AB">
      <w:pPr>
        <w:ind w:left="1080"/>
      </w:pPr>
    </w:p>
    <w:bookmarkEnd w:id="26"/>
    <w:p w:rsidR="00874B7B" w:rsidRDefault="00874B7B" w:rsidP="004B042B">
      <w:pPr>
        <w:pStyle w:val="Heading2"/>
        <w:rPr>
          <w:i/>
          <w:color w:val="0000FF"/>
        </w:rPr>
      </w:pPr>
    </w:p>
    <w:p w:rsidR="004B042B" w:rsidRDefault="009C2C5F" w:rsidP="004B042B">
      <w:pPr>
        <w:pStyle w:val="Heading2"/>
      </w:pPr>
      <w:r>
        <w:rPr>
          <w:i/>
          <w:color w:val="0000FF"/>
        </w:rPr>
        <w:t>Schedule</w:t>
      </w:r>
    </w:p>
    <w:p w:rsidR="00365DD7" w:rsidRDefault="00365DD7" w:rsidP="00365DD7">
      <w:pPr>
        <w:ind w:left="720"/>
      </w:pPr>
      <w:r>
        <w:t xml:space="preserve">The </w:t>
      </w:r>
      <w:r>
        <w:rPr>
          <w:i/>
        </w:rPr>
        <w:t>s</w:t>
      </w:r>
      <w:r w:rsidRPr="002E7266">
        <w:rPr>
          <w:i/>
        </w:rPr>
        <w:t xml:space="preserve">chedule </w:t>
      </w:r>
      <w:r>
        <w:t xml:space="preserve">task manages the execution order of the tasks in the system.  </w:t>
      </w:r>
    </w:p>
    <w:p w:rsidR="00365DD7" w:rsidRDefault="00365DD7" w:rsidP="00365DD7">
      <w:pPr>
        <w:ind w:left="720"/>
      </w:pPr>
      <w:r>
        <w:t xml:space="preserve">The task will cause the suspension of all task activity, except for the operation of the warning and error annunciation, for five seconds.  The </w:t>
      </w:r>
      <w:r w:rsidRPr="004835D0">
        <w:rPr>
          <w:i/>
        </w:rPr>
        <w:t>schedule task</w:t>
      </w:r>
      <w:r>
        <w:t xml:space="preserve"> is not held in the task queue.</w:t>
      </w:r>
    </w:p>
    <w:p w:rsidR="00365DD7" w:rsidRDefault="00365DD7" w:rsidP="00365DD7">
      <w:pPr>
        <w:ind w:left="720"/>
      </w:pPr>
      <w:r>
        <w:t xml:space="preserve">The following block diagram illustrates the design of the system time base.  The Global Counter is incremented every time the Local Delay expires.  If the Local Delay is 100 </w:t>
      </w:r>
      <w:proofErr w:type="spellStart"/>
      <w:r>
        <w:t>ms</w:t>
      </w:r>
      <w:proofErr w:type="spellEnd"/>
      <w:r>
        <w:t xml:space="preserve">, for example, then 10 counts on the Global Counter represent 1 sec.  </w:t>
      </w:r>
    </w:p>
    <w:p w:rsidR="00A22D84" w:rsidRDefault="00365DD7" w:rsidP="00365DD7">
      <w:pPr>
        <w:ind w:left="720"/>
      </w:pPr>
      <w:r>
        <w:rPr>
          <w:i/>
          <w:noProof/>
          <w:color w:val="0000FF"/>
        </w:rPr>
        <mc:AlternateContent>
          <mc:Choice Requires="wps">
            <w:drawing>
              <wp:anchor distT="0" distB="0" distL="114300" distR="114300" simplePos="0" relativeHeight="251694080" behindDoc="0" locked="0" layoutInCell="1" allowOverlap="1" wp14:anchorId="17AC5957" wp14:editId="49EC1048">
                <wp:simplePos x="0" y="0"/>
                <wp:positionH relativeFrom="column">
                  <wp:posOffset>740410</wp:posOffset>
                </wp:positionH>
                <wp:positionV relativeFrom="paragraph">
                  <wp:posOffset>351155</wp:posOffset>
                </wp:positionV>
                <wp:extent cx="3064510" cy="1057910"/>
                <wp:effectExtent l="6985" t="8255" r="5080" b="10160"/>
                <wp:wrapTopAndBottom/>
                <wp:docPr id="2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1057910"/>
                        </a:xfrm>
                        <a:prstGeom prst="rect">
                          <a:avLst/>
                        </a:prstGeom>
                        <a:solidFill>
                          <a:srgbClr val="FFFFFF"/>
                        </a:solidFill>
                        <a:ln w="9525">
                          <a:solidFill>
                            <a:srgbClr val="000000"/>
                          </a:solidFill>
                          <a:miter lim="800000"/>
                          <a:headEnd/>
                          <a:tailEnd/>
                        </a:ln>
                      </wps:spPr>
                      <wps:txbx>
                        <w:txbxContent>
                          <w:p w:rsidR="00B729A2" w:rsidRDefault="00B729A2" w:rsidP="00365DD7">
                            <w:r>
                              <w:object w:dxaOrig="6884" w:dyaOrig="2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5.8pt;height:71.45pt">
                                  <v:imagedata r:id="rId8" o:title=""/>
                                </v:shape>
                                <o:OLEObject Type="Embed" ProgID="Visio.Drawing.11" ShapeID="_x0000_i1030" DrawAspect="Content" ObjectID="_1587917505"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AC5957" id="Text Box 75" o:spid="_x0000_s1029" type="#_x0000_t202" style="position:absolute;left:0;text-align:left;margin-left:58.3pt;margin-top:27.65pt;width:241.3pt;height:83.3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">
                <v:textbox style="mso-fit-shape-to-text:t">
                  <w:txbxContent>
                    <w:p w:rsidR="00B729A2" w:rsidRDefault="00B729A2" w:rsidP="00365DD7">
                      <w:r>
                        <w:object w:dxaOrig="6884" w:dyaOrig="2179">
                          <v:shape id="_x0000_i1030" type="#_x0000_t75" style="width:225.8pt;height:71.45pt">
                            <v:imagedata r:id="rId8" o:title=""/>
                          </v:shape>
                          <o:OLEObject Type="Embed" ProgID="Visio.Drawing.11" ShapeID="_x0000_i1030" DrawAspect="Content" ObjectID="_1587917505" r:id="rId10"/>
                        </w:object>
                      </w:r>
                    </w:p>
                  </w:txbxContent>
                </v:textbox>
                <w10:wrap type="topAndBottom"/>
              </v:shape>
            </w:pict>
          </mc:Fallback>
        </mc:AlternateContent>
      </w:r>
      <w:r>
        <w:t>The Software Delay mus</w:t>
      </w:r>
      <w:r w:rsidR="00CF44EA">
        <w:t>t be replaced by a Hardware Tim</w:t>
      </w:r>
      <w:r>
        <w:t>er</w:t>
      </w:r>
      <w:r w:rsidR="00A22D84">
        <w:t xml:space="preserve"> </w:t>
      </w:r>
    </w:p>
    <w:p w:rsidR="00F47B5B" w:rsidRDefault="00F47B5B" w:rsidP="00A22D84">
      <w:pPr>
        <w:ind w:left="720"/>
        <w:rPr>
          <w:color w:val="FF0000"/>
        </w:rPr>
      </w:pPr>
    </w:p>
    <w:p w:rsidR="00F47B5B" w:rsidRDefault="00F47B5B" w:rsidP="00F47B5B">
      <w:pPr>
        <w:ind w:left="720"/>
      </w:pPr>
      <w:r>
        <w:lastRenderedPageBreak/>
        <w:t xml:space="preserve">All tasks have access to the System Time Base and, thus, can utilize it as a reference upon which to base their timing. </w:t>
      </w:r>
    </w:p>
    <w:p w:rsidR="00A22D84" w:rsidRDefault="00A22D84" w:rsidP="00A22D84">
      <w:pPr>
        <w:ind w:left="720"/>
      </w:pPr>
      <w:r w:rsidRPr="00442DEE">
        <w:rPr>
          <w:color w:val="FF0000"/>
        </w:rPr>
        <w:t xml:space="preserve">Note, all timing in the system must be </w:t>
      </w:r>
      <w:r>
        <w:rPr>
          <w:color w:val="FF0000"/>
        </w:rPr>
        <w:t>derived from</w:t>
      </w:r>
      <w:r w:rsidRPr="00442DEE">
        <w:rPr>
          <w:color w:val="FF0000"/>
        </w:rPr>
        <w:t xml:space="preserve"> the</w:t>
      </w:r>
      <w:r>
        <w:rPr>
          <w:color w:val="FF0000"/>
        </w:rPr>
        <w:t xml:space="preserve"> System Time Base</w:t>
      </w:r>
      <w:r w:rsidRPr="00442DEE">
        <w:rPr>
          <w:color w:val="FF0000"/>
        </w:rPr>
        <w:t xml:space="preserve">.  The individual tasks cannot implement their own delay functions.  Further, the system cannot block for five seconds.  </w:t>
      </w:r>
    </w:p>
    <w:p w:rsidR="00A22D84" w:rsidRDefault="00813757" w:rsidP="00A22D84">
      <w:pPr>
        <w:ind w:left="720"/>
      </w:pPr>
      <w:r>
        <w:t xml:space="preserve">The schedule task will examine all </w:t>
      </w:r>
      <w:r w:rsidRPr="00670B93">
        <w:rPr>
          <w:i/>
        </w:rPr>
        <w:t>addTask</w:t>
      </w:r>
      <w:r>
        <w:t xml:space="preserve"> type flags and add or remove all flagged tasks to or from the task queue.</w:t>
      </w:r>
    </w:p>
    <w:p w:rsidR="00A22D84" w:rsidRDefault="00A22D84" w:rsidP="00A22D84">
      <w:pPr>
        <w:ind w:left="720"/>
      </w:pPr>
    </w:p>
    <w:p w:rsidR="00A22D84" w:rsidRDefault="00A22D84" w:rsidP="00A22D84">
      <w:pPr>
        <w:ind w:left="720"/>
      </w:pPr>
      <w:r>
        <w:t>The following state chart gives the flow of control algorithm for the system</w:t>
      </w:r>
    </w:p>
    <w:p w:rsidR="00A22D84" w:rsidRDefault="00A22D84" w:rsidP="00A22D84">
      <w:pPr>
        <w:ind w:left="1080"/>
      </w:pPr>
    </w:p>
    <w:p w:rsidR="00B94171" w:rsidRDefault="00A22D84" w:rsidP="003B4FEF">
      <w:pPr>
        <w:ind w:left="1080"/>
      </w:pPr>
      <w:r>
        <w:t>(To be supplied – by engineering)</w:t>
      </w:r>
    </w:p>
    <w:p w:rsidR="00444309" w:rsidRDefault="00444309" w:rsidP="003B4FEF">
      <w:pPr>
        <w:ind w:left="1080"/>
      </w:pPr>
    </w:p>
    <w:p w:rsidR="00B94171" w:rsidRPr="003C4CB9" w:rsidRDefault="00B94171" w:rsidP="004B042B">
      <w:pPr>
        <w:pStyle w:val="Heading2"/>
        <w:rPr>
          <w:bCs/>
          <w:i/>
          <w:iCs/>
          <w:color w:val="0000FF"/>
        </w:rPr>
      </w:pPr>
      <w:r w:rsidRPr="003C4CB9">
        <w:rPr>
          <w:bCs/>
          <w:i/>
          <w:iCs/>
          <w:color w:val="0000FF"/>
        </w:rPr>
        <w:t xml:space="preserve"> </w:t>
      </w:r>
      <w:r>
        <w:rPr>
          <w:bCs/>
          <w:i/>
          <w:iCs/>
          <w:color w:val="0000FF"/>
        </w:rPr>
        <w:t>Measure</w:t>
      </w:r>
      <w:r w:rsidRPr="003C4CB9">
        <w:rPr>
          <w:bCs/>
          <w:i/>
          <w:iCs/>
          <w:color w:val="0000FF"/>
        </w:rPr>
        <w:t xml:space="preserve"> </w:t>
      </w:r>
    </w:p>
    <w:p w:rsidR="00173CF5" w:rsidRPr="001F1EEB" w:rsidRDefault="00173CF5" w:rsidP="00173CF5">
      <w:pPr>
        <w:ind w:left="720"/>
      </w:pPr>
      <w:bookmarkStart w:id="27" w:name="_Hlk508051523"/>
      <w:r>
        <w:t>The Measure function shall accept a pointer to void with a return of void.</w:t>
      </w:r>
    </w:p>
    <w:p w:rsidR="00173CF5" w:rsidRDefault="00173CF5" w:rsidP="00173CF5">
      <w:pPr>
        <w:ind w:left="720"/>
      </w:pPr>
      <w:r>
        <w:t xml:space="preserve">The pointer in the task argument will be re-cast as a pointer to the </w:t>
      </w:r>
      <w:r w:rsidRPr="005D0F11">
        <w:rPr>
          <w:i/>
        </w:rPr>
        <w:t>Measure</w:t>
      </w:r>
      <w:r>
        <w:t xml:space="preserve"> task’s data structure type before it can be dereferenced.</w:t>
      </w:r>
    </w:p>
    <w:p w:rsidR="00365DD7" w:rsidRDefault="00365DD7" w:rsidP="00365DD7">
      <w:pPr>
        <w:ind w:left="720"/>
      </w:pPr>
      <w:r>
        <w:t>During task execution, only the measurements selected by the user are to be performed.</w:t>
      </w:r>
    </w:p>
    <w:p w:rsidR="00365DD7" w:rsidRDefault="00365DD7" w:rsidP="00365DD7">
      <w:pPr>
        <w:ind w:left="720"/>
      </w:pPr>
      <w:r>
        <w:t xml:space="preserve">The various parameters must be </w:t>
      </w:r>
      <w:r w:rsidR="00837693">
        <w:t xml:space="preserve">modeled and </w:t>
      </w:r>
      <w:r>
        <w:t>simulated because the necessary sensors are unavailable.</w:t>
      </w:r>
    </w:p>
    <w:p w:rsidR="00365DD7" w:rsidRDefault="00365DD7" w:rsidP="00365DD7">
      <w:pPr>
        <w:ind w:left="720"/>
        <w:rPr>
          <w:rFonts w:ascii="Arial" w:hAnsi="Arial" w:cs="Arial"/>
          <w:sz w:val="22"/>
        </w:rPr>
      </w:pPr>
      <w:r>
        <w:t>To simulate the parameters, the following operations are to be performed on each of the raw data variables</w:t>
      </w:r>
      <w:r w:rsidRPr="00846E6A">
        <w:t xml:space="preserve"> </w:t>
      </w:r>
      <w:r>
        <w:t xml:space="preserve">specified in </w:t>
      </w:r>
      <w:proofErr w:type="spellStart"/>
      <w:r w:rsidRPr="0090082D">
        <w:rPr>
          <w:i/>
        </w:rPr>
        <w:t>MeasureData</w:t>
      </w:r>
      <w:proofErr w:type="spellEnd"/>
      <w:r>
        <w:rPr>
          <w:rFonts w:ascii="Arial" w:hAnsi="Arial" w:cs="Arial"/>
          <w:sz w:val="22"/>
        </w:rPr>
        <w:t xml:space="preserve">.  </w:t>
      </w:r>
    </w:p>
    <w:p w:rsidR="00365DD7" w:rsidRPr="007B7976" w:rsidRDefault="00365DD7" w:rsidP="00365DD7">
      <w:pPr>
        <w:ind w:left="720"/>
      </w:pPr>
      <w:r w:rsidRPr="007B7976">
        <w:t xml:space="preserve">For each measurement task, </w:t>
      </w:r>
      <w:r>
        <w:t xml:space="preserve">a </w:t>
      </w:r>
      <w:r w:rsidRPr="0071622D">
        <w:rPr>
          <w:i/>
        </w:rPr>
        <w:t>Request</w:t>
      </w:r>
      <w:r>
        <w:t xml:space="preserve"> message, specifying the desired measurement and any relevant data, must be created and sent to the </w:t>
      </w:r>
      <w:r w:rsidRPr="0071622D">
        <w:rPr>
          <w:i/>
        </w:rPr>
        <w:t>Peripheral Subsystem</w:t>
      </w:r>
      <w:r>
        <w:t xml:space="preserve">. The </w:t>
      </w:r>
      <w:r w:rsidRPr="0071622D">
        <w:rPr>
          <w:i/>
        </w:rPr>
        <w:t>Peripheral Subsystem</w:t>
      </w:r>
      <w:r>
        <w:t xml:space="preserve"> </w:t>
      </w:r>
      <w:r w:rsidR="00837693">
        <w:t xml:space="preserve">must </w:t>
      </w:r>
      <w:r>
        <w:t xml:space="preserve">perform the requested operation and return the results to the </w:t>
      </w:r>
      <w:r w:rsidRPr="0071622D">
        <w:rPr>
          <w:i/>
        </w:rPr>
        <w:t>System Control</w:t>
      </w:r>
      <w:r>
        <w:t xml:space="preserve"> subsystem. When a </w:t>
      </w:r>
      <w:r w:rsidRPr="00BF6E43">
        <w:rPr>
          <w:i/>
        </w:rPr>
        <w:t>Response</w:t>
      </w:r>
      <w:r>
        <w:t xml:space="preserve"> message is received from the </w:t>
      </w:r>
      <w:r w:rsidRPr="00BF6E43">
        <w:rPr>
          <w:i/>
        </w:rPr>
        <w:t>Peripheral Subsystem</w:t>
      </w:r>
      <w:r>
        <w:t xml:space="preserve">, the task will enter the value of the measured data into the designated </w:t>
      </w:r>
      <w:proofErr w:type="spellStart"/>
      <w:r w:rsidRPr="00BF6E43">
        <w:rPr>
          <w:i/>
        </w:rPr>
        <w:t>MeasureData</w:t>
      </w:r>
      <w:proofErr w:type="spellEnd"/>
      <w:r>
        <w:t xml:space="preserve"> variable.</w:t>
      </w:r>
    </w:p>
    <w:bookmarkEnd w:id="27"/>
    <w:p w:rsidR="00F56FA0" w:rsidRDefault="00F56FA0" w:rsidP="00173CF5">
      <w:pPr>
        <w:ind w:left="720"/>
        <w:rPr>
          <w:rFonts w:ascii="Arial" w:hAnsi="Arial" w:cs="Arial"/>
          <w:sz w:val="22"/>
        </w:rPr>
      </w:pPr>
    </w:p>
    <w:p w:rsidR="00173CF5" w:rsidRDefault="00173CF5" w:rsidP="00173CF5">
      <w:pPr>
        <w:ind w:left="360"/>
        <w:rPr>
          <w:rFonts w:ascii="Arial" w:hAnsi="Arial" w:cs="Arial"/>
          <w:sz w:val="22"/>
        </w:rPr>
      </w:pPr>
      <w:r>
        <w:rPr>
          <w:rFonts w:ascii="Arial" w:hAnsi="Arial" w:cs="Arial"/>
          <w:i/>
          <w:sz w:val="22"/>
        </w:rPr>
        <w:t>Phase III</w:t>
      </w:r>
      <w:r w:rsidRPr="007C3889">
        <w:rPr>
          <w:rFonts w:ascii="Arial" w:hAnsi="Arial" w:cs="Arial"/>
          <w:i/>
          <w:sz w:val="22"/>
        </w:rPr>
        <w:t xml:space="preserve"> </w:t>
      </w:r>
      <w:r>
        <w:rPr>
          <w:rFonts w:ascii="Arial" w:hAnsi="Arial" w:cs="Arial"/>
          <w:i/>
          <w:sz w:val="22"/>
        </w:rPr>
        <w:t>Modification</w:t>
      </w:r>
    </w:p>
    <w:p w:rsidR="00173CF5" w:rsidRPr="00064229" w:rsidRDefault="00173CF5" w:rsidP="00173CF5">
      <w:pPr>
        <w:tabs>
          <w:tab w:val="clear" w:pos="3600"/>
          <w:tab w:val="clear" w:pos="3960"/>
          <w:tab w:val="clear" w:pos="4320"/>
          <w:tab w:val="clear" w:pos="4680"/>
          <w:tab w:val="left" w:pos="6390"/>
        </w:tabs>
        <w:ind w:left="720"/>
        <w:rPr>
          <w:rFonts w:ascii="Arial" w:hAnsi="Arial" w:cs="Arial"/>
          <w:sz w:val="22"/>
        </w:rPr>
      </w:pPr>
      <w:r>
        <w:rPr>
          <w:rFonts w:ascii="Arial" w:hAnsi="Arial" w:cs="Arial"/>
          <w:sz w:val="20"/>
        </w:rPr>
        <w:t>temperatureRaw</w:t>
      </w:r>
      <w:r>
        <w:rPr>
          <w:rFonts w:ascii="Arial" w:hAnsi="Arial" w:cs="Arial"/>
          <w:sz w:val="20"/>
        </w:rPr>
        <w:tab/>
      </w:r>
    </w:p>
    <w:p w:rsidR="00173CF5" w:rsidRPr="004F2A80" w:rsidRDefault="00173CF5" w:rsidP="00173CF5">
      <w:pPr>
        <w:ind w:left="720"/>
        <w:rPr>
          <w:i/>
        </w:rPr>
      </w:pPr>
      <w:r>
        <w:rPr>
          <w:i/>
        </w:rPr>
        <w:t xml:space="preserve">Phase III - </w:t>
      </w:r>
      <w:r w:rsidRPr="004F2A80">
        <w:rPr>
          <w:i/>
        </w:rPr>
        <w:t>The following task description is deprecated</w:t>
      </w:r>
      <w:r>
        <w:rPr>
          <w:i/>
        </w:rPr>
        <w:t>.</w:t>
      </w:r>
    </w:p>
    <w:p w:rsidR="00173CF5" w:rsidRDefault="00173CF5" w:rsidP="00173CF5">
      <w:pPr>
        <w:ind w:left="1080"/>
      </w:pPr>
      <w:bookmarkStart w:id="28" w:name="_Hlk508051546"/>
      <w:r>
        <w:t>Increment the variable by 2 every even numbered time the function is called and decrement by 1 every odd numbered time the function is called until the value of the variable exceeds 50.  The number 0 is considered to be even.  Thereafter, reverse the process until the value of the variable falls below 15.  Then, once again reverse the process</w:t>
      </w:r>
      <w:bookmarkEnd w:id="28"/>
      <w:r>
        <w:t>.</w:t>
      </w:r>
    </w:p>
    <w:p w:rsidR="003C0A71" w:rsidRDefault="003C0A71" w:rsidP="003C0A71">
      <w:pPr>
        <w:ind w:left="1080"/>
      </w:pPr>
      <w:r>
        <w:t>The temperature data is to be held in a circular eight reading buffer.</w:t>
      </w:r>
    </w:p>
    <w:p w:rsidR="00F47B5B" w:rsidRDefault="00F47B5B" w:rsidP="003C0A71">
      <w:pPr>
        <w:ind w:left="1080"/>
      </w:pPr>
    </w:p>
    <w:p w:rsidR="00F47B5B" w:rsidRPr="00780F99" w:rsidRDefault="00F47B5B" w:rsidP="00F47B5B">
      <w:pPr>
        <w:ind w:left="720"/>
        <w:rPr>
          <w:i/>
        </w:rPr>
      </w:pPr>
      <w:r>
        <w:rPr>
          <w:i/>
        </w:rPr>
        <w:t>Phase III</w:t>
      </w:r>
      <w:r w:rsidRPr="00780F99">
        <w:rPr>
          <w:i/>
        </w:rPr>
        <w:t xml:space="preserve"> - The temperature measurement task is modified as follows.</w:t>
      </w:r>
    </w:p>
    <w:p w:rsidR="00F47B5B" w:rsidRPr="00780F99" w:rsidRDefault="00F47B5B" w:rsidP="00F47B5B">
      <w:pPr>
        <w:ind w:left="1080"/>
        <w:rPr>
          <w:rFonts w:ascii="Arial" w:hAnsi="Arial" w:cs="Arial"/>
          <w:sz w:val="22"/>
        </w:rPr>
      </w:pPr>
      <w:r w:rsidRPr="00780F99">
        <w:t xml:space="preserve">In the final product, temperature data will be collected from an external temperature sensor.  For the current prototype, the patient’s temperature will be modeled using an analogue signal source </w:t>
      </w:r>
      <w:r>
        <w:t>then scaling the measured value appropriately to the human temperature range.</w:t>
      </w:r>
    </w:p>
    <w:p w:rsidR="00567236" w:rsidRDefault="00567236" w:rsidP="00567236">
      <w:pPr>
        <w:tabs>
          <w:tab w:val="clear" w:pos="720"/>
          <w:tab w:val="clear" w:pos="3600"/>
          <w:tab w:val="clear" w:pos="3960"/>
          <w:tab w:val="clear" w:pos="4320"/>
          <w:tab w:val="clear" w:pos="4680"/>
          <w:tab w:val="left" w:pos="6390"/>
        </w:tabs>
        <w:ind w:left="1080"/>
      </w:pPr>
      <w:r>
        <w:lastRenderedPageBreak/>
        <w:t>The measured values must be stored in a circular 8 reading buffer if the current reading is more than 15% different from the previously stored reading – note this is above or below the previously stored reading.</w:t>
      </w:r>
    </w:p>
    <w:p w:rsidR="00F47B5B" w:rsidRDefault="00F47B5B" w:rsidP="00567236">
      <w:pPr>
        <w:tabs>
          <w:tab w:val="clear" w:pos="3600"/>
          <w:tab w:val="clear" w:pos="3960"/>
          <w:tab w:val="clear" w:pos="4320"/>
          <w:tab w:val="clear" w:pos="4680"/>
          <w:tab w:val="left" w:pos="6390"/>
        </w:tabs>
        <w:ind w:left="720"/>
      </w:pPr>
      <w:r>
        <w:t>When the temperature measurements are complete, the scheduler shall be signaled to remove the temperature measurement task from the task queue.</w:t>
      </w:r>
    </w:p>
    <w:p w:rsidR="00663F48" w:rsidRPr="00C601F2" w:rsidRDefault="00663F48" w:rsidP="00F47B5B">
      <w:pPr>
        <w:tabs>
          <w:tab w:val="clear" w:pos="3600"/>
          <w:tab w:val="clear" w:pos="3960"/>
          <w:tab w:val="clear" w:pos="4320"/>
          <w:tab w:val="clear" w:pos="4680"/>
          <w:tab w:val="left" w:pos="6390"/>
        </w:tabs>
        <w:ind w:left="720"/>
      </w:pPr>
    </w:p>
    <w:p w:rsidR="00173CF5" w:rsidRDefault="00F56FA0" w:rsidP="00173CF5">
      <w:pPr>
        <w:tabs>
          <w:tab w:val="clear" w:pos="2520"/>
          <w:tab w:val="clear" w:pos="2880"/>
        </w:tabs>
        <w:ind w:left="720"/>
        <w:rPr>
          <w:i/>
        </w:rPr>
      </w:pPr>
      <w:r>
        <w:rPr>
          <w:i/>
        </w:rPr>
        <w:t xml:space="preserve">Phase III - </w:t>
      </w:r>
      <w:r w:rsidRPr="004F2A80">
        <w:rPr>
          <w:i/>
        </w:rPr>
        <w:t xml:space="preserve">The following </w:t>
      </w:r>
      <w:r w:rsidR="00D42578">
        <w:rPr>
          <w:i/>
        </w:rPr>
        <w:t xml:space="preserve">systolic and diastolic measurement </w:t>
      </w:r>
      <w:r w:rsidRPr="004F2A80">
        <w:rPr>
          <w:i/>
        </w:rPr>
        <w:t>task description</w:t>
      </w:r>
      <w:r>
        <w:rPr>
          <w:i/>
        </w:rPr>
        <w:t>s</w:t>
      </w:r>
      <w:r w:rsidRPr="004F2A80">
        <w:rPr>
          <w:i/>
        </w:rPr>
        <w:t xml:space="preserve"> </w:t>
      </w:r>
      <w:r>
        <w:rPr>
          <w:i/>
        </w:rPr>
        <w:t>are</w:t>
      </w:r>
      <w:r w:rsidRPr="004F2A80">
        <w:rPr>
          <w:i/>
        </w:rPr>
        <w:t xml:space="preserve"> deprecated</w:t>
      </w:r>
      <w:r>
        <w:rPr>
          <w:i/>
        </w:rPr>
        <w:t>.</w:t>
      </w:r>
    </w:p>
    <w:p w:rsidR="00837693" w:rsidRDefault="00837693" w:rsidP="00173CF5">
      <w:pPr>
        <w:tabs>
          <w:tab w:val="clear" w:pos="2520"/>
          <w:tab w:val="clear" w:pos="2880"/>
        </w:tabs>
        <w:ind w:left="720"/>
      </w:pPr>
    </w:p>
    <w:p w:rsidR="00837693" w:rsidRDefault="00837693" w:rsidP="00837693">
      <w:pPr>
        <w:tabs>
          <w:tab w:val="clear" w:pos="2520"/>
          <w:tab w:val="clear" w:pos="2880"/>
        </w:tabs>
        <w:ind w:left="720"/>
        <w:rPr>
          <w:rFonts w:ascii="Arial" w:hAnsi="Arial" w:cs="Arial"/>
          <w:sz w:val="20"/>
        </w:rPr>
      </w:pPr>
      <w:proofErr w:type="spellStart"/>
      <w:r w:rsidRPr="00846E6A">
        <w:rPr>
          <w:rFonts w:ascii="Arial" w:hAnsi="Arial" w:cs="Arial"/>
          <w:sz w:val="20"/>
        </w:rPr>
        <w:t>systolicPressRaw</w:t>
      </w:r>
      <w:proofErr w:type="spellEnd"/>
    </w:p>
    <w:p w:rsidR="00173CF5" w:rsidRDefault="00173CF5" w:rsidP="00173CF5">
      <w:pPr>
        <w:tabs>
          <w:tab w:val="clear" w:pos="2520"/>
          <w:tab w:val="clear" w:pos="2880"/>
        </w:tabs>
        <w:ind w:left="1080"/>
      </w:pPr>
      <w:r>
        <w:t>Increment the variable by 3 every even numbered time the function is called and decrement it by 1 every odd numbered time the function is called until the value of the variable exceeds 180.  At such time, reverse the process.  Decrement the variable by 3 every even numbered time the function is called and increment it by 1 every odd numbered time the function is called until the value of the variable drops below 90.</w:t>
      </w:r>
      <w:r w:rsidRPr="00A241E2">
        <w:t xml:space="preserve"> </w:t>
      </w:r>
      <w:r>
        <w:t xml:space="preserve">At such time, reverse the process again. The number 0 is considered to be even.  </w:t>
      </w:r>
    </w:p>
    <w:p w:rsidR="00173CF5" w:rsidRDefault="00173CF5" w:rsidP="00173CF5">
      <w:pPr>
        <w:tabs>
          <w:tab w:val="clear" w:pos="2520"/>
          <w:tab w:val="clear" w:pos="2880"/>
        </w:tabs>
        <w:ind w:left="1080"/>
      </w:pPr>
      <w:r>
        <w:t xml:space="preserve">Set a variable indicating that the systolic pressure measurement is complete. </w:t>
      </w:r>
    </w:p>
    <w:p w:rsidR="00E34AC3" w:rsidRDefault="00E34AC3" w:rsidP="00173CF5">
      <w:pPr>
        <w:tabs>
          <w:tab w:val="clear" w:pos="2520"/>
          <w:tab w:val="clear" w:pos="2880"/>
        </w:tabs>
        <w:ind w:left="1080"/>
      </w:pPr>
      <w:r>
        <w:t>When the diastolic measurement is complete, repeat the process.</w:t>
      </w:r>
    </w:p>
    <w:p w:rsidR="00173CF5" w:rsidRDefault="00173CF5" w:rsidP="00173CF5">
      <w:pPr>
        <w:tabs>
          <w:tab w:val="clear" w:pos="2520"/>
          <w:tab w:val="clear" w:pos="2880"/>
        </w:tabs>
        <w:ind w:left="720"/>
      </w:pPr>
      <w:proofErr w:type="spellStart"/>
      <w:r w:rsidRPr="00846E6A">
        <w:rPr>
          <w:rFonts w:ascii="Arial" w:hAnsi="Arial" w:cs="Arial"/>
          <w:sz w:val="20"/>
        </w:rPr>
        <w:t>diastolicPressRaw</w:t>
      </w:r>
      <w:proofErr w:type="spellEnd"/>
      <w:r w:rsidRPr="00193BA7">
        <w:t xml:space="preserve"> </w:t>
      </w:r>
    </w:p>
    <w:p w:rsidR="00173CF5" w:rsidRDefault="00173CF5" w:rsidP="00173CF5">
      <w:pPr>
        <w:tabs>
          <w:tab w:val="clear" w:pos="2520"/>
          <w:tab w:val="clear" w:pos="2880"/>
        </w:tabs>
        <w:ind w:left="1080"/>
      </w:pPr>
      <w:r>
        <w:t>Decrement the variable by 2 every even numbered time the function is called and incremented by 1 every odd numbered time the function is called until the value of the variable drops below 40.  At such time, reverse the process.  Increment the variable by 2 every even numbered time the function is called and decrement it by 1 every odd numbered time the function is called until the value of the variable exceeds 90.</w:t>
      </w:r>
      <w:r w:rsidRPr="00A241E2">
        <w:t xml:space="preserve"> </w:t>
      </w:r>
      <w:r>
        <w:t xml:space="preserve">At such time, reverse the process again. The number 0 is considered to be even.  </w:t>
      </w:r>
    </w:p>
    <w:p w:rsidR="00173CF5" w:rsidRPr="00193BA7" w:rsidRDefault="00173CF5" w:rsidP="00173CF5">
      <w:pPr>
        <w:tabs>
          <w:tab w:val="clear" w:pos="2520"/>
          <w:tab w:val="clear" w:pos="2880"/>
        </w:tabs>
        <w:ind w:left="1080"/>
      </w:pPr>
      <w:r>
        <w:t>At such time, set a variable indicating that the diastolic pressure measurement is complete.</w:t>
      </w:r>
    </w:p>
    <w:p w:rsidR="00173CF5" w:rsidRDefault="00173CF5" w:rsidP="003B4FEF">
      <w:pPr>
        <w:tabs>
          <w:tab w:val="clear" w:pos="360"/>
        </w:tabs>
        <w:ind w:left="1080"/>
      </w:pPr>
      <w:r>
        <w:t>When the diastolic measurement is complete, repeat the full measurement process.</w:t>
      </w:r>
    </w:p>
    <w:p w:rsidR="00173CF5" w:rsidRDefault="00173CF5" w:rsidP="003B4FEF">
      <w:pPr>
        <w:tabs>
          <w:tab w:val="clear" w:pos="360"/>
        </w:tabs>
        <w:ind w:left="1080"/>
      </w:pPr>
      <w:r>
        <w:t>The systolic and diastolic pressures are to be held in a circular sixteen reading buffer.  Positions 0 - 7 hold the systolic pressure measurements and positions 8 -15 hold the corresponding diastolic pressure readings.</w:t>
      </w:r>
    </w:p>
    <w:p w:rsidR="00F56FA0" w:rsidRDefault="00F56FA0" w:rsidP="003B4FEF">
      <w:pPr>
        <w:tabs>
          <w:tab w:val="clear" w:pos="360"/>
        </w:tabs>
        <w:ind w:left="1080"/>
      </w:pPr>
    </w:p>
    <w:p w:rsidR="00F56FA0" w:rsidRDefault="00F56FA0" w:rsidP="00F56FA0">
      <w:pPr>
        <w:tabs>
          <w:tab w:val="clear" w:pos="360"/>
        </w:tabs>
      </w:pPr>
      <w:r>
        <w:rPr>
          <w:i/>
        </w:rPr>
        <w:t xml:space="preserve">Phase III - </w:t>
      </w:r>
      <w:r w:rsidRPr="004F2A80">
        <w:rPr>
          <w:i/>
        </w:rPr>
        <w:t xml:space="preserve">The </w:t>
      </w:r>
      <w:r>
        <w:rPr>
          <w:i/>
        </w:rPr>
        <w:t>systolic and diastolic</w:t>
      </w:r>
      <w:r w:rsidRPr="004F2A80">
        <w:rPr>
          <w:i/>
        </w:rPr>
        <w:t xml:space="preserve"> measurement task</w:t>
      </w:r>
      <w:r>
        <w:rPr>
          <w:i/>
        </w:rPr>
        <w:t>s</w:t>
      </w:r>
      <w:r w:rsidRPr="004F2A80">
        <w:rPr>
          <w:i/>
        </w:rPr>
        <w:t xml:space="preserve"> </w:t>
      </w:r>
      <w:r>
        <w:rPr>
          <w:i/>
        </w:rPr>
        <w:t>are</w:t>
      </w:r>
      <w:r w:rsidRPr="004F2A80">
        <w:rPr>
          <w:i/>
        </w:rPr>
        <w:t xml:space="preserve"> modified as </w:t>
      </w:r>
      <w:r>
        <w:rPr>
          <w:i/>
        </w:rPr>
        <w:t>follows</w:t>
      </w:r>
      <w:r w:rsidR="00D42578">
        <w:rPr>
          <w:i/>
        </w:rPr>
        <w:t>:</w:t>
      </w:r>
    </w:p>
    <w:p w:rsidR="003649DB" w:rsidRDefault="003649DB" w:rsidP="003649DB">
      <w:pPr>
        <w:ind w:left="720"/>
      </w:pPr>
      <w:r w:rsidRPr="00846E6A">
        <w:rPr>
          <w:rFonts w:ascii="Arial" w:hAnsi="Arial" w:cs="Arial"/>
          <w:sz w:val="20"/>
        </w:rPr>
        <w:t>systolicPressRaw</w:t>
      </w:r>
      <w:r>
        <w:rPr>
          <w:rFonts w:ascii="Arial" w:hAnsi="Arial" w:cs="Arial"/>
          <w:sz w:val="20"/>
        </w:rPr>
        <w:t xml:space="preserve"> and </w:t>
      </w:r>
      <w:r w:rsidRPr="00846E6A">
        <w:rPr>
          <w:rFonts w:ascii="Arial" w:hAnsi="Arial" w:cs="Arial"/>
          <w:sz w:val="20"/>
        </w:rPr>
        <w:t>diastolicPressRaw</w:t>
      </w:r>
      <w:r w:rsidRPr="00F56FA0">
        <w:t xml:space="preserve"> </w:t>
      </w:r>
    </w:p>
    <w:p w:rsidR="005F730C" w:rsidRPr="00F56FA0" w:rsidRDefault="005F730C" w:rsidP="005F730C">
      <w:pPr>
        <w:ind w:left="1080"/>
      </w:pPr>
      <w:r w:rsidRPr="00F56FA0">
        <w:t>The analog signals for the systolic and diastolic pressures are to be re</w:t>
      </w:r>
      <w:r>
        <w:t>ad at a fixed time interval of 5</w:t>
      </w:r>
      <w:r w:rsidRPr="00F56FA0">
        <w:t xml:space="preserve"> </w:t>
      </w:r>
      <w:proofErr w:type="spellStart"/>
      <w:r w:rsidRPr="00F56FA0">
        <w:t>ms</w:t>
      </w:r>
      <w:proofErr w:type="spellEnd"/>
      <w:r w:rsidRPr="00F56FA0">
        <w:t xml:space="preserve"> following an externally generated signal from the blood pressure cuff. </w:t>
      </w:r>
      <w:r>
        <w:t xml:space="preserve"> When the signal occurs, the blood pressure measurement </w:t>
      </w:r>
      <w:proofErr w:type="spellStart"/>
      <w:r w:rsidRPr="00D705A8">
        <w:rPr>
          <w:i/>
        </w:rPr>
        <w:t>addTask</w:t>
      </w:r>
      <w:proofErr w:type="spellEnd"/>
      <w:r>
        <w:t xml:space="preserve"> flag is to be set to signal the scheduler to add the blood pressure measurement tasks to the task queue.</w:t>
      </w:r>
    </w:p>
    <w:p w:rsidR="005F730C" w:rsidRDefault="005F730C" w:rsidP="005F730C">
      <w:pPr>
        <w:ind w:left="1080"/>
      </w:pPr>
      <w:r w:rsidRPr="00F56FA0">
        <w:t xml:space="preserve">For the current prototype, the cuff is to be inflated and deflated manually using </w:t>
      </w:r>
      <w:r>
        <w:t>a</w:t>
      </w:r>
      <w:r w:rsidRPr="00F56FA0">
        <w:t xml:space="preserve"> pushbutton</w:t>
      </w:r>
      <w:r>
        <w:t xml:space="preserve"> and a switch</w:t>
      </w:r>
      <w:r w:rsidRPr="00F56FA0">
        <w:t xml:space="preserve">. </w:t>
      </w:r>
      <w:r>
        <w:t>The b</w:t>
      </w:r>
      <w:r w:rsidRPr="00F56FA0">
        <w:t xml:space="preserve">utton will increment the pressure by 10% for each press </w:t>
      </w:r>
      <w:r>
        <w:t>when the switch is in the increment position and will</w:t>
      </w:r>
      <w:r w:rsidRPr="00F56FA0">
        <w:t xml:space="preserve"> decrement it by 10% for each press</w:t>
      </w:r>
      <w:r>
        <w:t xml:space="preserve"> when in the decrement position</w:t>
      </w:r>
      <w:r w:rsidRPr="00F56FA0">
        <w:t xml:space="preserve">. </w:t>
      </w:r>
    </w:p>
    <w:p w:rsidR="005F730C" w:rsidRDefault="005F730C" w:rsidP="005F730C">
      <w:pPr>
        <w:ind w:left="1080"/>
      </w:pPr>
      <w:r>
        <w:lastRenderedPageBreak/>
        <w:t>T</w:t>
      </w:r>
      <w:r w:rsidRPr="00F56FA0">
        <w:t>he cuff and patient will be modeled by a simple counter. The counter is to be incremented by one step as the cuff is inflated and decremented by one step as the cuff is deflated. To model the range of different systolic and diastolic blood pressures for different patients, the counter output will be compared against preset limits.</w:t>
      </w:r>
    </w:p>
    <w:p w:rsidR="005F730C" w:rsidRPr="00F56FA0" w:rsidRDefault="005F730C" w:rsidP="005F730C">
      <w:pPr>
        <w:ind w:left="1080"/>
      </w:pPr>
      <w:r w:rsidRPr="00F56FA0">
        <w:t xml:space="preserve">At a blood pressure in the range of 110 to 150 mm HG, an interrupt is to be generated signaling that the systolic measurement is to be made. At a blood pressure of 50 to 80 mm HG, an interrupt is to be generated signaling that the diastolic measurement is to be made. </w:t>
      </w:r>
    </w:p>
    <w:p w:rsidR="003649DB" w:rsidRDefault="003649DB" w:rsidP="00F56FA0">
      <w:pPr>
        <w:ind w:left="1080"/>
      </w:pPr>
    </w:p>
    <w:p w:rsidR="00536506" w:rsidRDefault="00536506" w:rsidP="00D42578">
      <w:pPr>
        <w:ind w:left="720"/>
      </w:pPr>
      <w:r>
        <w:t>When the blood pressure measurement</w:t>
      </w:r>
      <w:r w:rsidR="00E81328">
        <w:t>s</w:t>
      </w:r>
      <w:r>
        <w:t xml:space="preserve"> are complete, the scheduler shall be signaled to remove the pressure measurement tasks from the task queue.</w:t>
      </w:r>
    </w:p>
    <w:p w:rsidR="00173CF5" w:rsidRDefault="00A1193D" w:rsidP="002A585C">
      <w:pPr>
        <w:tabs>
          <w:tab w:val="clear" w:pos="360"/>
        </w:tabs>
        <w:rPr>
          <w:rFonts w:ascii="Arial" w:hAnsi="Arial" w:cs="Arial"/>
          <w:sz w:val="20"/>
        </w:rPr>
      </w:pPr>
      <w:r>
        <w:rPr>
          <w:noProof/>
        </w:rPr>
        <mc:AlternateContent>
          <mc:Choice Requires="wps">
            <w:drawing>
              <wp:anchor distT="0" distB="0" distL="114300" distR="114300" simplePos="0" relativeHeight="251672576" behindDoc="1" locked="0" layoutInCell="1" allowOverlap="1">
                <wp:simplePos x="0" y="0"/>
                <wp:positionH relativeFrom="column">
                  <wp:posOffset>4517390</wp:posOffset>
                </wp:positionH>
                <wp:positionV relativeFrom="paragraph">
                  <wp:posOffset>102870</wp:posOffset>
                </wp:positionV>
                <wp:extent cx="1893570" cy="883285"/>
                <wp:effectExtent l="5080" t="12700" r="6350" b="8890"/>
                <wp:wrapTight wrapText="bothSides">
                  <wp:wrapPolygon edited="0">
                    <wp:start x="-87" y="-186"/>
                    <wp:lineTo x="-87" y="21414"/>
                    <wp:lineTo x="21687" y="21414"/>
                    <wp:lineTo x="21687" y="-186"/>
                    <wp:lineTo x="-87" y="-186"/>
                  </wp:wrapPolygon>
                </wp:wrapTight>
                <wp:docPr id="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883285"/>
                        </a:xfrm>
                        <a:prstGeom prst="rect">
                          <a:avLst/>
                        </a:prstGeom>
                        <a:solidFill>
                          <a:srgbClr val="F2F2F2"/>
                        </a:solidFill>
                        <a:ln w="9525">
                          <a:solidFill>
                            <a:srgbClr val="000000"/>
                          </a:solidFill>
                          <a:miter lim="800000"/>
                          <a:headEnd/>
                          <a:tailEnd/>
                        </a:ln>
                      </wps:spPr>
                      <wps:txbx>
                        <w:txbxContent>
                          <w:p w:rsidR="00B729A2" w:rsidRDefault="00B729A2" w:rsidP="00173CF5">
                            <w:r>
                              <w:object w:dxaOrig="3497" w:dyaOrig="1506">
                                <v:shape id="_x0000_i1032" type="#_x0000_t75" style="width:133.6pt;height:57.9pt">
                                  <v:imagedata r:id="rId11" o:title=""/>
                                </v:shape>
                                <o:OLEObject Type="Embed" ProgID="Visio.Drawing.11" ShapeID="_x0000_i1032" DrawAspect="Content" ObjectID="_1587917506" r:id="rId12"/>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80" o:spid="_x0000_s1030" type="#_x0000_t202" style="position:absolute;margin-left:355.7pt;margin-top:8.1pt;width:149.1pt;height:69.55pt;z-index:-25164390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" fillcolor="#f2f2f2">
                <v:textbox style="mso-fit-shape-to-text:t">
                  <w:txbxContent>
                    <w:p w:rsidR="00B729A2" w:rsidRDefault="00B729A2" w:rsidP="00173CF5">
                      <w:r>
                        <w:object w:dxaOrig="3497" w:dyaOrig="1506">
                          <v:shape id="_x0000_i1032" type="#_x0000_t75" style="width:133.6pt;height:57.9pt">
                            <v:imagedata r:id="rId11" o:title=""/>
                          </v:shape>
                          <o:OLEObject Type="Embed" ProgID="Visio.Drawing.11" ShapeID="_x0000_i1032" DrawAspect="Content" ObjectID="_1587917506" r:id="rId13"/>
                        </w:object>
                      </w:r>
                    </w:p>
                  </w:txbxContent>
                </v:textbox>
                <w10:wrap type="tight"/>
              </v:shape>
            </w:pict>
          </mc:Fallback>
        </mc:AlternateContent>
      </w:r>
    </w:p>
    <w:p w:rsidR="00173CF5" w:rsidRPr="0022334C" w:rsidRDefault="00173CF5" w:rsidP="00427626">
      <w:pPr>
        <w:tabs>
          <w:tab w:val="clear" w:pos="2520"/>
          <w:tab w:val="clear" w:pos="2880"/>
        </w:tabs>
        <w:ind w:left="720"/>
        <w:rPr>
          <w:rFonts w:ascii="Arial" w:hAnsi="Arial" w:cs="Arial"/>
          <w:sz w:val="20"/>
        </w:rPr>
      </w:pPr>
      <w:proofErr w:type="spellStart"/>
      <w:r w:rsidRPr="00846E6A">
        <w:rPr>
          <w:rFonts w:ascii="Arial" w:hAnsi="Arial" w:cs="Arial"/>
          <w:sz w:val="20"/>
        </w:rPr>
        <w:t>pulseRateRaw</w:t>
      </w:r>
      <w:proofErr w:type="spellEnd"/>
    </w:p>
    <w:p w:rsidR="00173CF5" w:rsidRDefault="00173CF5" w:rsidP="00427626">
      <w:pPr>
        <w:tabs>
          <w:tab w:val="clear" w:pos="360"/>
        </w:tabs>
        <w:ind w:left="1080"/>
      </w:pPr>
      <w:r>
        <w:t>Pulse rate is measured by a pulse rate transducer. The output of the transducer is an analog signal with a range of 0 to + 50 mV DC.</w:t>
      </w:r>
    </w:p>
    <w:p w:rsidR="00173CF5" w:rsidRDefault="00173CF5" w:rsidP="00427626">
      <w:pPr>
        <w:tabs>
          <w:tab w:val="clear" w:pos="360"/>
          <w:tab w:val="clear" w:pos="1440"/>
          <w:tab w:val="clear" w:pos="1800"/>
        </w:tabs>
        <w:ind w:left="1080"/>
      </w:pPr>
      <w:r>
        <w:t xml:space="preserve">The analog signal from the pulse rate sensor outputs is to be amplified into the range of 0 to + 3.3 V DC and converted into a digital signal that appears as a series of successive pulses. In the final product, such pulses will be detected using an external event interrupt.  For the current prototype, they </w:t>
      </w:r>
      <w:r w:rsidR="00DB6DC2">
        <w:t>can</w:t>
      </w:r>
      <w:r>
        <w:t xml:space="preserve"> be modeled using an internal interrupt</w:t>
      </w:r>
      <w:r w:rsidR="000D716A">
        <w:t xml:space="preserve"> or an external interrupt generated by a GPIO signal</w:t>
      </w:r>
      <w:r>
        <w:t xml:space="preserve">. </w:t>
      </w:r>
    </w:p>
    <w:p w:rsidR="00173CF5" w:rsidRDefault="00173CF5" w:rsidP="00427626">
      <w:pPr>
        <w:tabs>
          <w:tab w:val="clear" w:pos="360"/>
        </w:tabs>
        <w:ind w:left="1080"/>
      </w:pPr>
      <w:r>
        <w:t xml:space="preserve">The number of pulses or beats occurring during the measurement interval must be determined and stored in a buffer as a binary value. The measured values must be stored in a circular 8 reading buffer if the current reading is more than 15% different from the previously stored reading – note this is above or below the previously stored reading.    </w:t>
      </w:r>
    </w:p>
    <w:p w:rsidR="00567236" w:rsidRDefault="00173CF5" w:rsidP="00427626">
      <w:pPr>
        <w:ind w:left="1080"/>
      </w:pPr>
      <w:r>
        <w:t>The pulse rate transducers are currently under development.  One of the objectives of the present phase is to obtain some field data on a beta version of the transducers.  To this end, the upper frequency limit of the incoming signal shall be empirically determined.  The upper limit will correspond to 200 beats per minute and the lower to 10 beats per minute.</w:t>
      </w:r>
      <w:r w:rsidR="00567236" w:rsidRPr="00567236">
        <w:t xml:space="preserve"> </w:t>
      </w:r>
    </w:p>
    <w:p w:rsidR="00173CF5" w:rsidRDefault="00567236" w:rsidP="00427626">
      <w:pPr>
        <w:ind w:left="1080"/>
      </w:pPr>
      <w:r>
        <w:t>The measured values must be stored in a circular 8 reading buffer if the current reading is more than 15% different from the previously stored reading – note this is above or below the previously stored reading.</w:t>
      </w:r>
    </w:p>
    <w:p w:rsidR="00816E55" w:rsidRDefault="00816E55" w:rsidP="00816E55">
      <w:pPr>
        <w:ind w:left="720"/>
      </w:pPr>
      <w:r>
        <w:t xml:space="preserve">When the task has completed a new set of measurements, the measurement </w:t>
      </w:r>
      <w:r w:rsidRPr="00F46F0E">
        <w:t xml:space="preserve">tasks are to be deleted from the task queue </w:t>
      </w:r>
      <w:r>
        <w:t xml:space="preserve">the </w:t>
      </w:r>
      <w:proofErr w:type="spellStart"/>
      <w:r w:rsidRPr="00D705A8">
        <w:rPr>
          <w:i/>
        </w:rPr>
        <w:t>addTask</w:t>
      </w:r>
      <w:proofErr w:type="spellEnd"/>
      <w:r>
        <w:t xml:space="preserve"> flag for the </w:t>
      </w:r>
      <w:r w:rsidRPr="00D705A8">
        <w:rPr>
          <w:i/>
        </w:rPr>
        <w:t>Compute</w:t>
      </w:r>
      <w:r>
        <w:t xml:space="preserve"> task is to be set.</w:t>
      </w:r>
    </w:p>
    <w:p w:rsidR="009D57F9" w:rsidRDefault="009D57F9" w:rsidP="00427626">
      <w:pPr>
        <w:ind w:left="1080"/>
      </w:pPr>
    </w:p>
    <w:p w:rsidR="004A00C2" w:rsidRPr="0022334C" w:rsidRDefault="004A00C2" w:rsidP="004A00C2">
      <w:pPr>
        <w:tabs>
          <w:tab w:val="clear" w:pos="2520"/>
          <w:tab w:val="clear" w:pos="2880"/>
        </w:tabs>
        <w:ind w:left="720"/>
        <w:rPr>
          <w:rFonts w:ascii="Arial" w:hAnsi="Arial" w:cs="Arial"/>
          <w:sz w:val="20"/>
        </w:rPr>
      </w:pPr>
      <w:bookmarkStart w:id="29" w:name="_Hlk508450133"/>
      <w:r>
        <w:rPr>
          <w:noProof/>
        </w:rPr>
        <mc:AlternateContent>
          <mc:Choice Requires="wps">
            <w:drawing>
              <wp:anchor distT="0" distB="0" distL="114300" distR="114300" simplePos="0" relativeHeight="251687936" behindDoc="1" locked="0" layoutInCell="1" allowOverlap="1" wp14:anchorId="0AA9D11F" wp14:editId="2FC842D1">
                <wp:simplePos x="0" y="0"/>
                <wp:positionH relativeFrom="column">
                  <wp:posOffset>4517390</wp:posOffset>
                </wp:positionH>
                <wp:positionV relativeFrom="paragraph">
                  <wp:posOffset>101345</wp:posOffset>
                </wp:positionV>
                <wp:extent cx="1893570" cy="883285"/>
                <wp:effectExtent l="5080" t="12700" r="6350" b="8890"/>
                <wp:wrapTight wrapText="bothSides">
                  <wp:wrapPolygon edited="0">
                    <wp:start x="-87" y="-186"/>
                    <wp:lineTo x="-87" y="21414"/>
                    <wp:lineTo x="21687" y="21414"/>
                    <wp:lineTo x="21687" y="-186"/>
                    <wp:lineTo x="-87" y="-186"/>
                  </wp:wrapPolygon>
                </wp:wrapTight>
                <wp:docPr id="1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883285"/>
                        </a:xfrm>
                        <a:prstGeom prst="rect">
                          <a:avLst/>
                        </a:prstGeom>
                        <a:solidFill>
                          <a:srgbClr val="F2F2F2"/>
                        </a:solidFill>
                        <a:ln w="9525">
                          <a:solidFill>
                            <a:srgbClr val="000000"/>
                          </a:solidFill>
                          <a:miter lim="800000"/>
                          <a:headEnd/>
                          <a:tailEnd/>
                        </a:ln>
                      </wps:spPr>
                      <wps:txbx>
                        <w:txbxContent>
                          <w:p w:rsidR="00B729A2" w:rsidRDefault="00B729A2" w:rsidP="00173CF5">
                            <w:r>
                              <w:object w:dxaOrig="3497" w:dyaOrig="1506">
                                <v:shape id="_x0000_i1034" type="#_x0000_t75" style="width:133.6pt;height:57.9pt">
                                  <v:imagedata r:id="rId11" o:title=""/>
                                </v:shape>
                                <o:OLEObject Type="Embed" ProgID="Visio.Drawing.11" ShapeID="_x0000_i1034" DrawAspect="Content" ObjectID="_1587917507" r:id="rId14"/>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AA9D11F" id="_x0000_s1031" type="#_x0000_t202" style="position:absolute;left:0;text-align:left;margin-left:355.7pt;margin-top:8pt;width:149.1pt;height:69.55pt;z-index:-25162854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" fillcolor="#f2f2f2">
                <v:textbox style="mso-fit-shape-to-text:t">
                  <w:txbxContent>
                    <w:p w:rsidR="00B729A2" w:rsidRDefault="00B729A2" w:rsidP="00173CF5">
                      <w:r>
                        <w:object w:dxaOrig="3497" w:dyaOrig="1506">
                          <v:shape id="_x0000_i1034" type="#_x0000_t75" style="width:133.6pt;height:57.9pt">
                            <v:imagedata r:id="rId11" o:title=""/>
                          </v:shape>
                          <o:OLEObject Type="Embed" ProgID="Visio.Drawing.11" ShapeID="_x0000_i1034" DrawAspect="Content" ObjectID="_1587917507" r:id="rId15"/>
                        </w:object>
                      </w:r>
                    </w:p>
                  </w:txbxContent>
                </v:textbox>
                <w10:wrap type="tight"/>
              </v:shape>
            </w:pict>
          </mc:Fallback>
        </mc:AlternateContent>
      </w:r>
      <w:r>
        <w:rPr>
          <w:rFonts w:ascii="Arial" w:hAnsi="Arial" w:cs="Arial"/>
          <w:sz w:val="20"/>
        </w:rPr>
        <w:t>respiration</w:t>
      </w:r>
      <w:r w:rsidRPr="00846E6A">
        <w:rPr>
          <w:rFonts w:ascii="Arial" w:hAnsi="Arial" w:cs="Arial"/>
          <w:sz w:val="20"/>
        </w:rPr>
        <w:t>RateRaw</w:t>
      </w:r>
    </w:p>
    <w:p w:rsidR="004A00C2" w:rsidRDefault="004A00C2" w:rsidP="004A00C2">
      <w:pPr>
        <w:tabs>
          <w:tab w:val="clear" w:pos="360"/>
        </w:tabs>
        <w:ind w:left="1080"/>
      </w:pPr>
      <w:r>
        <w:t>Respiration rate is measured by a respiration rate transducer. The output of the transducer is an analog signal with a range of 0 to + 75 mV DC.</w:t>
      </w:r>
    </w:p>
    <w:p w:rsidR="004A00C2" w:rsidRDefault="004A00C2" w:rsidP="004A00C2">
      <w:pPr>
        <w:tabs>
          <w:tab w:val="clear" w:pos="360"/>
          <w:tab w:val="clear" w:pos="1440"/>
          <w:tab w:val="clear" w:pos="1800"/>
        </w:tabs>
        <w:ind w:left="1080"/>
      </w:pPr>
      <w:r>
        <w:t xml:space="preserve">The analog signal from the pulse rate sensor outputs is to be amplified into the range of 0 to + 3.3 V DC and converted into a digital signal that appears as a series of successive pulses. In the final product, </w:t>
      </w:r>
      <w:r>
        <w:lastRenderedPageBreak/>
        <w:t xml:space="preserve">such pulses will be detected using an external event interrupt.  For the current prototype, they can be modeled using an internal interrupt or an external interrupt generated by a GPIO signal. </w:t>
      </w:r>
    </w:p>
    <w:p w:rsidR="004A00C2" w:rsidRDefault="004A00C2" w:rsidP="004A00C2">
      <w:pPr>
        <w:tabs>
          <w:tab w:val="clear" w:pos="360"/>
        </w:tabs>
        <w:ind w:left="1080"/>
      </w:pPr>
      <w:r>
        <w:t xml:space="preserve">The number of pulses or breaths per minute occurring during the measurement interval must be determined and stored in a buffer as a binary value. The measured values must be stored in a circular 8 reading buffer if the current reading is more than 15% different from the previously stored reading – note this is above or below the previously stored reading.    </w:t>
      </w:r>
    </w:p>
    <w:p w:rsidR="004A00C2" w:rsidRDefault="004A00C2" w:rsidP="004A00C2">
      <w:pPr>
        <w:ind w:left="1080"/>
      </w:pPr>
      <w:r>
        <w:t>The respiration rate transducers are currently under development.  One of the objectives of the present phase is to obtain some field data on a beta version of the transducers.  To this end, the upper frequency limit of the incoming signal shall be empirically determined.  The upper limit will correspond to 50 breaths per minute and the lower to 10 breaths per minute.</w:t>
      </w:r>
    </w:p>
    <w:p w:rsidR="004A00C2" w:rsidRDefault="004A00C2" w:rsidP="00427626">
      <w:pPr>
        <w:ind w:left="1080"/>
      </w:pPr>
    </w:p>
    <w:p w:rsidR="00A22D84" w:rsidRDefault="00173CF5" w:rsidP="00173CF5">
      <w:pPr>
        <w:ind w:left="720"/>
      </w:pPr>
      <w:r>
        <w:t xml:space="preserve">When the task has completed a new set of measurements, the </w:t>
      </w:r>
      <w:r w:rsidR="00C36C5A">
        <w:t xml:space="preserve">measurement </w:t>
      </w:r>
      <w:r w:rsidR="00F46F0E" w:rsidRPr="00F46F0E">
        <w:t xml:space="preserve">tasks are to be deleted from the task queue </w:t>
      </w:r>
      <w:r w:rsidR="00BC7718">
        <w:t xml:space="preserve">the </w:t>
      </w:r>
      <w:proofErr w:type="spellStart"/>
      <w:r w:rsidR="00BC7718" w:rsidRPr="00D705A8">
        <w:rPr>
          <w:i/>
        </w:rPr>
        <w:t>addTask</w:t>
      </w:r>
      <w:proofErr w:type="spellEnd"/>
      <w:r w:rsidR="00BC7718">
        <w:t xml:space="preserve"> flag for the </w:t>
      </w:r>
      <w:r w:rsidR="00BC7718" w:rsidRPr="00D705A8">
        <w:rPr>
          <w:i/>
        </w:rPr>
        <w:t>Compute</w:t>
      </w:r>
      <w:r w:rsidR="00BC7718">
        <w:t xml:space="preserve"> task is to be set.</w:t>
      </w:r>
    </w:p>
    <w:bookmarkEnd w:id="29"/>
    <w:p w:rsidR="004A00C2" w:rsidRDefault="004A00C2" w:rsidP="00173CF5">
      <w:pPr>
        <w:ind w:left="720"/>
      </w:pPr>
    </w:p>
    <w:p w:rsidR="00816E55" w:rsidRDefault="00816E5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rPr>
          <w:rFonts w:ascii="Arial" w:hAnsi="Arial"/>
          <w:b/>
          <w:i/>
          <w:color w:val="0000FF"/>
          <w:sz w:val="22"/>
        </w:rPr>
      </w:pPr>
      <w:r>
        <w:rPr>
          <w:i/>
          <w:color w:val="0000FF"/>
        </w:rPr>
        <w:br w:type="page"/>
      </w:r>
    </w:p>
    <w:p w:rsidR="00B94171" w:rsidRDefault="00B94171" w:rsidP="004B042B">
      <w:pPr>
        <w:pStyle w:val="Heading2"/>
      </w:pPr>
      <w:r>
        <w:rPr>
          <w:i/>
          <w:color w:val="0000FF"/>
        </w:rPr>
        <w:lastRenderedPageBreak/>
        <w:t>Compute</w:t>
      </w:r>
    </w:p>
    <w:p w:rsidR="00B94171" w:rsidRPr="001F1EEB" w:rsidRDefault="00B94171" w:rsidP="004B042B">
      <w:pPr>
        <w:ind w:left="720"/>
      </w:pPr>
      <w:r>
        <w:t xml:space="preserve">The </w:t>
      </w:r>
      <w:r w:rsidRPr="00682B24">
        <w:rPr>
          <w:i/>
        </w:rPr>
        <w:t>Compute</w:t>
      </w:r>
      <w:r>
        <w:t xml:space="preserve"> function shall accept a pointer to void with a return of void.</w:t>
      </w:r>
    </w:p>
    <w:p w:rsidR="00B94171" w:rsidRDefault="00B94171" w:rsidP="004B042B">
      <w:pPr>
        <w:ind w:left="720"/>
      </w:pPr>
      <w:r>
        <w:t xml:space="preserve">The pointer in the task argument will be re-cast as a pointer to the </w:t>
      </w:r>
      <w:r w:rsidRPr="00FB742D">
        <w:rPr>
          <w:i/>
        </w:rPr>
        <w:t>Compute</w:t>
      </w:r>
      <w:r>
        <w:t xml:space="preserve"> task’s data structure type before it can be dereferenced.</w:t>
      </w:r>
    </w:p>
    <w:p w:rsidR="00B94171" w:rsidRDefault="001223F7" w:rsidP="004B042B">
      <w:pPr>
        <w:ind w:left="720"/>
      </w:pPr>
      <w:r>
        <w:t xml:space="preserve">The </w:t>
      </w:r>
      <w:r w:rsidRPr="00D705A8">
        <w:rPr>
          <w:i/>
        </w:rPr>
        <w:t>Compute</w:t>
      </w:r>
      <w:r>
        <w:t xml:space="preserve"> task is to be scheduled only if new data is available from the measurement task. When scheduled, the </w:t>
      </w:r>
      <w:r w:rsidRPr="00D56C04">
        <w:rPr>
          <w:i/>
        </w:rPr>
        <w:t>Compute</w:t>
      </w:r>
      <w:r>
        <w:t xml:space="preserve"> task will take the data</w:t>
      </w:r>
      <w:r w:rsidRPr="00FB742D">
        <w:t xml:space="preserve"> </w:t>
      </w:r>
      <w:r>
        <w:t xml:space="preserve">acquired by the </w:t>
      </w:r>
      <w:r w:rsidRPr="00D56C04">
        <w:rPr>
          <w:i/>
        </w:rPr>
        <w:t>Measure</w:t>
      </w:r>
      <w:r>
        <w:t xml:space="preserve"> task, perform any necessary</w:t>
      </w:r>
      <w:r w:rsidR="00F46F0E">
        <w:t xml:space="preserve"> transformations or corrections; when the computations are complete, the </w:t>
      </w:r>
      <w:r w:rsidR="00F46F0E" w:rsidRPr="00F46F0E">
        <w:rPr>
          <w:i/>
        </w:rPr>
        <w:t>Compute</w:t>
      </w:r>
      <w:r w:rsidR="00F46F0E">
        <w:t xml:space="preserve"> task is to be deleted from the task queue.</w:t>
      </w:r>
    </w:p>
    <w:p w:rsidR="00B94171" w:rsidRDefault="00B94171" w:rsidP="004B042B">
      <w:pPr>
        <w:ind w:left="720"/>
      </w:pPr>
      <w:r>
        <w:t>The following relationships are defined between the raw data and the converted values.</w:t>
      </w:r>
    </w:p>
    <w:p w:rsidR="00B94171" w:rsidRDefault="00B94171" w:rsidP="007006E9">
      <w:pPr>
        <w:numPr>
          <w:ilvl w:val="0"/>
          <w:numId w:val="14"/>
        </w:numPr>
        <w:tabs>
          <w:tab w:val="left" w:pos="2160"/>
          <w:tab w:val="left" w:pos="5040"/>
          <w:tab w:val="left" w:pos="5400"/>
          <w:tab w:val="left" w:pos="7020"/>
        </w:tabs>
        <w:ind w:left="1440"/>
      </w:pPr>
      <w:r>
        <w:t xml:space="preserve">Temperature in Celsius:   </w:t>
      </w:r>
      <w:r>
        <w:tab/>
      </w:r>
      <w:r>
        <w:tab/>
      </w:r>
      <w:r>
        <w:tab/>
      </w:r>
      <w:r w:rsidR="00816E55">
        <w:t xml:space="preserve">      </w:t>
      </w:r>
      <w:proofErr w:type="spellStart"/>
      <w:r>
        <w:t>tempCorrected</w:t>
      </w:r>
      <w:proofErr w:type="spellEnd"/>
      <w:r>
        <w:t xml:space="preserve"> </w:t>
      </w:r>
      <w:r>
        <w:tab/>
        <w:t>= 5 + 0.75</w:t>
      </w:r>
      <w:r w:rsidRPr="00FC13F9">
        <w:rPr>
          <w:sz w:val="14"/>
        </w:rPr>
        <w:sym w:font="Symbol" w:char="F0B7"/>
      </w:r>
      <w:r>
        <w:t>tempRaw</w:t>
      </w:r>
    </w:p>
    <w:p w:rsidR="00B94171" w:rsidRDefault="00B94171" w:rsidP="007006E9">
      <w:pPr>
        <w:numPr>
          <w:ilvl w:val="0"/>
          <w:numId w:val="14"/>
        </w:numPr>
        <w:tabs>
          <w:tab w:val="left" w:pos="2160"/>
          <w:tab w:val="left" w:pos="5040"/>
          <w:tab w:val="left" w:pos="5400"/>
          <w:tab w:val="left" w:pos="7020"/>
        </w:tabs>
        <w:ind w:left="1440"/>
      </w:pPr>
      <w:r>
        <w:t xml:space="preserve">Systolic Pressure in mm Hg:  </w:t>
      </w:r>
      <w:r>
        <w:tab/>
      </w:r>
      <w:r>
        <w:tab/>
      </w:r>
      <w:r w:rsidR="00816E55">
        <w:t xml:space="preserve">      </w:t>
      </w:r>
      <w:proofErr w:type="spellStart"/>
      <w:r>
        <w:t>sysPressCorrected</w:t>
      </w:r>
      <w:proofErr w:type="spellEnd"/>
      <w:r>
        <w:t xml:space="preserve"> </w:t>
      </w:r>
      <w:r>
        <w:tab/>
        <w:t>= 9 + 2</w:t>
      </w:r>
      <w:r w:rsidRPr="00FC13F9">
        <w:rPr>
          <w:sz w:val="14"/>
        </w:rPr>
        <w:sym w:font="Symbol" w:char="F0B7"/>
      </w:r>
      <w:r>
        <w:t>systolicRaw</w:t>
      </w:r>
    </w:p>
    <w:p w:rsidR="00B94171" w:rsidRDefault="00B94171" w:rsidP="007006E9">
      <w:pPr>
        <w:numPr>
          <w:ilvl w:val="0"/>
          <w:numId w:val="14"/>
        </w:numPr>
        <w:tabs>
          <w:tab w:val="left" w:pos="2160"/>
          <w:tab w:val="left" w:pos="5040"/>
          <w:tab w:val="left" w:pos="5400"/>
          <w:tab w:val="left" w:pos="7020"/>
        </w:tabs>
        <w:ind w:left="1440"/>
      </w:pPr>
      <w:r>
        <w:t xml:space="preserve">Diastolic Pressure in mm Hg: </w:t>
      </w:r>
      <w:r>
        <w:tab/>
      </w:r>
      <w:r w:rsidR="00816E55">
        <w:t xml:space="preserve">      </w:t>
      </w:r>
      <w:proofErr w:type="spellStart"/>
      <w:r>
        <w:t>diasPressCorrected</w:t>
      </w:r>
      <w:proofErr w:type="spellEnd"/>
      <w:r>
        <w:tab/>
        <w:t>= 6 + 1.5</w:t>
      </w:r>
      <w:r w:rsidRPr="00FC13F9">
        <w:rPr>
          <w:sz w:val="14"/>
        </w:rPr>
        <w:sym w:font="Symbol" w:char="F0B7"/>
      </w:r>
      <w:r>
        <w:t>diastolicRaw</w:t>
      </w:r>
    </w:p>
    <w:p w:rsidR="00E34AC3" w:rsidRDefault="00B94171" w:rsidP="00E34AC3">
      <w:pPr>
        <w:numPr>
          <w:ilvl w:val="0"/>
          <w:numId w:val="14"/>
        </w:numPr>
        <w:tabs>
          <w:tab w:val="left" w:pos="2160"/>
          <w:tab w:val="left" w:pos="5040"/>
          <w:tab w:val="left" w:pos="5400"/>
          <w:tab w:val="left" w:pos="7020"/>
        </w:tabs>
        <w:ind w:left="1440"/>
      </w:pPr>
      <w:r>
        <w:t xml:space="preserve">Pulse Rate in beats per minute: </w:t>
      </w:r>
      <w:r>
        <w:tab/>
      </w:r>
      <w:r w:rsidR="00816E55">
        <w:t xml:space="preserve">      </w:t>
      </w:r>
      <w:proofErr w:type="spellStart"/>
      <w:r>
        <w:t>prCorrected</w:t>
      </w:r>
      <w:proofErr w:type="spellEnd"/>
      <w:r>
        <w:t xml:space="preserve"> </w:t>
      </w:r>
      <w:r>
        <w:tab/>
        <w:t>= 8 + 3</w:t>
      </w:r>
      <w:r w:rsidRPr="00FC13F9">
        <w:rPr>
          <w:sz w:val="14"/>
        </w:rPr>
        <w:sym w:font="Symbol" w:char="F0B7"/>
      </w:r>
      <w:proofErr w:type="spellStart"/>
      <w:r w:rsidR="00FE01DB">
        <w:t>pr</w:t>
      </w:r>
      <w:r>
        <w:t>Raw</w:t>
      </w:r>
      <w:proofErr w:type="spellEnd"/>
    </w:p>
    <w:p w:rsidR="00D7175E" w:rsidRDefault="00D7175E" w:rsidP="00D7175E">
      <w:pPr>
        <w:numPr>
          <w:ilvl w:val="0"/>
          <w:numId w:val="14"/>
        </w:numPr>
        <w:tabs>
          <w:tab w:val="left" w:pos="2160"/>
          <w:tab w:val="left" w:pos="5040"/>
          <w:tab w:val="left" w:pos="5400"/>
          <w:tab w:val="left" w:pos="7020"/>
        </w:tabs>
        <w:ind w:left="1440"/>
      </w:pPr>
      <w:r>
        <w:t xml:space="preserve">Respiration Rate in beats per minute: </w:t>
      </w:r>
      <w:proofErr w:type="spellStart"/>
      <w:r>
        <w:t>rrCorrected</w:t>
      </w:r>
      <w:proofErr w:type="spellEnd"/>
      <w:r>
        <w:t xml:space="preserve"> </w:t>
      </w:r>
      <w:r>
        <w:tab/>
        <w:t>= 7 + 3</w:t>
      </w:r>
      <w:r w:rsidRPr="00FC13F9">
        <w:rPr>
          <w:sz w:val="14"/>
        </w:rPr>
        <w:sym w:font="Symbol" w:char="F0B7"/>
      </w:r>
      <w:proofErr w:type="spellStart"/>
      <w:r w:rsidR="00FE01DB">
        <w:t>rr</w:t>
      </w:r>
      <w:r>
        <w:t>Raw</w:t>
      </w:r>
      <w:proofErr w:type="spellEnd"/>
    </w:p>
    <w:p w:rsidR="009D57F9" w:rsidRDefault="009D57F9" w:rsidP="00AB65CF">
      <w:pPr>
        <w:ind w:left="360"/>
        <w:rPr>
          <w:rFonts w:ascii="Arial" w:hAnsi="Arial"/>
          <w:b/>
          <w:i/>
          <w:color w:val="0000FF"/>
          <w:sz w:val="22"/>
        </w:rPr>
      </w:pPr>
    </w:p>
    <w:p w:rsidR="00AB65CF" w:rsidRPr="00EE68B0" w:rsidRDefault="00FE6B53" w:rsidP="00AB65CF">
      <w:pPr>
        <w:ind w:left="360"/>
        <w:rPr>
          <w:sz w:val="22"/>
        </w:rPr>
      </w:pPr>
      <w:bookmarkStart w:id="30" w:name="_Hlk508451202"/>
      <w:proofErr w:type="spellStart"/>
      <w:r>
        <w:rPr>
          <w:rFonts w:ascii="Arial" w:hAnsi="Arial"/>
          <w:b/>
          <w:i/>
          <w:color w:val="0000FF"/>
          <w:sz w:val="22"/>
        </w:rPr>
        <w:t>TFT</w:t>
      </w:r>
      <w:r w:rsidR="00AB65CF">
        <w:rPr>
          <w:rFonts w:ascii="Arial" w:hAnsi="Arial"/>
          <w:b/>
          <w:i/>
          <w:color w:val="0000FF"/>
          <w:sz w:val="22"/>
        </w:rPr>
        <w:t>Keypad</w:t>
      </w:r>
      <w:proofErr w:type="spellEnd"/>
      <w:r w:rsidR="00AB65CF" w:rsidRPr="00EE68B0">
        <w:rPr>
          <w:rFonts w:ascii="Arial" w:hAnsi="Arial"/>
          <w:b/>
          <w:i/>
          <w:color w:val="0000FF"/>
          <w:sz w:val="22"/>
        </w:rPr>
        <w:t xml:space="preserve"> Task</w:t>
      </w:r>
      <w:r w:rsidR="00AB65CF" w:rsidRPr="00EE68B0">
        <w:rPr>
          <w:sz w:val="22"/>
        </w:rPr>
        <w:t xml:space="preserve"> </w:t>
      </w:r>
    </w:p>
    <w:p w:rsidR="00AB65CF" w:rsidRPr="002E2907" w:rsidRDefault="00AB65CF" w:rsidP="00AB65CF">
      <w:pPr>
        <w:ind w:left="720"/>
      </w:pPr>
      <w:r w:rsidRPr="002E2907">
        <w:t xml:space="preserve">The </w:t>
      </w:r>
      <w:r w:rsidRPr="002E2907">
        <w:rPr>
          <w:i/>
        </w:rPr>
        <w:t>Keypad</w:t>
      </w:r>
      <w:r w:rsidRPr="002E2907">
        <w:t xml:space="preserve"> function shall accept a pointer to void with a return of void.</w:t>
      </w:r>
    </w:p>
    <w:p w:rsidR="00AB65CF" w:rsidRPr="002E2907" w:rsidRDefault="00AB65CF" w:rsidP="00AB65CF">
      <w:pPr>
        <w:tabs>
          <w:tab w:val="clear" w:pos="1440"/>
        </w:tabs>
        <w:ind w:left="720"/>
      </w:pPr>
      <w:r w:rsidRPr="002E2907">
        <w:t xml:space="preserve">The pointer in the task argument will be re-cast as a pointer to the </w:t>
      </w:r>
      <w:r w:rsidRPr="002E2907">
        <w:rPr>
          <w:i/>
        </w:rPr>
        <w:t>Keypad</w:t>
      </w:r>
      <w:r w:rsidRPr="002E2907">
        <w:t xml:space="preserve"> task’s data structure type before it can be dereferenced.</w:t>
      </w:r>
    </w:p>
    <w:p w:rsidR="00AB65CF" w:rsidRPr="002E2907" w:rsidRDefault="00AB65CF" w:rsidP="00AB65CF">
      <w:pPr>
        <w:tabs>
          <w:tab w:val="clear" w:pos="1440"/>
        </w:tabs>
        <w:ind w:left="720"/>
      </w:pPr>
      <w:r w:rsidRPr="002E2907">
        <w:t xml:space="preserve">The keypad is used to support the user </w:t>
      </w:r>
      <w:r>
        <w:t>selecting a mode</w:t>
      </w:r>
      <w:r w:rsidR="00D21E8C">
        <w:t>:</w:t>
      </w:r>
      <w:r>
        <w:t xml:space="preserve"> </w:t>
      </w:r>
      <w:r w:rsidR="00D21E8C">
        <w:t>M</w:t>
      </w:r>
      <w:r w:rsidR="00344B48">
        <w:t>easure M</w:t>
      </w:r>
      <w:r w:rsidR="00D21E8C">
        <w:t>enu, Display, or Annunciation then a choice within the selected mode.</w:t>
      </w:r>
      <w:r>
        <w:t xml:space="preserve"> </w:t>
      </w:r>
    </w:p>
    <w:p w:rsidR="00AB65CF" w:rsidRPr="002E2907" w:rsidRDefault="00AB65CF" w:rsidP="00AB65CF">
      <w:pPr>
        <w:tabs>
          <w:tab w:val="clear" w:pos="1440"/>
        </w:tabs>
        <w:ind w:left="720"/>
      </w:pPr>
      <w:r w:rsidRPr="002E2907">
        <w:t>The following functions are defined for the keypad:</w:t>
      </w:r>
    </w:p>
    <w:p w:rsidR="00AB65CF" w:rsidRPr="002E2907" w:rsidRDefault="00AB65CF" w:rsidP="00AB65CF">
      <w:pPr>
        <w:numPr>
          <w:ilvl w:val="0"/>
          <w:numId w:val="34"/>
        </w:numPr>
      </w:pPr>
      <w:r w:rsidRPr="002E2907">
        <w:t>Mode Select</w:t>
      </w:r>
    </w:p>
    <w:p w:rsidR="00AB65CF" w:rsidRDefault="00AB65CF" w:rsidP="00AB65CF">
      <w:pPr>
        <w:numPr>
          <w:ilvl w:val="0"/>
          <w:numId w:val="35"/>
        </w:numPr>
      </w:pPr>
      <w:r w:rsidRPr="002E2907">
        <w:t>M</w:t>
      </w:r>
      <w:r w:rsidR="000528D8">
        <w:t>easure M</w:t>
      </w:r>
      <w:r w:rsidRPr="002E2907">
        <w:t>enu</w:t>
      </w:r>
    </w:p>
    <w:p w:rsidR="000528D8" w:rsidRPr="002E2907" w:rsidRDefault="000528D8" w:rsidP="00AB65CF">
      <w:pPr>
        <w:numPr>
          <w:ilvl w:val="0"/>
          <w:numId w:val="35"/>
        </w:numPr>
      </w:pPr>
      <w:r>
        <w:t>Display</w:t>
      </w:r>
    </w:p>
    <w:p w:rsidR="00AB65CF" w:rsidRDefault="00AB65CF" w:rsidP="00AB65CF">
      <w:pPr>
        <w:numPr>
          <w:ilvl w:val="0"/>
          <w:numId w:val="35"/>
        </w:numPr>
      </w:pPr>
      <w:r w:rsidRPr="002E2907">
        <w:t>Annunciation</w:t>
      </w:r>
    </w:p>
    <w:p w:rsidR="00AB65CF" w:rsidRPr="002E2907" w:rsidRDefault="00AB65CF" w:rsidP="00AB65CF">
      <w:pPr>
        <w:numPr>
          <w:ilvl w:val="0"/>
          <w:numId w:val="35"/>
        </w:numPr>
      </w:pPr>
      <w:r>
        <w:t>Two modes for expansion</w:t>
      </w:r>
    </w:p>
    <w:p w:rsidR="00AB65CF" w:rsidRPr="002E2907" w:rsidRDefault="00AB65CF" w:rsidP="00AB65CF">
      <w:pPr>
        <w:numPr>
          <w:ilvl w:val="0"/>
          <w:numId w:val="34"/>
        </w:numPr>
      </w:pPr>
      <w:r w:rsidRPr="002E2907">
        <w:t>M</w:t>
      </w:r>
      <w:r w:rsidR="000528D8">
        <w:t>easure M</w:t>
      </w:r>
      <w:r w:rsidRPr="002E2907">
        <w:t>enu</w:t>
      </w:r>
    </w:p>
    <w:p w:rsidR="00AB65CF" w:rsidRPr="002E2907" w:rsidRDefault="00AB65CF" w:rsidP="00AB65CF">
      <w:pPr>
        <w:numPr>
          <w:ilvl w:val="0"/>
          <w:numId w:val="38"/>
        </w:numPr>
      </w:pPr>
      <w:r w:rsidRPr="002E2907">
        <w:t>Blood Pressure</w:t>
      </w:r>
    </w:p>
    <w:p w:rsidR="00AB65CF" w:rsidRPr="002E2907" w:rsidRDefault="00AB65CF" w:rsidP="00AB65CF">
      <w:pPr>
        <w:numPr>
          <w:ilvl w:val="0"/>
          <w:numId w:val="38"/>
        </w:numPr>
      </w:pPr>
      <w:r w:rsidRPr="002E2907">
        <w:t>Temperature</w:t>
      </w:r>
    </w:p>
    <w:p w:rsidR="00AB65CF" w:rsidRDefault="00AB65CF" w:rsidP="00AB65CF">
      <w:pPr>
        <w:numPr>
          <w:ilvl w:val="0"/>
          <w:numId w:val="38"/>
        </w:numPr>
      </w:pPr>
      <w:r w:rsidRPr="002E2907">
        <w:t>Pulse Rate</w:t>
      </w:r>
    </w:p>
    <w:p w:rsidR="00365DD7" w:rsidRDefault="00365DD7" w:rsidP="00AB65CF">
      <w:pPr>
        <w:numPr>
          <w:ilvl w:val="0"/>
          <w:numId w:val="38"/>
        </w:numPr>
      </w:pPr>
      <w:r>
        <w:t>Respiration</w:t>
      </w:r>
      <w:r w:rsidR="00136675">
        <w:t xml:space="preserve"> Rate</w:t>
      </w:r>
    </w:p>
    <w:p w:rsidR="00837693" w:rsidRDefault="00837693" w:rsidP="00AB65CF">
      <w:pPr>
        <w:numPr>
          <w:ilvl w:val="0"/>
          <w:numId w:val="34"/>
        </w:numPr>
      </w:pPr>
      <w:r>
        <w:t>Display</w:t>
      </w:r>
    </w:p>
    <w:p w:rsidR="00837693" w:rsidRDefault="00837693" w:rsidP="00837693">
      <w:pPr>
        <w:numPr>
          <w:ilvl w:val="1"/>
          <w:numId w:val="34"/>
        </w:numPr>
        <w:ind w:hanging="720"/>
      </w:pPr>
      <w:r>
        <w:t>Present measurement information</w:t>
      </w:r>
    </w:p>
    <w:p w:rsidR="00AB65CF" w:rsidRPr="002E2907" w:rsidRDefault="00AB65CF" w:rsidP="00AB65CF">
      <w:pPr>
        <w:numPr>
          <w:ilvl w:val="0"/>
          <w:numId w:val="34"/>
        </w:numPr>
      </w:pPr>
      <w:r w:rsidRPr="002E2907">
        <w:t xml:space="preserve">Annunciation </w:t>
      </w:r>
    </w:p>
    <w:p w:rsidR="00AB65CF" w:rsidRPr="002E2907" w:rsidRDefault="00AB65CF" w:rsidP="00837693">
      <w:pPr>
        <w:pStyle w:val="ListParagraph"/>
        <w:numPr>
          <w:ilvl w:val="0"/>
          <w:numId w:val="48"/>
        </w:numPr>
        <w:ind w:hanging="720"/>
      </w:pPr>
      <w:r w:rsidRPr="002E2907">
        <w:t>Measurement and Alarm information</w:t>
      </w:r>
    </w:p>
    <w:p w:rsidR="00AB65CF" w:rsidRPr="002E2907" w:rsidRDefault="00AB65CF" w:rsidP="00AB65CF">
      <w:pPr>
        <w:numPr>
          <w:ilvl w:val="0"/>
          <w:numId w:val="34"/>
        </w:numPr>
      </w:pPr>
      <w:r w:rsidRPr="002E2907">
        <w:t>Selection</w:t>
      </w:r>
    </w:p>
    <w:p w:rsidR="00AB65CF" w:rsidRDefault="00AB65CF" w:rsidP="00AB65CF">
      <w:pPr>
        <w:numPr>
          <w:ilvl w:val="0"/>
          <w:numId w:val="36"/>
        </w:numPr>
        <w:ind w:left="1800"/>
      </w:pPr>
      <w:r w:rsidRPr="002E2907">
        <w:t xml:space="preserve">In the </w:t>
      </w:r>
      <w:r w:rsidR="00D21E8C" w:rsidRPr="002E2907">
        <w:t xml:space="preserve">Menu </w:t>
      </w:r>
      <w:r w:rsidRPr="002E2907">
        <w:t xml:space="preserve">mode, </w:t>
      </w:r>
      <w:r>
        <w:t xml:space="preserve">select a </w:t>
      </w:r>
      <w:r w:rsidR="00D21E8C">
        <w:t>measurement to be made.</w:t>
      </w:r>
    </w:p>
    <w:p w:rsidR="00D21E8C" w:rsidRPr="002E2907" w:rsidRDefault="00D21E8C" w:rsidP="00AB65CF">
      <w:pPr>
        <w:numPr>
          <w:ilvl w:val="0"/>
          <w:numId w:val="36"/>
        </w:numPr>
        <w:ind w:left="1800"/>
      </w:pPr>
      <w:r>
        <w:t>In the Display mode, signal that the Display task is to be scheduled</w:t>
      </w:r>
    </w:p>
    <w:p w:rsidR="00AB65CF" w:rsidRPr="002E2907" w:rsidRDefault="00AB65CF" w:rsidP="00AB65CF">
      <w:pPr>
        <w:numPr>
          <w:ilvl w:val="0"/>
          <w:numId w:val="36"/>
        </w:numPr>
        <w:ind w:left="1800"/>
      </w:pPr>
      <w:r>
        <w:t xml:space="preserve">In the </w:t>
      </w:r>
      <w:r w:rsidR="00D21E8C">
        <w:t xml:space="preserve">Annunciation </w:t>
      </w:r>
      <w:r>
        <w:t>mode, acknowledge an alarm or warning</w:t>
      </w:r>
    </w:p>
    <w:p w:rsidR="00AB65CF" w:rsidRPr="002E2907" w:rsidRDefault="00AB65CF" w:rsidP="00AB65CF">
      <w:pPr>
        <w:ind w:left="720"/>
      </w:pPr>
      <w:r w:rsidRPr="002E2907">
        <w:t>The keypad shall be scanned for new key presses on a two-second cycle or as needed.</w:t>
      </w:r>
    </w:p>
    <w:bookmarkEnd w:id="30"/>
    <w:p w:rsidR="00B94171" w:rsidRDefault="00B94171" w:rsidP="004B042B">
      <w:pPr>
        <w:pStyle w:val="Heading2"/>
      </w:pPr>
      <w:r>
        <w:rPr>
          <w:i/>
          <w:color w:val="0000FF"/>
        </w:rPr>
        <w:lastRenderedPageBreak/>
        <w:t>Display</w:t>
      </w:r>
    </w:p>
    <w:p w:rsidR="009755A1" w:rsidRPr="00190D11" w:rsidRDefault="009755A1" w:rsidP="009755A1">
      <w:pPr>
        <w:ind w:left="720"/>
      </w:pPr>
      <w:r w:rsidRPr="00190D11">
        <w:t xml:space="preserve">The </w:t>
      </w:r>
      <w:r w:rsidRPr="00190D11">
        <w:rPr>
          <w:i/>
        </w:rPr>
        <w:t>Display</w:t>
      </w:r>
      <w:r w:rsidRPr="00190D11">
        <w:t xml:space="preserve"> function shall accept a pointer to void with a return of void.</w:t>
      </w:r>
    </w:p>
    <w:p w:rsidR="009755A1" w:rsidRPr="00190D11" w:rsidRDefault="009755A1" w:rsidP="009755A1">
      <w:pPr>
        <w:ind w:left="720"/>
      </w:pPr>
      <w:r w:rsidRPr="00190D11">
        <w:t xml:space="preserve">The pointer in the task argument will be re-cast as a pointer to the </w:t>
      </w:r>
      <w:r w:rsidRPr="00190D11">
        <w:rPr>
          <w:i/>
        </w:rPr>
        <w:t>Display</w:t>
      </w:r>
      <w:r w:rsidRPr="00190D11">
        <w:t xml:space="preserve"> task’s data structure type before it can be dereferenced.</w:t>
      </w:r>
    </w:p>
    <w:p w:rsidR="00A6137A" w:rsidRDefault="00AB65CF" w:rsidP="00AB65CF">
      <w:pPr>
        <w:ind w:left="720"/>
      </w:pPr>
      <w:r w:rsidRPr="00190D11">
        <w:t xml:space="preserve">The </w:t>
      </w:r>
      <w:r w:rsidRPr="00190D11">
        <w:rPr>
          <w:i/>
        </w:rPr>
        <w:t>Display</w:t>
      </w:r>
      <w:r w:rsidRPr="00190D11">
        <w:t xml:space="preserve"> task is charged with the </w:t>
      </w:r>
      <w:r w:rsidR="00A6137A">
        <w:t>following:</w:t>
      </w:r>
    </w:p>
    <w:p w:rsidR="00AB65CF" w:rsidRDefault="00A6137A" w:rsidP="00A6137A">
      <w:pPr>
        <w:pStyle w:val="ListParagraph"/>
        <w:numPr>
          <w:ilvl w:val="0"/>
          <w:numId w:val="46"/>
        </w:numPr>
      </w:pPr>
      <w:r>
        <w:t>R</w:t>
      </w:r>
      <w:r w:rsidR="00AB65CF" w:rsidRPr="00190D11">
        <w:t>etrieving</w:t>
      </w:r>
      <w:r>
        <w:t xml:space="preserve"> and presenting </w:t>
      </w:r>
      <w:r w:rsidR="00AB65CF" w:rsidRPr="00190D11">
        <w:t xml:space="preserve">the results </w:t>
      </w:r>
      <w:r w:rsidR="00CA5E7B">
        <w:t>from</w:t>
      </w:r>
      <w:r w:rsidR="00AB65CF" w:rsidRPr="00190D11">
        <w:t xml:space="preserve"> the </w:t>
      </w:r>
      <w:r w:rsidR="00AB65CF" w:rsidRPr="00A6137A">
        <w:rPr>
          <w:i/>
        </w:rPr>
        <w:t>Compute</w:t>
      </w:r>
      <w:r w:rsidR="00AB65CF" w:rsidRPr="00190D11">
        <w:t xml:space="preserve"> task, formatting the data so that it may be displayed on the instrument display, and present</w:t>
      </w:r>
      <w:r>
        <w:t>ed to</w:t>
      </w:r>
      <w:r w:rsidR="00AB65CF" w:rsidRPr="00190D11">
        <w:t xml:space="preserve"> the </w:t>
      </w:r>
      <w:r w:rsidR="005F730C">
        <w:t>user</w:t>
      </w:r>
      <w:r w:rsidR="00AB65CF" w:rsidRPr="00190D11">
        <w:t>.</w:t>
      </w:r>
    </w:p>
    <w:p w:rsidR="00A6137A" w:rsidRDefault="00A6137A" w:rsidP="00A6137A">
      <w:pPr>
        <w:pStyle w:val="ListParagraph"/>
        <w:numPr>
          <w:ilvl w:val="0"/>
          <w:numId w:val="46"/>
        </w:numPr>
      </w:pPr>
      <w:r>
        <w:t xml:space="preserve">Retrieving and presenting the alarm and warning information from the </w:t>
      </w:r>
      <w:r w:rsidRPr="00A6137A">
        <w:rPr>
          <w:i/>
        </w:rPr>
        <w:t>Warning-Alarm</w:t>
      </w:r>
      <w:r>
        <w:t xml:space="preserve"> task, </w:t>
      </w:r>
      <w:r w:rsidRPr="00190D11">
        <w:t>formatting the data so that it may be displayed on the instrument display, and present</w:t>
      </w:r>
      <w:r>
        <w:t>ed to the user</w:t>
      </w:r>
      <w:r w:rsidRPr="00190D11">
        <w:t>.</w:t>
      </w:r>
    </w:p>
    <w:p w:rsidR="00AB65CF" w:rsidRDefault="008A47F3" w:rsidP="00A6137A">
      <w:pPr>
        <w:pStyle w:val="ListParagraph"/>
        <w:numPr>
          <w:ilvl w:val="0"/>
          <w:numId w:val="46"/>
        </w:numPr>
      </w:pPr>
      <w:r>
        <w:t>T</w:t>
      </w:r>
      <w:r w:rsidR="00AB65CF" w:rsidRPr="00190D11">
        <w:t>he responsibility of annunciating the state of the system battery.</w:t>
      </w:r>
    </w:p>
    <w:p w:rsidR="00AB65CF" w:rsidRDefault="00AB65CF" w:rsidP="00AB65CF">
      <w:pPr>
        <w:ind w:left="720"/>
      </w:pPr>
      <w:r>
        <w:t xml:space="preserve">The </w:t>
      </w:r>
      <w:r w:rsidRPr="00150930">
        <w:rPr>
          <w:i/>
        </w:rPr>
        <w:t>Display</w:t>
      </w:r>
      <w:r>
        <w:t xml:space="preserve"> task will support two modes:  M</w:t>
      </w:r>
      <w:r w:rsidR="00A6137A">
        <w:t>easurement</w:t>
      </w:r>
      <w:r>
        <w:t xml:space="preserve"> and Annunciation.  </w:t>
      </w:r>
    </w:p>
    <w:p w:rsidR="00AB65CF" w:rsidRDefault="00AB65CF" w:rsidP="00AB65CF">
      <w:pPr>
        <w:ind w:left="1080"/>
      </w:pPr>
      <w:r>
        <w:t>In the M</w:t>
      </w:r>
      <w:r w:rsidR="00A6137A">
        <w:t>easurement</w:t>
      </w:r>
      <w:r>
        <w:t xml:space="preserve"> mode, the following will be displayed</w:t>
      </w:r>
      <w:r w:rsidR="00C7349A">
        <w:t>:</w:t>
      </w:r>
    </w:p>
    <w:p w:rsidR="00C7349A" w:rsidRDefault="00C7349A" w:rsidP="00C7349A">
      <w:pPr>
        <w:ind w:left="720"/>
        <w:rPr>
          <w:rFonts w:ascii="Arial" w:hAnsi="Arial" w:cs="Arial"/>
          <w:i/>
          <w:sz w:val="22"/>
        </w:rPr>
      </w:pPr>
    </w:p>
    <w:p w:rsidR="00C7349A" w:rsidRDefault="00C7349A" w:rsidP="00C7349A">
      <w:pPr>
        <w:ind w:left="720"/>
      </w:pPr>
      <w:r w:rsidRPr="00150930">
        <w:rPr>
          <w:rFonts w:ascii="Arial" w:hAnsi="Arial" w:cs="Arial"/>
          <w:i/>
          <w:sz w:val="22"/>
        </w:rPr>
        <w:t>Phase I</w:t>
      </w:r>
      <w:r>
        <w:rPr>
          <w:rFonts w:ascii="Arial" w:hAnsi="Arial" w:cs="Arial"/>
          <w:i/>
          <w:sz w:val="22"/>
        </w:rPr>
        <w:t>I</w:t>
      </w:r>
      <w:r w:rsidRPr="00150930">
        <w:rPr>
          <w:rFonts w:ascii="Arial" w:hAnsi="Arial" w:cs="Arial"/>
          <w:i/>
          <w:sz w:val="22"/>
        </w:rPr>
        <w:t xml:space="preserve">I </w:t>
      </w:r>
      <w:r w:rsidR="00F8388A">
        <w:rPr>
          <w:rFonts w:ascii="Arial" w:hAnsi="Arial" w:cs="Arial"/>
          <w:i/>
          <w:sz w:val="22"/>
        </w:rPr>
        <w:t>Addition</w:t>
      </w:r>
    </w:p>
    <w:p w:rsidR="00AB65CF" w:rsidRDefault="00AB65CF" w:rsidP="00AB65CF">
      <w:pPr>
        <w:ind w:left="1440"/>
      </w:pPr>
      <w:r>
        <w:t>M</w:t>
      </w:r>
      <w:r w:rsidR="00A6137A">
        <w:t>easurement</w:t>
      </w:r>
    </w:p>
    <w:p w:rsidR="00AB65CF" w:rsidRDefault="00AB65CF" w:rsidP="00AB65CF">
      <w:pPr>
        <w:numPr>
          <w:ilvl w:val="0"/>
          <w:numId w:val="32"/>
        </w:numPr>
        <w:ind w:left="2160"/>
      </w:pPr>
      <w:r>
        <w:t>Blood Pressure</w:t>
      </w:r>
    </w:p>
    <w:p w:rsidR="001D25D6" w:rsidRDefault="001D25D6" w:rsidP="001D25D6">
      <w:pPr>
        <w:tabs>
          <w:tab w:val="clear" w:pos="1440"/>
          <w:tab w:val="clear" w:pos="1800"/>
          <w:tab w:val="clear" w:pos="2160"/>
        </w:tabs>
        <w:ind w:left="2520"/>
      </w:pPr>
      <w:r>
        <w:t>Systolic pressure:</w:t>
      </w:r>
      <w:r>
        <w:tab/>
        <w:t xml:space="preserve"> </w:t>
      </w:r>
      <w:r>
        <w:tab/>
        <w:t>&lt;systolic pressure</w:t>
      </w:r>
      <w:proofErr w:type="gramStart"/>
      <w:r>
        <w:t>&gt;  mm</w:t>
      </w:r>
      <w:proofErr w:type="gramEnd"/>
      <w:r>
        <w:t xml:space="preserve"> Hg</w:t>
      </w:r>
    </w:p>
    <w:p w:rsidR="001D25D6" w:rsidRDefault="001D25D6" w:rsidP="001D25D6">
      <w:pPr>
        <w:tabs>
          <w:tab w:val="clear" w:pos="1440"/>
          <w:tab w:val="clear" w:pos="1800"/>
          <w:tab w:val="clear" w:pos="2160"/>
        </w:tabs>
        <w:ind w:left="2520"/>
      </w:pPr>
      <w:r>
        <w:t>Diastolic pressure:</w:t>
      </w:r>
      <w:r>
        <w:tab/>
        <w:t xml:space="preserve"> </w:t>
      </w:r>
      <w:r>
        <w:tab/>
        <w:t>&lt;diastolic pressure&gt; mm Hg</w:t>
      </w:r>
    </w:p>
    <w:p w:rsidR="00AB65CF" w:rsidRDefault="00AB65CF" w:rsidP="00AB65CF">
      <w:pPr>
        <w:numPr>
          <w:ilvl w:val="0"/>
          <w:numId w:val="32"/>
        </w:numPr>
        <w:ind w:left="2160"/>
      </w:pPr>
      <w:r>
        <w:t>Temperature</w:t>
      </w:r>
    </w:p>
    <w:p w:rsidR="001D25D6" w:rsidRDefault="001D25D6" w:rsidP="001D25D6">
      <w:pPr>
        <w:tabs>
          <w:tab w:val="clear" w:pos="1440"/>
          <w:tab w:val="clear" w:pos="1800"/>
          <w:tab w:val="clear" w:pos="2160"/>
        </w:tabs>
        <w:ind w:left="2520"/>
      </w:pPr>
      <w:r>
        <w:t>Temperature:</w:t>
      </w:r>
      <w:r>
        <w:tab/>
      </w:r>
      <w:r>
        <w:tab/>
      </w:r>
      <w:r>
        <w:tab/>
        <w:t>&lt;temperature&gt; C</w:t>
      </w:r>
    </w:p>
    <w:p w:rsidR="00AB65CF" w:rsidRDefault="00AB65CF" w:rsidP="00AB65CF">
      <w:pPr>
        <w:numPr>
          <w:ilvl w:val="0"/>
          <w:numId w:val="32"/>
        </w:numPr>
        <w:ind w:left="2160"/>
      </w:pPr>
      <w:r>
        <w:t>Pulse Rate</w:t>
      </w:r>
    </w:p>
    <w:p w:rsidR="001D25D6" w:rsidRDefault="001D25D6" w:rsidP="001D25D6">
      <w:pPr>
        <w:tabs>
          <w:tab w:val="clear" w:pos="1440"/>
          <w:tab w:val="clear" w:pos="1800"/>
          <w:tab w:val="clear" w:pos="2160"/>
        </w:tabs>
        <w:ind w:left="2520"/>
      </w:pPr>
      <w:r>
        <w:t>Pulse rate:</w:t>
      </w:r>
      <w:r>
        <w:tab/>
        <w:t xml:space="preserve"> </w:t>
      </w:r>
      <w:r>
        <w:tab/>
      </w:r>
      <w:r>
        <w:tab/>
      </w:r>
      <w:r>
        <w:tab/>
        <w:t>&lt;pulse rate&gt; BPM&gt;</w:t>
      </w:r>
    </w:p>
    <w:p w:rsidR="00365DD7" w:rsidRDefault="00365DD7" w:rsidP="00AB65CF">
      <w:pPr>
        <w:numPr>
          <w:ilvl w:val="0"/>
          <w:numId w:val="32"/>
        </w:numPr>
        <w:ind w:left="2160"/>
      </w:pPr>
      <w:r>
        <w:t>Respiration</w:t>
      </w:r>
      <w:r w:rsidR="00BC7718">
        <w:t xml:space="preserve"> Rate</w:t>
      </w:r>
    </w:p>
    <w:p w:rsidR="001D25D6" w:rsidRDefault="001D25D6" w:rsidP="001D25D6">
      <w:pPr>
        <w:ind w:left="2520"/>
      </w:pPr>
      <w:r>
        <w:t>Respiration rate</w:t>
      </w:r>
      <w:r>
        <w:tab/>
      </w:r>
      <w:r>
        <w:tab/>
        <w:t>&lt;breaths per minute&gt;</w:t>
      </w:r>
    </w:p>
    <w:p w:rsidR="00AB65CF" w:rsidRDefault="00AB65CF" w:rsidP="00AB65CF">
      <w:pPr>
        <w:ind w:left="1080"/>
      </w:pPr>
      <w:r>
        <w:t>In the Annunciation mode, the following will be displayed</w:t>
      </w:r>
    </w:p>
    <w:p w:rsidR="00AB65CF" w:rsidRDefault="00AB65CF" w:rsidP="00AB65CF">
      <w:pPr>
        <w:ind w:left="1440"/>
      </w:pPr>
      <w:r>
        <w:t>Annunciation</w:t>
      </w:r>
    </w:p>
    <w:p w:rsidR="00AB65CF" w:rsidRPr="00150930" w:rsidRDefault="00AB65CF" w:rsidP="00AB65CF">
      <w:pPr>
        <w:numPr>
          <w:ilvl w:val="0"/>
          <w:numId w:val="32"/>
        </w:numPr>
        <w:ind w:left="2160"/>
      </w:pPr>
      <w:r>
        <w:t>Measurement and Alarm information</w:t>
      </w:r>
    </w:p>
    <w:p w:rsidR="00AB65CF" w:rsidRDefault="00AB65CF" w:rsidP="00635330">
      <w:pPr>
        <w:ind w:left="1800"/>
      </w:pPr>
      <w:r w:rsidRPr="00190D11">
        <w:t xml:space="preserve">The ASCII encoded </w:t>
      </w:r>
      <w:r>
        <w:t xml:space="preserve">Measurement and Alarm </w:t>
      </w:r>
      <w:r w:rsidRPr="00190D11">
        <w:t xml:space="preserve">information shall be </w:t>
      </w:r>
      <w:r>
        <w:t>presented</w:t>
      </w:r>
      <w:r w:rsidRPr="00190D11">
        <w:t xml:space="preserve"> on the display</w:t>
      </w:r>
      <w:r>
        <w:t xml:space="preserve"> in the Annunciation mode</w:t>
      </w:r>
      <w:r w:rsidRPr="00190D11">
        <w:t xml:space="preserve">. </w:t>
      </w:r>
      <w:r w:rsidR="00635330">
        <w:t>E</w:t>
      </w:r>
      <w:r>
        <w:t>ntries will be displayed in the following order</w:t>
      </w:r>
      <w:r w:rsidR="00B036D1">
        <w:t xml:space="preserve"> and in the color indicated by the </w:t>
      </w:r>
      <w:r w:rsidR="00B036D1" w:rsidRPr="00C50D81">
        <w:rPr>
          <w:i/>
        </w:rPr>
        <w:t>Warning-Alarm</w:t>
      </w:r>
      <w:r w:rsidR="00B036D1">
        <w:t xml:space="preserve"> task</w:t>
      </w:r>
      <w:r>
        <w:t>.</w:t>
      </w:r>
      <w:r w:rsidRPr="00190D11">
        <w:t xml:space="preserve"> </w:t>
      </w:r>
    </w:p>
    <w:p w:rsidR="001D25D6" w:rsidRDefault="001D25D6" w:rsidP="001D25D6">
      <w:pPr>
        <w:pStyle w:val="ListParagraph"/>
        <w:numPr>
          <w:ilvl w:val="0"/>
          <w:numId w:val="17"/>
        </w:numPr>
        <w:tabs>
          <w:tab w:val="clear" w:pos="1440"/>
          <w:tab w:val="clear" w:pos="1800"/>
          <w:tab w:val="clear" w:pos="2160"/>
        </w:tabs>
      </w:pPr>
      <w:r>
        <w:t>Systolic pressure:</w:t>
      </w:r>
      <w:r>
        <w:tab/>
        <w:t xml:space="preserve"> </w:t>
      </w:r>
      <w:r>
        <w:tab/>
        <w:t>&lt;systolic pressure</w:t>
      </w:r>
      <w:proofErr w:type="gramStart"/>
      <w:r>
        <w:t>&gt;  mm</w:t>
      </w:r>
      <w:proofErr w:type="gramEnd"/>
      <w:r>
        <w:t xml:space="preserve"> Hg</w:t>
      </w:r>
    </w:p>
    <w:p w:rsidR="001D25D6" w:rsidRDefault="001D25D6" w:rsidP="001D25D6">
      <w:pPr>
        <w:pStyle w:val="ListParagraph"/>
        <w:numPr>
          <w:ilvl w:val="0"/>
          <w:numId w:val="17"/>
        </w:numPr>
        <w:tabs>
          <w:tab w:val="clear" w:pos="1440"/>
          <w:tab w:val="clear" w:pos="1800"/>
          <w:tab w:val="clear" w:pos="2160"/>
        </w:tabs>
      </w:pPr>
      <w:r>
        <w:t>Diastolic pressure:</w:t>
      </w:r>
      <w:r>
        <w:tab/>
        <w:t xml:space="preserve"> </w:t>
      </w:r>
      <w:r>
        <w:tab/>
        <w:t>&lt;diastolic pressure&gt; mm Hg</w:t>
      </w:r>
    </w:p>
    <w:p w:rsidR="001D25D6" w:rsidRDefault="001D25D6" w:rsidP="001D25D6">
      <w:pPr>
        <w:pStyle w:val="ListParagraph"/>
        <w:numPr>
          <w:ilvl w:val="0"/>
          <w:numId w:val="17"/>
        </w:numPr>
        <w:tabs>
          <w:tab w:val="clear" w:pos="1440"/>
          <w:tab w:val="clear" w:pos="1800"/>
          <w:tab w:val="clear" w:pos="2160"/>
        </w:tabs>
      </w:pPr>
      <w:r>
        <w:t>Temperature:</w:t>
      </w:r>
      <w:r>
        <w:tab/>
      </w:r>
      <w:r>
        <w:tab/>
      </w:r>
      <w:r>
        <w:tab/>
        <w:t>&lt;temperature&gt; C</w:t>
      </w:r>
    </w:p>
    <w:p w:rsidR="001D25D6" w:rsidRDefault="001D25D6" w:rsidP="001D25D6">
      <w:pPr>
        <w:pStyle w:val="ListParagraph"/>
        <w:numPr>
          <w:ilvl w:val="0"/>
          <w:numId w:val="17"/>
        </w:numPr>
        <w:tabs>
          <w:tab w:val="clear" w:pos="1440"/>
          <w:tab w:val="clear" w:pos="1800"/>
          <w:tab w:val="clear" w:pos="2160"/>
        </w:tabs>
      </w:pPr>
      <w:r>
        <w:t>Pulse rate:</w:t>
      </w:r>
      <w:r>
        <w:tab/>
        <w:t xml:space="preserve"> </w:t>
      </w:r>
      <w:r>
        <w:tab/>
      </w:r>
      <w:r>
        <w:tab/>
      </w:r>
      <w:r>
        <w:tab/>
        <w:t>&lt;pulse rate&gt; BPM</w:t>
      </w:r>
    </w:p>
    <w:p w:rsidR="001D25D6" w:rsidRDefault="001D25D6" w:rsidP="001D25D6">
      <w:pPr>
        <w:pStyle w:val="ListParagraph"/>
        <w:numPr>
          <w:ilvl w:val="0"/>
          <w:numId w:val="17"/>
        </w:numPr>
      </w:pPr>
      <w:r>
        <w:t>Respiration rate</w:t>
      </w:r>
      <w:r>
        <w:tab/>
      </w:r>
      <w:r>
        <w:tab/>
        <w:t>&lt;breaths per minute&gt;</w:t>
      </w:r>
      <w:r w:rsidR="00A6137A">
        <w:t xml:space="preserve"> RR</w:t>
      </w:r>
    </w:p>
    <w:p w:rsidR="00AB65CF" w:rsidRPr="00190D11" w:rsidRDefault="00AB65CF" w:rsidP="001D25D6">
      <w:pPr>
        <w:pStyle w:val="ListParagraph"/>
        <w:numPr>
          <w:ilvl w:val="0"/>
          <w:numId w:val="17"/>
        </w:numPr>
        <w:tabs>
          <w:tab w:val="clear" w:pos="1440"/>
          <w:tab w:val="clear" w:pos="1800"/>
          <w:tab w:val="clear" w:pos="2160"/>
          <w:tab w:val="left" w:pos="2520"/>
        </w:tabs>
      </w:pPr>
      <w:r>
        <w:t>Battery:</w:t>
      </w:r>
      <w:r>
        <w:tab/>
      </w:r>
      <w:r>
        <w:tab/>
      </w:r>
      <w:r>
        <w:tab/>
      </w:r>
      <w:r>
        <w:tab/>
        <w:t>&lt;charge remaining&gt;</w:t>
      </w:r>
      <w:r w:rsidRPr="00190D11">
        <w:t xml:space="preserve">   </w:t>
      </w:r>
    </w:p>
    <w:p w:rsidR="00AB65CF" w:rsidRDefault="00AB65CF" w:rsidP="00AB65CF">
      <w:pPr>
        <w:ind w:left="720"/>
      </w:pPr>
    </w:p>
    <w:p w:rsidR="00365DD7" w:rsidRDefault="00365DD7" w:rsidP="00365DD7">
      <w:pPr>
        <w:ind w:left="720"/>
      </w:pPr>
      <w:bookmarkStart w:id="31" w:name="_Hlk508451403"/>
      <w:r w:rsidRPr="00190D11">
        <w:t xml:space="preserve">The display on the </w:t>
      </w:r>
      <w:r w:rsidRPr="0086031C">
        <w:rPr>
          <w:i/>
        </w:rPr>
        <w:t>System Control</w:t>
      </w:r>
      <w:r w:rsidRPr="00190D11">
        <w:t xml:space="preserve"> board should appear as illustrated in the following front panel diagram,</w:t>
      </w:r>
    </w:p>
    <w:p w:rsidR="00365DD7" w:rsidRPr="00190D11" w:rsidRDefault="00365DD7" w:rsidP="00365DD7">
      <w:pPr>
        <w:ind w:left="720"/>
      </w:pPr>
    </w:p>
    <w:p w:rsidR="00AB65CF" w:rsidRDefault="00365DD7" w:rsidP="00365DD7">
      <w:pPr>
        <w:ind w:left="1080"/>
      </w:pPr>
      <w:r w:rsidRPr="00190D11">
        <w:t xml:space="preserve"> </w:t>
      </w:r>
      <w:r w:rsidR="00AB65CF" w:rsidRPr="00190D11">
        <w:t>(To be supplied – by engineering)</w:t>
      </w:r>
    </w:p>
    <w:p w:rsidR="00CE4E54" w:rsidRDefault="00AB65CF" w:rsidP="00AB65CF">
      <w:pPr>
        <w:ind w:left="1080"/>
      </w:pPr>
      <w:r>
        <w:lastRenderedPageBreak/>
        <w:t xml:space="preserve"> </w:t>
      </w:r>
      <w:r w:rsidR="00CE4E54">
        <w:t xml:space="preserve">(To be updated as </w:t>
      </w:r>
      <w:r w:rsidR="009F1A99">
        <w:t>necessary</w:t>
      </w:r>
      <w:r w:rsidR="00CE4E54">
        <w:t>)</w:t>
      </w:r>
    </w:p>
    <w:bookmarkEnd w:id="31"/>
    <w:p w:rsidR="00E86A59" w:rsidRDefault="00E86A59" w:rsidP="004B042B">
      <w:pPr>
        <w:ind w:left="1080"/>
      </w:pPr>
    </w:p>
    <w:p w:rsidR="00B94171" w:rsidRDefault="00E91A9C" w:rsidP="004B042B">
      <w:pPr>
        <w:pStyle w:val="Heading2"/>
      </w:pPr>
      <w:r>
        <w:rPr>
          <w:i/>
          <w:color w:val="0000FF"/>
        </w:rPr>
        <w:t>Warning-</w:t>
      </w:r>
      <w:r w:rsidR="00B94171">
        <w:rPr>
          <w:i/>
          <w:color w:val="0000FF"/>
        </w:rPr>
        <w:t>Alarm</w:t>
      </w:r>
    </w:p>
    <w:p w:rsidR="00B94171" w:rsidRPr="001F1EEB" w:rsidRDefault="00B94171" w:rsidP="004B042B">
      <w:pPr>
        <w:ind w:left="720"/>
      </w:pPr>
      <w:r>
        <w:t xml:space="preserve">The </w:t>
      </w:r>
      <w:r>
        <w:rPr>
          <w:i/>
        </w:rPr>
        <w:t>Warning-Alarm</w:t>
      </w:r>
      <w:r>
        <w:t xml:space="preserve"> function shall accept a pointer to void with a return of void.</w:t>
      </w:r>
    </w:p>
    <w:p w:rsidR="00B94171" w:rsidRDefault="00B94171" w:rsidP="004B042B">
      <w:pPr>
        <w:ind w:left="720"/>
      </w:pPr>
      <w:r>
        <w:t xml:space="preserve">The pointer in the task argument will be re-cast as a pointer to the </w:t>
      </w:r>
      <w:r w:rsidRPr="00FB742D">
        <w:rPr>
          <w:i/>
        </w:rPr>
        <w:t>Warning</w:t>
      </w:r>
      <w:r>
        <w:rPr>
          <w:i/>
        </w:rPr>
        <w:t>-Alarm</w:t>
      </w:r>
      <w:r>
        <w:t xml:space="preserve"> task’s data structure type before it can be dereferenced.</w:t>
      </w:r>
    </w:p>
    <w:p w:rsidR="00F8388A" w:rsidRDefault="00F8388A" w:rsidP="00F8388A">
      <w:pPr>
        <w:ind w:left="360"/>
        <w:rPr>
          <w:rFonts w:ascii="Arial" w:hAnsi="Arial" w:cs="Arial"/>
          <w:i/>
          <w:sz w:val="22"/>
        </w:rPr>
      </w:pPr>
    </w:p>
    <w:p w:rsidR="00F8388A" w:rsidRDefault="00F8388A" w:rsidP="00F8388A">
      <w:pPr>
        <w:ind w:left="360"/>
      </w:pPr>
      <w:r w:rsidRPr="00150930">
        <w:rPr>
          <w:rFonts w:ascii="Arial" w:hAnsi="Arial" w:cs="Arial"/>
          <w:i/>
          <w:sz w:val="22"/>
        </w:rPr>
        <w:t>Phase I</w:t>
      </w:r>
      <w:r>
        <w:rPr>
          <w:rFonts w:ascii="Arial" w:hAnsi="Arial" w:cs="Arial"/>
          <w:i/>
          <w:sz w:val="22"/>
        </w:rPr>
        <w:t>I</w:t>
      </w:r>
      <w:r w:rsidRPr="00150930">
        <w:rPr>
          <w:rFonts w:ascii="Arial" w:hAnsi="Arial" w:cs="Arial"/>
          <w:i/>
          <w:sz w:val="22"/>
        </w:rPr>
        <w:t xml:space="preserve">I </w:t>
      </w:r>
      <w:r>
        <w:rPr>
          <w:rFonts w:ascii="Arial" w:hAnsi="Arial" w:cs="Arial"/>
          <w:i/>
          <w:sz w:val="22"/>
        </w:rPr>
        <w:t>Addition</w:t>
      </w:r>
    </w:p>
    <w:p w:rsidR="00B94171" w:rsidRDefault="00B94171" w:rsidP="004B042B">
      <w:pPr>
        <w:ind w:left="720"/>
      </w:pPr>
      <w:r>
        <w:t>The normal range for the measurements is specified as follows:</w:t>
      </w:r>
    </w:p>
    <w:p w:rsidR="00BB3B61" w:rsidRDefault="00BB3B61" w:rsidP="00BB3B61">
      <w:pPr>
        <w:numPr>
          <w:ilvl w:val="0"/>
          <w:numId w:val="28"/>
        </w:numPr>
        <w:ind w:left="1440"/>
      </w:pPr>
      <w:r>
        <w:t>Temperature:</w:t>
      </w:r>
      <w:r>
        <w:tab/>
      </w:r>
      <w:r>
        <w:tab/>
      </w:r>
      <w:r>
        <w:tab/>
        <w:t>36.1 C to 37.8 C</w:t>
      </w:r>
    </w:p>
    <w:p w:rsidR="00B94171" w:rsidRDefault="00B94171" w:rsidP="00295E8D">
      <w:pPr>
        <w:numPr>
          <w:ilvl w:val="0"/>
          <w:numId w:val="28"/>
        </w:numPr>
        <w:ind w:left="1440"/>
      </w:pPr>
      <w:r>
        <w:t>Systolic pressure:</w:t>
      </w:r>
      <w:r>
        <w:tab/>
        <w:t xml:space="preserve"> </w:t>
      </w:r>
      <w:r>
        <w:tab/>
        <w:t>120</w:t>
      </w:r>
      <w:r w:rsidR="00367BD9">
        <w:t xml:space="preserve"> to 130</w:t>
      </w:r>
      <w:r>
        <w:t xml:space="preserve"> mm Hg</w:t>
      </w:r>
    </w:p>
    <w:p w:rsidR="00B94171" w:rsidRDefault="00B94171" w:rsidP="00295E8D">
      <w:pPr>
        <w:numPr>
          <w:ilvl w:val="0"/>
          <w:numId w:val="28"/>
        </w:numPr>
        <w:ind w:left="1440"/>
      </w:pPr>
      <w:r>
        <w:t>Diastolic pressure:</w:t>
      </w:r>
      <w:r>
        <w:tab/>
        <w:t xml:space="preserve"> </w:t>
      </w:r>
      <w:r>
        <w:tab/>
      </w:r>
      <w:r w:rsidR="00367BD9">
        <w:t>70 to 80 mm Hg</w:t>
      </w:r>
    </w:p>
    <w:p w:rsidR="009D57F9" w:rsidRDefault="009D57F9" w:rsidP="009D57F9">
      <w:pPr>
        <w:numPr>
          <w:ilvl w:val="0"/>
          <w:numId w:val="28"/>
        </w:numPr>
        <w:ind w:left="1440"/>
      </w:pPr>
      <w:r>
        <w:t>Pulse rate:</w:t>
      </w:r>
      <w:r>
        <w:tab/>
        <w:t xml:space="preserve"> </w:t>
      </w:r>
      <w:r>
        <w:tab/>
      </w:r>
      <w:r>
        <w:tab/>
      </w:r>
      <w:r>
        <w:tab/>
        <w:t>60 to 100 beats per minute</w:t>
      </w:r>
    </w:p>
    <w:p w:rsidR="009D57F9" w:rsidRDefault="00AB65CF" w:rsidP="009D57F9">
      <w:pPr>
        <w:numPr>
          <w:ilvl w:val="0"/>
          <w:numId w:val="28"/>
        </w:numPr>
        <w:ind w:left="1440"/>
      </w:pPr>
      <w:r>
        <w:t>Respiration rate</w:t>
      </w:r>
      <w:r>
        <w:tab/>
      </w:r>
      <w:r>
        <w:tab/>
        <w:t>12 to 25 breaths per minute</w:t>
      </w:r>
    </w:p>
    <w:p w:rsidR="00B94171" w:rsidRDefault="00B94171" w:rsidP="00295E8D">
      <w:pPr>
        <w:numPr>
          <w:ilvl w:val="0"/>
          <w:numId w:val="28"/>
        </w:numPr>
        <w:ind w:left="1440"/>
      </w:pPr>
      <w:r>
        <w:t>Battery:</w:t>
      </w:r>
      <w:r>
        <w:tab/>
      </w:r>
      <w:r>
        <w:tab/>
      </w:r>
      <w:r>
        <w:tab/>
      </w:r>
      <w:r>
        <w:tab/>
        <w:t>Greater than 20% charge remaining</w:t>
      </w:r>
    </w:p>
    <w:p w:rsidR="00B94171" w:rsidRDefault="00B94171" w:rsidP="004B042B">
      <w:pPr>
        <w:ind w:left="720"/>
      </w:pPr>
    </w:p>
    <w:p w:rsidR="00BF5F43" w:rsidRDefault="00BF5F43" w:rsidP="00BF5F43">
      <w:pPr>
        <w:ind w:left="720"/>
      </w:pPr>
      <w:r>
        <w:t xml:space="preserve">A </w:t>
      </w:r>
      <w:r w:rsidRPr="00841D03">
        <w:rPr>
          <w:i/>
        </w:rPr>
        <w:t>normal</w:t>
      </w:r>
      <w:r>
        <w:t xml:space="preserve"> value shall be displayed </w:t>
      </w:r>
      <w:r w:rsidRPr="007312C3">
        <w:rPr>
          <w:i/>
        </w:rPr>
        <w:t>green</w:t>
      </w:r>
      <w:r>
        <w:t xml:space="preserve"> under the following conditions:</w:t>
      </w:r>
    </w:p>
    <w:p w:rsidR="00BF5F43" w:rsidRDefault="00BF5F43" w:rsidP="00BF5F43">
      <w:pPr>
        <w:numPr>
          <w:ilvl w:val="0"/>
          <w:numId w:val="15"/>
        </w:numPr>
        <w:tabs>
          <w:tab w:val="clear" w:pos="1800"/>
          <w:tab w:val="clear" w:pos="2160"/>
          <w:tab w:val="num" w:pos="1440"/>
        </w:tabs>
        <w:ind w:left="1440"/>
      </w:pPr>
      <w:r>
        <w:t>A measurement is within its specified range.</w:t>
      </w:r>
    </w:p>
    <w:p w:rsidR="00BF5F43" w:rsidRDefault="00BF5F43" w:rsidP="00BF5F43">
      <w:pPr>
        <w:numPr>
          <w:ilvl w:val="0"/>
          <w:numId w:val="15"/>
        </w:numPr>
        <w:tabs>
          <w:tab w:val="clear" w:pos="1800"/>
          <w:tab w:val="clear" w:pos="2160"/>
          <w:tab w:val="num" w:pos="1440"/>
        </w:tabs>
        <w:ind w:left="1440"/>
      </w:pPr>
      <w:r>
        <w:t>The state of the battery is within specified limits.</w:t>
      </w:r>
    </w:p>
    <w:p w:rsidR="00BF5F43" w:rsidRDefault="00BF5F43" w:rsidP="00BF5F43">
      <w:pPr>
        <w:ind w:left="720"/>
      </w:pPr>
      <w:r>
        <w:t xml:space="preserve">A </w:t>
      </w:r>
      <w:r w:rsidRPr="00B91843">
        <w:rPr>
          <w:i/>
        </w:rPr>
        <w:t>warning</w:t>
      </w:r>
      <w:r>
        <w:t xml:space="preserve"> value shall be displayed </w:t>
      </w:r>
      <w:r>
        <w:rPr>
          <w:i/>
        </w:rPr>
        <w:t>orange</w:t>
      </w:r>
      <w:r>
        <w:t xml:space="preserve"> </w:t>
      </w:r>
      <w:r w:rsidR="009A7C9C">
        <w:t>and flash with the specified period if any measurement is more that 5% out of range.</w:t>
      </w:r>
    </w:p>
    <w:p w:rsidR="009A7C9C" w:rsidRDefault="009A7C9C" w:rsidP="009A7C9C">
      <w:pPr>
        <w:pStyle w:val="Footer"/>
        <w:tabs>
          <w:tab w:val="clear" w:pos="864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20" w:after="20"/>
        <w:ind w:left="1080"/>
        <w:rPr>
          <w:noProof/>
        </w:rPr>
      </w:pPr>
      <w:r>
        <w:rPr>
          <w:noProof/>
        </w:rPr>
        <w:t>Pulse Rate</w:t>
      </w:r>
      <w:r w:rsidRPr="00DE4803">
        <w:rPr>
          <w:noProof/>
        </w:rPr>
        <w:t xml:space="preserve"> </w:t>
      </w:r>
      <w:r>
        <w:rPr>
          <w:noProof/>
        </w:rPr>
        <w:t>- Flash with 2 sec period</w:t>
      </w:r>
    </w:p>
    <w:p w:rsidR="009A7C9C" w:rsidRDefault="009A7C9C" w:rsidP="009A7C9C">
      <w:pPr>
        <w:pStyle w:val="Footer"/>
        <w:tabs>
          <w:tab w:val="clear" w:pos="864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20" w:after="20"/>
        <w:ind w:left="1080"/>
        <w:rPr>
          <w:noProof/>
        </w:rPr>
      </w:pPr>
      <w:r>
        <w:rPr>
          <w:noProof/>
        </w:rPr>
        <w:t>Temperature - Flash with 1 sec period</w:t>
      </w:r>
    </w:p>
    <w:p w:rsidR="009A7C9C" w:rsidRDefault="009A7C9C" w:rsidP="009A7C9C">
      <w:pPr>
        <w:pStyle w:val="Footer"/>
        <w:tabs>
          <w:tab w:val="clear" w:pos="864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20" w:after="20"/>
        <w:ind w:left="1080"/>
        <w:rPr>
          <w:noProof/>
        </w:rPr>
      </w:pPr>
      <w:r>
        <w:rPr>
          <w:noProof/>
        </w:rPr>
        <w:t>Blood Pressure - Flash with 0.5 sec period</w:t>
      </w:r>
    </w:p>
    <w:p w:rsidR="00BF5F43" w:rsidRDefault="00BF5F43" w:rsidP="00BF5F43">
      <w:pPr>
        <w:ind w:left="720"/>
      </w:pPr>
      <w:r>
        <w:t xml:space="preserve">An </w:t>
      </w:r>
      <w:r w:rsidRPr="00E22487">
        <w:rPr>
          <w:i/>
        </w:rPr>
        <w:t>alarm</w:t>
      </w:r>
      <w:r>
        <w:t xml:space="preserve"> value shall be displayed </w:t>
      </w:r>
      <w:r>
        <w:rPr>
          <w:i/>
        </w:rPr>
        <w:t>red</w:t>
      </w:r>
      <w:r>
        <w:t xml:space="preserve"> under the following conditions:</w:t>
      </w:r>
    </w:p>
    <w:p w:rsidR="00BF5F43" w:rsidRDefault="00BF5F43" w:rsidP="00BF5F43">
      <w:pPr>
        <w:numPr>
          <w:ilvl w:val="0"/>
          <w:numId w:val="16"/>
        </w:numPr>
        <w:tabs>
          <w:tab w:val="clear" w:pos="1800"/>
          <w:tab w:val="clear" w:pos="2160"/>
          <w:tab w:val="num" w:pos="1440"/>
        </w:tabs>
        <w:ind w:left="1440"/>
      </w:pPr>
      <w:bookmarkStart w:id="32" w:name="_Hlk512780866"/>
      <w:r>
        <w:t>If the</w:t>
      </w:r>
      <w:r w:rsidRPr="002E4364">
        <w:t xml:space="preserve"> </w:t>
      </w:r>
      <w:r>
        <w:t xml:space="preserve">systolic blood pressure measurement is more than 20 percent above </w:t>
      </w:r>
      <w:r w:rsidR="00C50D81">
        <w:t xml:space="preserve">or below </w:t>
      </w:r>
      <w:r>
        <w:t>the specified limit.</w:t>
      </w:r>
    </w:p>
    <w:p w:rsidR="00C50D81" w:rsidRDefault="00C50D81" w:rsidP="00BF5F43">
      <w:pPr>
        <w:numPr>
          <w:ilvl w:val="0"/>
          <w:numId w:val="16"/>
        </w:numPr>
        <w:tabs>
          <w:tab w:val="clear" w:pos="1800"/>
          <w:tab w:val="clear" w:pos="2160"/>
          <w:tab w:val="num" w:pos="1440"/>
        </w:tabs>
        <w:ind w:left="1440"/>
      </w:pPr>
      <w:r>
        <w:t>If the temperature, pulse rate, or respiration rate measurement is more than 1</w:t>
      </w:r>
      <w:r w:rsidR="009A7C9C">
        <w:t>5</w:t>
      </w:r>
      <w:r>
        <w:t xml:space="preserve"> percent above or below the specified limit.</w:t>
      </w:r>
    </w:p>
    <w:bookmarkEnd w:id="32"/>
    <w:p w:rsidR="00BF5F43" w:rsidRDefault="00BF5F43" w:rsidP="00BF5F43">
      <w:pPr>
        <w:numPr>
          <w:ilvl w:val="0"/>
          <w:numId w:val="16"/>
        </w:numPr>
        <w:tabs>
          <w:tab w:val="clear" w:pos="1800"/>
          <w:tab w:val="clear" w:pos="2160"/>
          <w:tab w:val="num" w:pos="1440"/>
        </w:tabs>
        <w:ind w:left="1440"/>
      </w:pPr>
      <w:r w:rsidRPr="00D4654A">
        <w:t xml:space="preserve">If </w:t>
      </w:r>
      <w:r w:rsidRPr="00D4654A">
        <w:rPr>
          <w:i/>
        </w:rPr>
        <w:t>Acknowledge</w:t>
      </w:r>
      <w:r w:rsidRPr="00D4654A">
        <w:t xml:space="preserve"> key </w:t>
      </w:r>
      <w:r>
        <w:t>associated with an annunciation</w:t>
      </w:r>
      <w:r w:rsidRPr="00D4654A">
        <w:t xml:space="preserve"> is depress</w:t>
      </w:r>
      <w:r>
        <w:t xml:space="preserve">ed, the alarm shall display </w:t>
      </w:r>
      <w:r w:rsidRPr="007312C3">
        <w:rPr>
          <w:i/>
        </w:rPr>
        <w:t>orange</w:t>
      </w:r>
      <w:r>
        <w:t>. If the signal value remains out of range for more</w:t>
      </w:r>
      <w:r w:rsidR="00365DD7">
        <w:t xml:space="preserve"> than five measurements, the al</w:t>
      </w:r>
      <w:r>
        <w:t xml:space="preserve">arm annunciation shall resume.  </w:t>
      </w:r>
    </w:p>
    <w:p w:rsidR="00BF5F43" w:rsidRDefault="00BF5F43" w:rsidP="00BF5F43">
      <w:pPr>
        <w:pStyle w:val="ListParagraph"/>
      </w:pPr>
      <w:r>
        <w:t xml:space="preserve">The state of the battery annunciation shall display </w:t>
      </w:r>
      <w:r w:rsidRPr="007312C3">
        <w:rPr>
          <w:i/>
        </w:rPr>
        <w:t>red</w:t>
      </w:r>
      <w:r>
        <w:t xml:space="preserve"> when the state of the battery drops below 20% remaining.</w:t>
      </w:r>
    </w:p>
    <w:p w:rsidR="00795741" w:rsidRDefault="00795741" w:rsidP="00A96EA0">
      <w:pPr>
        <w:rPr>
          <w:rFonts w:ascii="Arial" w:hAnsi="Arial" w:cs="Arial"/>
          <w:i/>
          <w:sz w:val="22"/>
        </w:rPr>
      </w:pPr>
    </w:p>
    <w:p w:rsidR="00DB238D" w:rsidRPr="00EE68B0" w:rsidRDefault="00FE6B53" w:rsidP="00DB238D">
      <w:pPr>
        <w:ind w:left="360"/>
        <w:rPr>
          <w:sz w:val="22"/>
        </w:rPr>
      </w:pPr>
      <w:r>
        <w:rPr>
          <w:rFonts w:ascii="Arial" w:hAnsi="Arial"/>
          <w:b/>
          <w:i/>
          <w:color w:val="0000FF"/>
          <w:sz w:val="22"/>
        </w:rPr>
        <w:t>Peripheral</w:t>
      </w:r>
      <w:r w:rsidR="00DB238D" w:rsidRPr="00EE68B0">
        <w:rPr>
          <w:rFonts w:ascii="Arial" w:hAnsi="Arial"/>
          <w:b/>
          <w:i/>
          <w:color w:val="0000FF"/>
          <w:sz w:val="22"/>
        </w:rPr>
        <w:t xml:space="preserve"> Communications </w:t>
      </w:r>
      <w:r w:rsidR="00DB238D">
        <w:rPr>
          <w:rFonts w:ascii="Arial" w:hAnsi="Arial"/>
          <w:b/>
          <w:i/>
          <w:color w:val="0000FF"/>
          <w:sz w:val="22"/>
        </w:rPr>
        <w:t>Functions</w:t>
      </w:r>
    </w:p>
    <w:p w:rsidR="00DB238D" w:rsidRDefault="00DB238D" w:rsidP="00DB238D">
      <w:pPr>
        <w:ind w:left="720"/>
      </w:pPr>
      <w:r>
        <w:t xml:space="preserve">The </w:t>
      </w:r>
      <w:r w:rsidR="00FE6B53">
        <w:rPr>
          <w:i/>
        </w:rPr>
        <w:t>Peripheral</w:t>
      </w:r>
      <w:r w:rsidRPr="008C32A3">
        <w:rPr>
          <w:i/>
        </w:rPr>
        <w:t xml:space="preserve"> Interface</w:t>
      </w:r>
      <w:r>
        <w:t xml:space="preserve"> supports communication between the </w:t>
      </w:r>
      <w:r w:rsidRPr="0086661A">
        <w:rPr>
          <w:i/>
        </w:rPr>
        <w:t>System Control</w:t>
      </w:r>
      <w:r>
        <w:t xml:space="preserve"> and the </w:t>
      </w:r>
      <w:r w:rsidRPr="008C32A3">
        <w:rPr>
          <w:i/>
        </w:rPr>
        <w:t>Peripheral Subsystem</w:t>
      </w:r>
      <w:r>
        <w:t xml:space="preserve">. The supported functions are used by the various tasks to employ the tools supported by the subsystem.  </w:t>
      </w:r>
    </w:p>
    <w:p w:rsidR="00DB238D" w:rsidRDefault="00DB238D" w:rsidP="00DB238D">
      <w:pPr>
        <w:ind w:left="720"/>
      </w:pPr>
      <w:r>
        <w:t xml:space="preserve">To access and utilize a tool, the task must send a </w:t>
      </w:r>
      <w:r w:rsidRPr="00141A2A">
        <w:rPr>
          <w:i/>
        </w:rPr>
        <w:t>Request</w:t>
      </w:r>
      <w:r>
        <w:t xml:space="preserve"> message to the </w:t>
      </w:r>
      <w:r w:rsidRPr="00141A2A">
        <w:rPr>
          <w:i/>
        </w:rPr>
        <w:t>Peripheral Subsystem</w:t>
      </w:r>
      <w:r>
        <w:t xml:space="preserve">.  The subsystem will accept and interpret the incoming message, preform the requested action and return the results in a </w:t>
      </w:r>
      <w:r w:rsidRPr="00141A2A">
        <w:rPr>
          <w:i/>
        </w:rPr>
        <w:t>Response</w:t>
      </w:r>
      <w:r>
        <w:t xml:space="preserve"> message.</w:t>
      </w:r>
    </w:p>
    <w:p w:rsidR="00DB238D" w:rsidRDefault="00DB238D" w:rsidP="00DB238D">
      <w:pPr>
        <w:ind w:left="720"/>
      </w:pPr>
      <w:r>
        <w:lastRenderedPageBreak/>
        <w:t xml:space="preserve">When the </w:t>
      </w:r>
      <w:r w:rsidRPr="00263207">
        <w:rPr>
          <w:i/>
        </w:rPr>
        <w:t>Response</w:t>
      </w:r>
      <w:r>
        <w:t xml:space="preserve"> message is received, a flag is set informing the </w:t>
      </w:r>
      <w:r w:rsidRPr="00263207">
        <w:rPr>
          <w:i/>
        </w:rPr>
        <w:t>Scheduler</w:t>
      </w:r>
      <w:r>
        <w:t xml:space="preserve"> to schedule the appropriate task(s). </w:t>
      </w:r>
    </w:p>
    <w:p w:rsidR="00DB238D" w:rsidRDefault="00DB238D" w:rsidP="00DB238D">
      <w:pPr>
        <w:ind w:left="720"/>
      </w:pPr>
      <w:r>
        <w:t xml:space="preserve">A </w:t>
      </w:r>
      <w:r w:rsidRPr="00263207">
        <w:rPr>
          <w:i/>
        </w:rPr>
        <w:t>Request</w:t>
      </w:r>
      <w:r>
        <w:t xml:space="preserve"> message must contain the following fields:</w:t>
      </w:r>
    </w:p>
    <w:p w:rsidR="00DB238D" w:rsidRDefault="00DB238D" w:rsidP="00DB238D">
      <w:pPr>
        <w:pStyle w:val="ListParagraph"/>
        <w:numPr>
          <w:ilvl w:val="0"/>
          <w:numId w:val="40"/>
        </w:numPr>
        <w:contextualSpacing w:val="0"/>
      </w:pPr>
      <w:r>
        <w:t>Start of message</w:t>
      </w:r>
    </w:p>
    <w:p w:rsidR="00DB238D" w:rsidRDefault="00DB238D" w:rsidP="00DB238D">
      <w:pPr>
        <w:pStyle w:val="ListParagraph"/>
        <w:numPr>
          <w:ilvl w:val="0"/>
          <w:numId w:val="40"/>
        </w:numPr>
        <w:contextualSpacing w:val="0"/>
      </w:pPr>
      <w:r>
        <w:t>End of message</w:t>
      </w:r>
    </w:p>
    <w:p w:rsidR="00DB238D" w:rsidRDefault="00DB238D" w:rsidP="00DB238D">
      <w:pPr>
        <w:pStyle w:val="ListParagraph"/>
        <w:numPr>
          <w:ilvl w:val="0"/>
          <w:numId w:val="40"/>
        </w:numPr>
        <w:contextualSpacing w:val="0"/>
      </w:pPr>
      <w:r>
        <w:t>Requesting task identifier</w:t>
      </w:r>
    </w:p>
    <w:p w:rsidR="00DB238D" w:rsidRDefault="00DB238D" w:rsidP="00DB238D">
      <w:pPr>
        <w:pStyle w:val="ListParagraph"/>
        <w:numPr>
          <w:ilvl w:val="0"/>
          <w:numId w:val="40"/>
        </w:numPr>
        <w:contextualSpacing w:val="0"/>
      </w:pPr>
      <w:r>
        <w:t>Function being requested</w:t>
      </w:r>
    </w:p>
    <w:p w:rsidR="00DB238D" w:rsidRDefault="00DB238D" w:rsidP="00DB238D">
      <w:pPr>
        <w:pStyle w:val="ListParagraph"/>
        <w:numPr>
          <w:ilvl w:val="0"/>
          <w:numId w:val="40"/>
        </w:numPr>
        <w:contextualSpacing w:val="0"/>
      </w:pPr>
      <w:r>
        <w:t>Data required by the function</w:t>
      </w:r>
    </w:p>
    <w:p w:rsidR="00DB238D" w:rsidRDefault="00DB238D" w:rsidP="00DB238D">
      <w:pPr>
        <w:ind w:left="720"/>
      </w:pPr>
      <w:r>
        <w:t xml:space="preserve">A </w:t>
      </w:r>
      <w:r w:rsidRPr="00263207">
        <w:rPr>
          <w:i/>
        </w:rPr>
        <w:t>Re</w:t>
      </w:r>
      <w:r>
        <w:rPr>
          <w:i/>
        </w:rPr>
        <w:t>sponse</w:t>
      </w:r>
      <w:r>
        <w:t xml:space="preserve"> message must contain the following fields:</w:t>
      </w:r>
    </w:p>
    <w:p w:rsidR="00DB238D" w:rsidRDefault="00DB238D" w:rsidP="00DB238D">
      <w:pPr>
        <w:pStyle w:val="ListParagraph"/>
        <w:numPr>
          <w:ilvl w:val="0"/>
          <w:numId w:val="41"/>
        </w:numPr>
        <w:contextualSpacing w:val="0"/>
      </w:pPr>
      <w:r>
        <w:t>Start of message</w:t>
      </w:r>
    </w:p>
    <w:p w:rsidR="00DB238D" w:rsidRDefault="00DB238D" w:rsidP="00DB238D">
      <w:pPr>
        <w:pStyle w:val="ListParagraph"/>
        <w:numPr>
          <w:ilvl w:val="0"/>
          <w:numId w:val="41"/>
        </w:numPr>
        <w:contextualSpacing w:val="0"/>
      </w:pPr>
      <w:r>
        <w:t>End of message</w:t>
      </w:r>
    </w:p>
    <w:p w:rsidR="00DB238D" w:rsidRDefault="00DB238D" w:rsidP="00DB238D">
      <w:pPr>
        <w:pStyle w:val="ListParagraph"/>
        <w:numPr>
          <w:ilvl w:val="0"/>
          <w:numId w:val="41"/>
        </w:numPr>
        <w:contextualSpacing w:val="0"/>
      </w:pPr>
      <w:r>
        <w:t>Requesting task identifier</w:t>
      </w:r>
    </w:p>
    <w:p w:rsidR="00DB238D" w:rsidRDefault="00DB238D" w:rsidP="00DB238D">
      <w:pPr>
        <w:pStyle w:val="ListParagraph"/>
        <w:numPr>
          <w:ilvl w:val="0"/>
          <w:numId w:val="41"/>
        </w:numPr>
        <w:contextualSpacing w:val="0"/>
      </w:pPr>
      <w:r>
        <w:t>Function being requested</w:t>
      </w:r>
    </w:p>
    <w:p w:rsidR="00DB238D" w:rsidRDefault="00DB238D" w:rsidP="00DB238D">
      <w:pPr>
        <w:pStyle w:val="ListParagraph"/>
        <w:numPr>
          <w:ilvl w:val="0"/>
          <w:numId w:val="41"/>
        </w:numPr>
        <w:contextualSpacing w:val="0"/>
      </w:pPr>
      <w:r>
        <w:t>Data being returned by the function</w:t>
      </w:r>
      <w:r>
        <w:tab/>
      </w:r>
    </w:p>
    <w:p w:rsidR="00A96EA0" w:rsidRDefault="00A96EA0" w:rsidP="00A96EA0">
      <w:pPr>
        <w:ind w:left="1080"/>
        <w:rPr>
          <w:rFonts w:ascii="Arial" w:hAnsi="Arial" w:cs="Arial"/>
          <w:i/>
          <w:sz w:val="22"/>
        </w:rPr>
      </w:pPr>
    </w:p>
    <w:p w:rsidR="00EE68B0" w:rsidRDefault="00EE68B0" w:rsidP="004B042B">
      <w:pPr>
        <w:pStyle w:val="Heading2"/>
      </w:pPr>
      <w:r>
        <w:rPr>
          <w:i/>
          <w:color w:val="0000FF"/>
        </w:rPr>
        <w:t>Status</w:t>
      </w:r>
      <w:r>
        <w:t xml:space="preserve"> </w:t>
      </w:r>
    </w:p>
    <w:p w:rsidR="00EE68B0" w:rsidRPr="001F1EEB" w:rsidRDefault="00EE68B0" w:rsidP="004B042B">
      <w:pPr>
        <w:ind w:left="720"/>
      </w:pPr>
      <w:r>
        <w:t xml:space="preserve">The </w:t>
      </w:r>
      <w:r>
        <w:rPr>
          <w:i/>
        </w:rPr>
        <w:t>Status</w:t>
      </w:r>
      <w:r>
        <w:t xml:space="preserve"> function shall accept a pointer to void with a return of void.</w:t>
      </w:r>
    </w:p>
    <w:p w:rsidR="00EE68B0" w:rsidRDefault="00EE68B0" w:rsidP="004B042B">
      <w:pPr>
        <w:ind w:left="720"/>
      </w:pPr>
      <w:r>
        <w:t xml:space="preserve">The pointer in the task argument will be re-cast as a pointer to the </w:t>
      </w:r>
      <w:r>
        <w:rPr>
          <w:i/>
        </w:rPr>
        <w:t>Status</w:t>
      </w:r>
      <w:r>
        <w:t xml:space="preserve"> task’s data structure type before it can be dereferenced.</w:t>
      </w:r>
    </w:p>
    <w:p w:rsidR="00B94171" w:rsidRDefault="00EE68B0" w:rsidP="0062749B">
      <w:pPr>
        <w:ind w:left="720"/>
      </w:pPr>
      <w:r>
        <w:t xml:space="preserve">The battery state shall be decremented by 1 each time the </w:t>
      </w:r>
      <w:r w:rsidRPr="002E7266">
        <w:rPr>
          <w:i/>
        </w:rPr>
        <w:t xml:space="preserve">Status </w:t>
      </w:r>
      <w:r>
        <w:t xml:space="preserve">task is entered. </w:t>
      </w:r>
      <w:r w:rsidR="00B94171">
        <w:t xml:space="preserve"> </w:t>
      </w:r>
    </w:p>
    <w:p w:rsidR="00000142" w:rsidRDefault="00000142" w:rsidP="00542F3B">
      <w:pPr>
        <w:rPr>
          <w:rFonts w:ascii="Arial" w:hAnsi="Arial" w:cs="Arial"/>
          <w:i/>
          <w:sz w:val="22"/>
        </w:rPr>
      </w:pPr>
    </w:p>
    <w:p w:rsidR="00433330" w:rsidRDefault="004333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rPr>
          <w:rFonts w:ascii="Arial" w:hAnsi="Arial" w:cs="Arial"/>
          <w:i/>
          <w:sz w:val="22"/>
        </w:rPr>
      </w:pPr>
    </w:p>
    <w:p w:rsidR="00542F3B" w:rsidRDefault="00542F3B" w:rsidP="00542F3B">
      <w:r w:rsidRPr="007C3889">
        <w:rPr>
          <w:rFonts w:ascii="Arial" w:hAnsi="Arial" w:cs="Arial"/>
          <w:i/>
          <w:sz w:val="22"/>
        </w:rPr>
        <w:t>Phase II</w:t>
      </w:r>
      <w:r w:rsidR="00A96EA0">
        <w:rPr>
          <w:rFonts w:ascii="Arial" w:hAnsi="Arial" w:cs="Arial"/>
          <w:i/>
          <w:sz w:val="22"/>
        </w:rPr>
        <w:t>I</w:t>
      </w:r>
    </w:p>
    <w:p w:rsidR="00542F3B" w:rsidRDefault="00542F3B" w:rsidP="00542F3B">
      <w:pPr>
        <w:pStyle w:val="Heading5"/>
        <w:ind w:left="360"/>
      </w:pPr>
      <w:r>
        <w:t>2.</w:t>
      </w:r>
      <w:r w:rsidR="009C7586">
        <w:t>3</w:t>
      </w:r>
      <w:r>
        <w:t xml:space="preserve"> Data and Control Flow</w:t>
      </w:r>
    </w:p>
    <w:p w:rsidR="00542F3B" w:rsidRDefault="00542F3B" w:rsidP="00542F3B">
      <w:pPr>
        <w:ind w:left="720"/>
      </w:pPr>
      <w:r>
        <w:t>The system inputs and outputs and the data and control flow through the system are specified as shown in the following data flow diagram.</w:t>
      </w:r>
    </w:p>
    <w:p w:rsidR="00542F3B" w:rsidRDefault="00542F3B" w:rsidP="00542F3B">
      <w:pPr>
        <w:ind w:left="1080"/>
      </w:pPr>
      <w:r>
        <w:t>(To be supplied by engineering)</w:t>
      </w:r>
    </w:p>
    <w:p w:rsidR="00542F3B" w:rsidRDefault="00542F3B" w:rsidP="00542F3B">
      <w:pPr>
        <w:ind w:left="720"/>
      </w:pPr>
    </w:p>
    <w:p w:rsidR="00542F3B" w:rsidRDefault="00542F3B" w:rsidP="00542F3B">
      <w:pPr>
        <w:pStyle w:val="Heading4"/>
        <w:ind w:left="360"/>
      </w:pPr>
      <w:r>
        <w:t>2.</w:t>
      </w:r>
      <w:r w:rsidR="009C7586">
        <w:t>3</w:t>
      </w:r>
      <w:r>
        <w:t xml:space="preserve"> Performance</w:t>
      </w:r>
    </w:p>
    <w:p w:rsidR="00542F3B" w:rsidRDefault="00542F3B" w:rsidP="00542F3B">
      <w:pPr>
        <w:ind w:left="720"/>
      </w:pPr>
      <w:r>
        <w:t>The execution time of each task is to be determined empirically.  (You need to accurately measure it and document your results.)</w:t>
      </w:r>
    </w:p>
    <w:p w:rsidR="00542F3B" w:rsidRDefault="00542F3B" w:rsidP="00542F3B">
      <w:pPr>
        <w:pStyle w:val="Heading4"/>
        <w:ind w:left="360"/>
      </w:pPr>
      <w:r>
        <w:t>2.</w:t>
      </w:r>
      <w:r w:rsidR="009C7586">
        <w:t>5</w:t>
      </w:r>
      <w:r>
        <w:t xml:space="preserve"> General</w:t>
      </w:r>
    </w:p>
    <w:p w:rsidR="00542F3B" w:rsidRDefault="00542F3B" w:rsidP="00542F3B">
      <w:pPr>
        <w:ind w:left="720"/>
      </w:pPr>
      <w:r>
        <w:t>Once each cycle through the task queue, one of the digital output lines must be toggled.</w:t>
      </w:r>
    </w:p>
    <w:p w:rsidR="00542F3B" w:rsidRDefault="00542F3B" w:rsidP="00F90101">
      <w:pPr>
        <w:numPr>
          <w:ilvl w:val="0"/>
          <w:numId w:val="2"/>
        </w:numPr>
        <w:ind w:left="1080"/>
      </w:pPr>
      <w:r>
        <w:t xml:space="preserve">All the structures and variables are declared as globals although they must be accessed as locals.  </w:t>
      </w:r>
    </w:p>
    <w:p w:rsidR="00542F3B" w:rsidRDefault="00542F3B" w:rsidP="00542F3B">
      <w:pPr>
        <w:numPr>
          <w:ilvl w:val="12"/>
          <w:numId w:val="0"/>
        </w:numPr>
        <w:ind w:left="1080" w:hanging="360"/>
        <w:rPr>
          <w:i/>
        </w:rPr>
      </w:pPr>
      <w:r>
        <w:rPr>
          <w:i/>
        </w:rPr>
        <w:t>Note: We declare the variables as globals to permit their access at run time.</w:t>
      </w:r>
    </w:p>
    <w:p w:rsidR="00C50D81" w:rsidRDefault="00C50D81" w:rsidP="00542F3B">
      <w:pPr>
        <w:numPr>
          <w:ilvl w:val="12"/>
          <w:numId w:val="0"/>
        </w:numPr>
        <w:ind w:left="1080" w:hanging="360"/>
      </w:pPr>
    </w:p>
    <w:p w:rsidR="00542F3B" w:rsidRDefault="00542F3B" w:rsidP="00F90101">
      <w:pPr>
        <w:numPr>
          <w:ilvl w:val="0"/>
          <w:numId w:val="2"/>
        </w:numPr>
        <w:ind w:left="1080"/>
      </w:pPr>
      <w:r>
        <w:t>The flow of control for the system will be implemented using a construct of the form</w:t>
      </w:r>
    </w:p>
    <w:p w:rsidR="00542F3B" w:rsidRDefault="00542F3B" w:rsidP="00542F3B">
      <w:pPr>
        <w:pStyle w:val="code"/>
        <w:ind w:left="1800"/>
      </w:pPr>
      <w:proofErr w:type="gramStart"/>
      <w:r>
        <w:t>while(</w:t>
      </w:r>
      <w:proofErr w:type="gramEnd"/>
      <w:r>
        <w:t>1)</w:t>
      </w:r>
    </w:p>
    <w:p w:rsidR="00542F3B" w:rsidRDefault="00542F3B" w:rsidP="00542F3B">
      <w:pPr>
        <w:pStyle w:val="code"/>
        <w:ind w:left="1800"/>
      </w:pPr>
      <w:r>
        <w:t>{</w:t>
      </w:r>
    </w:p>
    <w:p w:rsidR="00542F3B" w:rsidRDefault="00542F3B" w:rsidP="00542F3B">
      <w:pPr>
        <w:pStyle w:val="code"/>
        <w:ind w:left="1800"/>
      </w:pPr>
      <w:r>
        <w:tab/>
        <w:t>myStuff;</w:t>
      </w:r>
    </w:p>
    <w:p w:rsidR="00542F3B" w:rsidRDefault="00542F3B" w:rsidP="00542F3B">
      <w:pPr>
        <w:pStyle w:val="code"/>
        <w:ind w:left="1800"/>
      </w:pPr>
      <w:r>
        <w:t>}</w:t>
      </w:r>
    </w:p>
    <w:p w:rsidR="00542F3B" w:rsidRDefault="00542F3B" w:rsidP="00542F3B">
      <w:pPr>
        <w:ind w:left="1080"/>
      </w:pPr>
      <w:r>
        <w:lastRenderedPageBreak/>
        <w:t xml:space="preserve">The program should walk through the queue you defined above and call each of the functions in turn.  Be sure to implement your queue so that when it gets to the last element, it wraps back around to the head of the queue.  </w:t>
      </w:r>
    </w:p>
    <w:p w:rsidR="00542F3B" w:rsidRPr="000B3583" w:rsidRDefault="00542F3B" w:rsidP="00542F3B">
      <w:pPr>
        <w:ind w:left="720"/>
        <w:rPr>
          <w:i/>
        </w:rPr>
      </w:pPr>
      <w:r>
        <w:rPr>
          <w:i/>
        </w:rPr>
        <w:t>The following paragraph is now deprecated.</w:t>
      </w:r>
    </w:p>
    <w:p w:rsidR="00542F3B" w:rsidRDefault="00542F3B" w:rsidP="00542F3B">
      <w:pPr>
        <w:ind w:left="720"/>
      </w:pPr>
    </w:p>
    <w:p w:rsidR="00542F3B" w:rsidRDefault="00542F3B" w:rsidP="00542F3B">
      <w:pPr>
        <w:ind w:left="1080"/>
      </w:pPr>
      <w:r>
        <w:t>In addition, you will add a timing delay to your loop so that you can associate real time with your annunciation counters.  For example, if the loop were to delay 5ms after each task was executed, you would know that it takes 25ms for all tasks to be executed once.  We can use this fact to create task counters that implement the proper flashing rate for each of the annunciation indicators.  For example, imagine a task that counted to 50 and then started over.  If each count lasted 20ms, (due to the previous example) then the task would wait 1 second (50 * 20ms) between events.</w:t>
      </w:r>
    </w:p>
    <w:p w:rsidR="00216AF4" w:rsidRDefault="00542F3B" w:rsidP="00542F3B">
      <w:pPr>
        <w:ind w:left="1080"/>
      </w:pPr>
      <w:r>
        <w:t>To accomplish this, we create the function: “delay_</w:t>
      </w:r>
      <w:proofErr w:type="gramStart"/>
      <w:r>
        <w:t>ms(</w:t>
      </w:r>
      <w:proofErr w:type="gramEnd"/>
      <w:r>
        <w:t xml:space="preserve">int time_in_ms)”.  Thereafter, simply call this function with the delay in milliseconds as its argument.  Remember </w:t>
      </w:r>
      <w:r w:rsidR="00433330">
        <w:t>Project</w:t>
      </w:r>
      <w:r>
        <w:t xml:space="preserve"> 1.</w:t>
      </w:r>
    </w:p>
    <w:p w:rsidR="00433330" w:rsidRDefault="004333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rPr>
          <w:rFonts w:ascii="Arial" w:hAnsi="Arial"/>
          <w:b/>
          <w:sz w:val="22"/>
        </w:rPr>
      </w:pPr>
    </w:p>
    <w:p w:rsidR="001B03F2" w:rsidRDefault="00DE4DCA" w:rsidP="00DE4DCA">
      <w:pPr>
        <w:pStyle w:val="Heading2"/>
      </w:pPr>
      <w:r>
        <w:t>3.0 Recommended Design Approach</w:t>
      </w:r>
    </w:p>
    <w:p w:rsidR="009755A1" w:rsidRDefault="009755A1" w:rsidP="009755A1">
      <w:pPr>
        <w:ind w:left="360"/>
      </w:pPr>
      <w:r>
        <w:t>This project involves designing, developing, and integrating a number of software components.  On any such project, the approach one takes can greatly affect the ease at which the project comes together and the quality of the final product.  To this end, we strongly encourage you to follow these guidelines:</w:t>
      </w:r>
    </w:p>
    <w:p w:rsidR="009755A1" w:rsidRDefault="009755A1" w:rsidP="009755A1">
      <w:pPr>
        <w:ind w:left="720"/>
      </w:pPr>
    </w:p>
    <w:p w:rsidR="009755A1" w:rsidRDefault="009755A1" w:rsidP="009755A1">
      <w:pPr>
        <w:numPr>
          <w:ilvl w:val="0"/>
          <w:numId w:val="4"/>
        </w:numPr>
        <w:ind w:left="720"/>
      </w:pPr>
      <w:r>
        <w:t>Develop all of your UML diagrams first.  This will give you both the static and dynamic structure of the system.</w:t>
      </w:r>
    </w:p>
    <w:p w:rsidR="009755A1" w:rsidRDefault="009755A1" w:rsidP="009755A1">
      <w:pPr>
        <w:numPr>
          <w:ilvl w:val="0"/>
          <w:numId w:val="4"/>
        </w:numPr>
        <w:ind w:left="720"/>
      </w:pPr>
      <w:r>
        <w:t>Block out the functionality of each module.  This analysis should be based upon your use cases.</w:t>
      </w:r>
    </w:p>
    <w:p w:rsidR="009755A1" w:rsidRDefault="009755A1" w:rsidP="009755A1">
      <w:pPr>
        <w:ind w:left="720"/>
      </w:pPr>
      <w:r>
        <w:t>This will give you a chance think through how you want each module to work and what you want it to do.</w:t>
      </w:r>
    </w:p>
    <w:p w:rsidR="009755A1" w:rsidRDefault="009755A1" w:rsidP="009755A1">
      <w:pPr>
        <w:numPr>
          <w:ilvl w:val="0"/>
          <w:numId w:val="4"/>
        </w:numPr>
        <w:ind w:left="720"/>
      </w:pPr>
      <w:r>
        <w:t xml:space="preserve">Do a preliminary design of the tasks and associated data structures. This will give you a chance to look at the big picture and to think about how you want your design to work before writing any code.  </w:t>
      </w:r>
    </w:p>
    <w:p w:rsidR="009755A1" w:rsidRDefault="009755A1" w:rsidP="009755A1">
      <w:pPr>
        <w:ind w:left="720"/>
      </w:pPr>
      <w:r>
        <w:t>This analysis should be based upon your UML class/task diagrams.</w:t>
      </w:r>
    </w:p>
    <w:p w:rsidR="009755A1" w:rsidRDefault="009755A1" w:rsidP="009755A1">
      <w:pPr>
        <w:numPr>
          <w:ilvl w:val="0"/>
          <w:numId w:val="5"/>
        </w:numPr>
        <w:tabs>
          <w:tab w:val="clear" w:pos="1440"/>
        </w:tabs>
        <w:ind w:left="720"/>
      </w:pPr>
      <w:r>
        <w:t>Write the pseudo code for the system and for each of the constituent modules.</w:t>
      </w:r>
    </w:p>
    <w:p w:rsidR="009755A1" w:rsidRDefault="009755A1" w:rsidP="009755A1">
      <w:pPr>
        <w:numPr>
          <w:ilvl w:val="0"/>
          <w:numId w:val="5"/>
        </w:numPr>
        <w:tabs>
          <w:tab w:val="clear" w:pos="1440"/>
        </w:tabs>
        <w:ind w:left="720"/>
      </w:pPr>
      <w:r>
        <w:t>Develop the high-level flow of control in your system.  This analysis should be based upon your activity and sequence diagrams. Then code the top-level structure of your system with the bodies of each module stubbed out.</w:t>
      </w:r>
    </w:p>
    <w:p w:rsidR="009755A1" w:rsidRDefault="009755A1" w:rsidP="009755A1">
      <w:pPr>
        <w:tabs>
          <w:tab w:val="clear" w:pos="1440"/>
        </w:tabs>
        <w:ind w:left="720"/>
      </w:pPr>
      <w:r>
        <w:t xml:space="preserve">This will enable you to verify the flow of control within your system works and that you are able to invoke each of your procedures and have them return the expected results in the expected place. </w:t>
      </w:r>
    </w:p>
    <w:p w:rsidR="009755A1" w:rsidRDefault="009755A1" w:rsidP="009755A1">
      <w:pPr>
        <w:numPr>
          <w:ilvl w:val="0"/>
          <w:numId w:val="5"/>
        </w:numPr>
        <w:tabs>
          <w:tab w:val="clear" w:pos="1440"/>
        </w:tabs>
        <w:ind w:left="720"/>
      </w:pPr>
      <w:r>
        <w:t xml:space="preserve">When you are ready to create the project in the </w:t>
      </w:r>
      <w:r w:rsidR="00BB0A5B">
        <w:t>A</w:t>
      </w:r>
      <w:r w:rsidR="00BB3B61">
        <w:t>rduino</w:t>
      </w:r>
      <w:r w:rsidR="00BF5F43">
        <w:t xml:space="preserve"> </w:t>
      </w:r>
      <w:r>
        <w:t>IDE. It is strongly recommended that you follow these steps:</w:t>
      </w:r>
    </w:p>
    <w:p w:rsidR="009755A1" w:rsidRDefault="009755A1" w:rsidP="009755A1">
      <w:pPr>
        <w:numPr>
          <w:ilvl w:val="0"/>
          <w:numId w:val="22"/>
        </w:numPr>
        <w:ind w:left="1800"/>
      </w:pPr>
      <w:r>
        <w:t xml:space="preserve">Build your project.  </w:t>
      </w:r>
    </w:p>
    <w:p w:rsidR="009755A1" w:rsidRDefault="009755A1" w:rsidP="009755A1">
      <w:pPr>
        <w:numPr>
          <w:ilvl w:val="0"/>
          <w:numId w:val="22"/>
        </w:numPr>
        <w:ind w:left="1800"/>
      </w:pPr>
      <w:r>
        <w:t>Correct any compile errors and warnings.</w:t>
      </w:r>
    </w:p>
    <w:p w:rsidR="009755A1" w:rsidRDefault="009755A1" w:rsidP="009755A1">
      <w:pPr>
        <w:numPr>
          <w:ilvl w:val="0"/>
          <w:numId w:val="22"/>
        </w:numPr>
        <w:ind w:left="1800"/>
      </w:pPr>
      <w:r>
        <w:t>Test your code.</w:t>
      </w:r>
    </w:p>
    <w:p w:rsidR="009755A1" w:rsidRDefault="009755A1" w:rsidP="009755A1">
      <w:pPr>
        <w:numPr>
          <w:ilvl w:val="0"/>
          <w:numId w:val="22"/>
        </w:numPr>
        <w:ind w:left="1800"/>
      </w:pPr>
      <w:r>
        <w:lastRenderedPageBreak/>
        <w:t>Repeat steps a-c as necessary.</w:t>
      </w:r>
    </w:p>
    <w:p w:rsidR="009755A1" w:rsidRDefault="009755A1" w:rsidP="009755A1">
      <w:pPr>
        <w:numPr>
          <w:ilvl w:val="0"/>
          <w:numId w:val="22"/>
        </w:numPr>
        <w:ind w:left="1800"/>
      </w:pPr>
      <w:r>
        <w:t>Write your report</w:t>
      </w:r>
    </w:p>
    <w:p w:rsidR="009755A1" w:rsidRDefault="009755A1" w:rsidP="009755A1">
      <w:pPr>
        <w:numPr>
          <w:ilvl w:val="0"/>
          <w:numId w:val="22"/>
        </w:numPr>
        <w:ind w:left="1800"/>
      </w:pPr>
      <w:r>
        <w:t>Demo your project.</w:t>
      </w:r>
    </w:p>
    <w:p w:rsidR="009755A1" w:rsidRDefault="00A1193D" w:rsidP="009755A1">
      <w:pPr>
        <w:numPr>
          <w:ilvl w:val="0"/>
          <w:numId w:val="22"/>
        </w:numPr>
        <w:ind w:left="1800"/>
      </w:pPr>
      <w:r>
        <w:rPr>
          <w:noProof/>
        </w:rPr>
        <mc:AlternateContent>
          <mc:Choice Requires="wps">
            <w:drawing>
              <wp:anchor distT="0" distB="0" distL="114300" distR="114300" simplePos="0" relativeHeight="251674624" behindDoc="0" locked="0" layoutInCell="1" allowOverlap="1">
                <wp:simplePos x="0" y="0"/>
                <wp:positionH relativeFrom="column">
                  <wp:posOffset>745490</wp:posOffset>
                </wp:positionH>
                <wp:positionV relativeFrom="paragraph">
                  <wp:posOffset>328930</wp:posOffset>
                </wp:positionV>
                <wp:extent cx="5102860" cy="510540"/>
                <wp:effectExtent l="0" t="0" r="2540" b="381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2860" cy="510540"/>
                        </a:xfrm>
                        <a:prstGeom prst="rect">
                          <a:avLst/>
                        </a:prstGeom>
                        <a:solidFill>
                          <a:srgbClr val="FFFFFF"/>
                        </a:solidFill>
                        <a:ln w="9525">
                          <a:solidFill>
                            <a:srgbClr val="000000"/>
                          </a:solidFill>
                          <a:miter lim="800000"/>
                          <a:headEnd/>
                          <a:tailEnd/>
                        </a:ln>
                      </wps:spPr>
                      <wps:txbx>
                        <w:txbxContent>
                          <w:p w:rsidR="00B729A2" w:rsidRPr="001B4F62" w:rsidRDefault="00B729A2" w:rsidP="009755A1">
                            <w:pPr>
                              <w:rPr>
                                <w:b/>
                                <w:color w:val="FF0000"/>
                              </w:rPr>
                            </w:pPr>
                            <w:r w:rsidRPr="00030D9B">
                              <w:rPr>
                                <w:b/>
                                <w:i/>
                                <w:color w:val="FF0000"/>
                              </w:rPr>
                              <w:t>Caution</w:t>
                            </w:r>
                            <w:r w:rsidRPr="001B4F62">
                              <w:rPr>
                                <w:b/>
                                <w:color w:val="FF0000"/>
                              </w:rPr>
                              <w:t xml:space="preserve">:  </w:t>
                            </w:r>
                            <w:r>
                              <w:rPr>
                                <w:b/>
                                <w:color w:val="FF0000"/>
                              </w:rPr>
                              <w:t>Interchanging step g with any other step can significantly affect the successful completion of your design / project</w:t>
                            </w:r>
                            <w:r w:rsidRPr="001B4F62">
                              <w:rPr>
                                <w:b/>
                                <w:color w:val="FF0000"/>
                              </w:rPr>
                              <w:t>.</w:t>
                            </w:r>
                          </w:p>
                          <w:p w:rsidR="00B729A2" w:rsidRDefault="00B729A2" w:rsidP="009755A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58.7pt;margin-top:25.9pt;width:401.8pt;height:4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">
                <v:textbox>
                  <w:txbxContent>
                    <w:p w:rsidR="00B729A2" w:rsidRPr="001B4F62" w:rsidRDefault="00B729A2" w:rsidP="009755A1">
                      <w:pPr>
                        <w:rPr>
                          <w:b/>
                          <w:color w:val="FF0000"/>
                        </w:rPr>
                      </w:pPr>
                      <w:r w:rsidRPr="00030D9B">
                        <w:rPr>
                          <w:b/>
                          <w:i/>
                          <w:color w:val="FF0000"/>
                        </w:rPr>
                        <w:t>Caution</w:t>
                      </w:r>
                      <w:r w:rsidRPr="001B4F62">
                        <w:rPr>
                          <w:b/>
                          <w:color w:val="FF0000"/>
                        </w:rPr>
                        <w:t xml:space="preserve">:  </w:t>
                      </w:r>
                      <w:r>
                        <w:rPr>
                          <w:b/>
                          <w:color w:val="FF0000"/>
                        </w:rPr>
                        <w:t>Interchanging step g with any other step can significantly affect the successful completion of your design / project</w:t>
                      </w:r>
                      <w:r w:rsidRPr="001B4F62">
                        <w:rPr>
                          <w:b/>
                          <w:color w:val="FF0000"/>
                        </w:rPr>
                        <w:t>.</w:t>
                      </w:r>
                    </w:p>
                    <w:p w:rsidR="00B729A2" w:rsidRDefault="00B729A2" w:rsidP="009755A1"/>
                  </w:txbxContent>
                </v:textbox>
                <w10:wrap type="topAndBottom"/>
              </v:shape>
            </w:pict>
          </mc:Fallback>
        </mc:AlternateContent>
      </w:r>
      <w:r w:rsidR="009755A1">
        <w:t>Go have a beer.</w:t>
      </w:r>
    </w:p>
    <w:p w:rsidR="009755A1" w:rsidRDefault="009755A1" w:rsidP="009755A1">
      <w:pPr>
        <w:pStyle w:val="Heading2"/>
        <w:ind w:left="0"/>
      </w:pPr>
      <w:r>
        <w:t>Project Report</w:t>
      </w:r>
    </w:p>
    <w:p w:rsidR="009755A1" w:rsidRDefault="009755A1" w:rsidP="009755A1">
      <w:pPr>
        <w:ind w:left="360"/>
      </w:pPr>
      <w:r>
        <w:t xml:space="preserve">Write up your Project report following the guideline on the class web page – please check the web site to make certain that you have covered all of the requirements stipulated there. </w:t>
      </w:r>
    </w:p>
    <w:p w:rsidR="009755A1" w:rsidRDefault="009755A1" w:rsidP="009755A1">
      <w:pPr>
        <w:ind w:left="360"/>
      </w:pPr>
      <w:r>
        <w:t>You are welcomed and encouraged to use any of the example code on the system either directly or as a guide.  For any such code you use, you must cite the source</w:t>
      </w:r>
      <w:r>
        <w:rPr>
          <w:b/>
          <w:color w:val="FF0000"/>
        </w:rPr>
        <w:t>…you will be given a failing mark on the Project if you do not cite your sources in your listing - this is not something to be hand written in after the fact, it must be included in your source code…</w:t>
      </w:r>
      <w:r>
        <w:t xml:space="preserve"> This is an easy step that you should get in the habit of doing.</w:t>
      </w:r>
    </w:p>
    <w:p w:rsidR="009755A1" w:rsidRDefault="009755A1" w:rsidP="009755A1">
      <w:pPr>
        <w:ind w:left="360"/>
        <w:rPr>
          <w:rFonts w:ascii="Arial" w:hAnsi="Arial"/>
          <w:b/>
          <w:i/>
          <w:color w:val="FF0000"/>
        </w:rPr>
      </w:pPr>
    </w:p>
    <w:p w:rsidR="009755A1" w:rsidRPr="00586523" w:rsidRDefault="009755A1" w:rsidP="009755A1">
      <w:pPr>
        <w:ind w:left="360"/>
        <w:rPr>
          <w:rFonts w:ascii="Arial" w:hAnsi="Arial"/>
          <w:b/>
          <w:i/>
          <w:color w:val="FF0000"/>
          <w:sz w:val="22"/>
        </w:rPr>
      </w:pPr>
      <w:r w:rsidRPr="00586523">
        <w:rPr>
          <w:rFonts w:ascii="Arial" w:hAnsi="Arial"/>
          <w:b/>
          <w:i/>
          <w:color w:val="FF0000"/>
          <w:sz w:val="22"/>
        </w:rPr>
        <w:t>Do not forget to use proper coding style; including proper comments. Please see the coding standard on the class web page under documentation.</w:t>
      </w:r>
    </w:p>
    <w:p w:rsidR="009755A1" w:rsidRDefault="009755A1" w:rsidP="009755A1">
      <w:pPr>
        <w:ind w:left="360"/>
      </w:pPr>
    </w:p>
    <w:p w:rsidR="009755A1" w:rsidRDefault="009755A1" w:rsidP="009755A1">
      <w:pPr>
        <w:ind w:left="360"/>
      </w:pPr>
      <w:r>
        <w:t>Please include in your lab report an estimate of the number of hours you spent working on each of the following:</w:t>
      </w:r>
    </w:p>
    <w:p w:rsidR="009755A1" w:rsidRDefault="009755A1" w:rsidP="009755A1">
      <w:pPr>
        <w:ind w:left="720"/>
      </w:pPr>
      <w:r>
        <w:t>Design</w:t>
      </w:r>
    </w:p>
    <w:p w:rsidR="009755A1" w:rsidRDefault="009755A1" w:rsidP="009755A1">
      <w:pPr>
        <w:ind w:left="720"/>
      </w:pPr>
      <w:r>
        <w:t>Test / Debug</w:t>
      </w:r>
    </w:p>
    <w:p w:rsidR="009755A1" w:rsidRDefault="009755A1" w:rsidP="009755A1">
      <w:pPr>
        <w:ind w:left="720"/>
      </w:pPr>
      <w:r>
        <w:t>Documentation</w:t>
      </w:r>
    </w:p>
    <w:p w:rsidR="009755A1" w:rsidRDefault="009755A1" w:rsidP="009755A1">
      <w:pPr>
        <w:ind w:left="360"/>
      </w:pPr>
      <w:r>
        <w:t>Please include the items listed below in your project report:</w:t>
      </w:r>
    </w:p>
    <w:p w:rsidR="009755A1" w:rsidRDefault="009755A1" w:rsidP="009755A1">
      <w:pPr>
        <w:numPr>
          <w:ilvl w:val="0"/>
          <w:numId w:val="6"/>
        </w:numPr>
        <w:ind w:left="1080"/>
      </w:pPr>
      <w:r>
        <w:t>Hard copy of your pseudo code</w:t>
      </w:r>
    </w:p>
    <w:p w:rsidR="009755A1" w:rsidRDefault="009755A1" w:rsidP="009755A1">
      <w:pPr>
        <w:numPr>
          <w:ilvl w:val="0"/>
          <w:numId w:val="6"/>
        </w:numPr>
        <w:ind w:left="1080"/>
      </w:pPr>
      <w:r>
        <w:t>Hard copy of your source code.</w:t>
      </w:r>
    </w:p>
    <w:p w:rsidR="009755A1" w:rsidRDefault="009755A1" w:rsidP="009755A1">
      <w:pPr>
        <w:numPr>
          <w:ilvl w:val="0"/>
          <w:numId w:val="6"/>
        </w:numPr>
        <w:ind w:left="1080"/>
      </w:pPr>
      <w:r>
        <w:t xml:space="preserve">Empirically measured individual task execution time. </w:t>
      </w:r>
    </w:p>
    <w:p w:rsidR="009755A1" w:rsidRDefault="009755A1" w:rsidP="009755A1">
      <w:pPr>
        <w:numPr>
          <w:ilvl w:val="0"/>
          <w:numId w:val="6"/>
        </w:numPr>
        <w:ind w:left="1080"/>
      </w:pPr>
      <w:r>
        <w:t>Include a high-level block diagram with your report.</w:t>
      </w:r>
    </w:p>
    <w:p w:rsidR="009755A1" w:rsidRDefault="009755A1" w:rsidP="009755A1">
      <w:pPr>
        <w:numPr>
          <w:ilvl w:val="0"/>
          <w:numId w:val="6"/>
        </w:numPr>
        <w:ind w:left="1080"/>
      </w:pPr>
      <w:r>
        <w:t>If you were not able to get your design to work, include a contingency section describing the problem you are having, an explanation of possible causes, a discussion of what you did to try to solve the problem, and why such attempts failed.</w:t>
      </w:r>
    </w:p>
    <w:p w:rsidR="009755A1" w:rsidRDefault="009755A1" w:rsidP="009755A1">
      <w:pPr>
        <w:numPr>
          <w:ilvl w:val="0"/>
          <w:numId w:val="6"/>
        </w:numPr>
        <w:ind w:left="1080"/>
      </w:pPr>
      <w:r>
        <w:t>The final report must be signed by team members attesting to the fact that the work contained therein is their own and each must identify which portion(s) of the project she or he worked on.</w:t>
      </w:r>
    </w:p>
    <w:p w:rsidR="009755A1" w:rsidRDefault="009755A1" w:rsidP="009755A1">
      <w:pPr>
        <w:numPr>
          <w:ilvl w:val="0"/>
          <w:numId w:val="6"/>
        </w:numPr>
        <w:ind w:left="1080"/>
      </w:pPr>
      <w:r>
        <w:t xml:space="preserve">If </w:t>
      </w:r>
      <w:proofErr w:type="gramStart"/>
      <w:r>
        <w:t>a stealth submersible sinks</w:t>
      </w:r>
      <w:proofErr w:type="gramEnd"/>
      <w:r>
        <w:t>, how do they find it?</w:t>
      </w:r>
    </w:p>
    <w:p w:rsidR="009755A1" w:rsidRDefault="009755A1" w:rsidP="009755A1">
      <w:pPr>
        <w:numPr>
          <w:ilvl w:val="0"/>
          <w:numId w:val="6"/>
        </w:numPr>
        <w:ind w:left="1080"/>
      </w:pPr>
      <w:r>
        <w:t>Does a helium filled balloon fall or rise south of the equator?</w:t>
      </w:r>
    </w:p>
    <w:p w:rsidR="009755A1" w:rsidRDefault="009755A1" w:rsidP="009755A1">
      <w:pPr>
        <w:ind w:left="720"/>
      </w:pPr>
      <w:r>
        <w:rPr>
          <w:b/>
          <w:color w:val="FF0000"/>
        </w:rPr>
        <w:t>NOTE:  In a formal report, your pseudo code, source, numbers, raw data, etc. should go into an appendix.  The body of the report is for the discussion, don’t clutter it up with a bunch of other stuff.  You can always refer to the information in the appendices, as you need to.</w:t>
      </w:r>
    </w:p>
    <w:p w:rsidR="009755A1" w:rsidRDefault="009755A1" w:rsidP="009755A1">
      <w:pPr>
        <w:ind w:left="720"/>
        <w:rPr>
          <w:b/>
          <w:color w:val="FF0000"/>
        </w:rPr>
      </w:pPr>
    </w:p>
    <w:p w:rsidR="001B03F2" w:rsidRPr="00D772EA" w:rsidRDefault="009755A1" w:rsidP="00D772EA">
      <w:pPr>
        <w:ind w:left="720"/>
        <w:rPr>
          <w:b/>
          <w:color w:val="FF0000"/>
        </w:rPr>
      </w:pPr>
      <w:r>
        <w:rPr>
          <w:b/>
          <w:color w:val="FF0000"/>
        </w:rPr>
        <w:lastRenderedPageBreak/>
        <w:t>NOTE: If any of the above requirements is not clear, or you have any concerns or questions about you're required to do, please do not hesitate to ask us.</w:t>
      </w:r>
    </w:p>
    <w:p w:rsidR="00D772EA" w:rsidRDefault="00D772EA" w:rsidP="009B2E0B">
      <w:pPr>
        <w:pStyle w:val="Heading2"/>
        <w:ind w:left="0"/>
      </w:pPr>
      <w:r>
        <w:t xml:space="preserve">Appendix </w:t>
      </w:r>
      <w:r w:rsidR="00D31718">
        <w:t>A</w:t>
      </w:r>
      <w:r>
        <w:t>:  Background on Interrupts</w:t>
      </w:r>
    </w:p>
    <w:p w:rsidR="00D772EA" w:rsidRDefault="00D772EA" w:rsidP="00D772EA">
      <w:pPr>
        <w:ind w:left="720"/>
      </w:pPr>
      <w:r>
        <w:t xml:space="preserve">Recall back to the last project, in order to determine when a time delay had passed, we used a function of the form </w:t>
      </w:r>
      <w:proofErr w:type="gramStart"/>
      <w:r>
        <w:rPr>
          <w:i/>
        </w:rPr>
        <w:t>delayMS(</w:t>
      </w:r>
      <w:proofErr w:type="gramEnd"/>
      <w:r>
        <w:rPr>
          <w:i/>
        </w:rPr>
        <w:t>)</w:t>
      </w:r>
      <w:r>
        <w:t xml:space="preserve"> function.  This is a very inefficient use of valuable resources.  The </w:t>
      </w:r>
      <w:proofErr w:type="gramStart"/>
      <w:r>
        <w:rPr>
          <w:i/>
        </w:rPr>
        <w:t>delayMS(</w:t>
      </w:r>
      <w:proofErr w:type="gramEnd"/>
      <w:r>
        <w:rPr>
          <w:i/>
        </w:rPr>
        <w:t>)</w:t>
      </w:r>
      <w:r>
        <w:t xml:space="preserve"> function is a software loop; while we are in the loop, we can do nothing else.  We will now use a timer and timer interrupt to do the same function.</w:t>
      </w:r>
    </w:p>
    <w:p w:rsidR="00D772EA" w:rsidRDefault="00D772EA" w:rsidP="00D772EA">
      <w:pPr>
        <w:ind w:left="720"/>
      </w:pPr>
      <w:r>
        <w:t xml:space="preserve">An interrupt is </w:t>
      </w:r>
      <w:r>
        <w:rPr>
          <w:i/>
        </w:rPr>
        <w:t>notification that an event has occurred</w:t>
      </w:r>
      <w:r>
        <w:t xml:space="preserve">.  What event?  Well, the event is truly arbitrary (i.e. the user pushed a button, the timer has reached its max count, a byte has just arrived on the serial port, etc.) and the interrupt simply indicates that the event occurred.  The important point to keep in mind is that interrupts allow for </w:t>
      </w:r>
      <w:r>
        <w:rPr>
          <w:i/>
        </w:rPr>
        <w:t>asynchronous</w:t>
      </w:r>
      <w:r>
        <w:t xml:space="preserve"> program operation. That is, interrupts allow a program to execute without having to continuously check – poll -  for when an event occurs.  Rather, a program can dedicate most of the CPU time to other tasks and only when an interrupt occurs will the code to handle this event be triggered.  Most often, the phrase</w:t>
      </w:r>
      <w:r>
        <w:rPr>
          <w:i/>
        </w:rPr>
        <w:t xml:space="preserve"> servicing the interrupt</w:t>
      </w:r>
      <w:r>
        <w:t xml:space="preserve"> is used to describe the process of executing a piece of code in response to a generated interrupt.</w:t>
      </w:r>
    </w:p>
    <w:p w:rsidR="00D772EA" w:rsidRDefault="00D772EA" w:rsidP="00D772EA">
      <w:pPr>
        <w:ind w:left="720"/>
      </w:pPr>
      <w:r>
        <w:t>To help clarify how interrupts are used, let us now give an example.  Suppose that we have an embedded system used in an automobile that is responsible for a variety of tasks: changing the speed of the automobile, monitoring the status of the engine, responding to user input, managing the fuel injector, etc.  From this list of tasks, we know that some are more demanding than others: managing the fuel injector is more CPU intensive than responding to the button that turns the headlights on.  Since users are likely to turn the headlights on/off infrequently (i.e. once or twice a day) it makes sense to have this event generate an interrupt.  If we setup the headlight-switch to generate an interrupt, we can dedicate most of the running time to handling more important tasks and we don’t have to waste valuable CPU cycles polling for this event.  In this example, we can dedicate our attention to managing the fuel injector and not waste time polling for when the user pushes the headlight-switch.  Hence, it is easy to see how using an interrupt vs. polling is a much more efficient way for handling the headlight-switch.</w:t>
      </w:r>
    </w:p>
    <w:p w:rsidR="00D772EA" w:rsidRDefault="00D772EA" w:rsidP="00D772EA">
      <w:pPr>
        <w:ind w:left="720"/>
      </w:pPr>
      <w:r>
        <w:t xml:space="preserve">When an interrupt occurs, how does the program service this event?  By using an </w:t>
      </w:r>
      <w:r>
        <w:rPr>
          <w:i/>
        </w:rPr>
        <w:t>interrupt service routine (ISR)</w:t>
      </w:r>
      <w:r>
        <w:t xml:space="preserve">, a program can define code that should be run when an interrupt occurs.  Using the example above, we can create an ISR (let us call it </w:t>
      </w:r>
      <w:r>
        <w:rPr>
          <w:i/>
        </w:rPr>
        <w:t>LightSW_</w:t>
      </w:r>
      <w:proofErr w:type="gramStart"/>
      <w:r>
        <w:rPr>
          <w:i/>
        </w:rPr>
        <w:t>ISR( )</w:t>
      </w:r>
      <w:proofErr w:type="gramEnd"/>
      <w:r>
        <w:t xml:space="preserve">) to handle the case when the light-switch interrupt occurs.  Furthermore, the </w:t>
      </w:r>
      <w:r>
        <w:rPr>
          <w:i/>
        </w:rPr>
        <w:t>LightSW_</w:t>
      </w:r>
      <w:proofErr w:type="gramStart"/>
      <w:r>
        <w:rPr>
          <w:i/>
        </w:rPr>
        <w:t>ISR( )</w:t>
      </w:r>
      <w:proofErr w:type="gramEnd"/>
      <w:r>
        <w:t xml:space="preserve"> function will </w:t>
      </w:r>
      <w:r>
        <w:rPr>
          <w:b/>
          <w:i/>
        </w:rPr>
        <w:t>only</w:t>
      </w:r>
      <w:r>
        <w:rPr>
          <w:b/>
        </w:rPr>
        <w:t xml:space="preserve"> </w:t>
      </w:r>
      <w:r>
        <w:t>be executed when the light-switch interrupt occurs.</w:t>
      </w:r>
    </w:p>
    <w:p w:rsidR="00D772EA" w:rsidRDefault="00A1193D" w:rsidP="00D772EA">
      <w:pPr>
        <w:ind w:left="720"/>
      </w:pPr>
      <w:r>
        <w:rPr>
          <w:noProof/>
        </w:rPr>
        <mc:AlternateContent>
          <mc:Choice Requires="wps">
            <w:drawing>
              <wp:anchor distT="0" distB="0" distL="114300" distR="114300" simplePos="0" relativeHeight="251677696" behindDoc="0" locked="0" layoutInCell="0" allowOverlap="1">
                <wp:simplePos x="0" y="0"/>
                <wp:positionH relativeFrom="column">
                  <wp:posOffset>847090</wp:posOffset>
                </wp:positionH>
                <wp:positionV relativeFrom="paragraph">
                  <wp:posOffset>567055</wp:posOffset>
                </wp:positionV>
                <wp:extent cx="4445000" cy="528955"/>
                <wp:effectExtent l="8890" t="5715" r="13335" b="8255"/>
                <wp:wrapTopAndBottom/>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528955"/>
                        </a:xfrm>
                        <a:prstGeom prst="rect">
                          <a:avLst/>
                        </a:prstGeom>
                        <a:solidFill>
                          <a:srgbClr val="EAEAEA"/>
                        </a:solidFill>
                        <a:ln w="9525">
                          <a:solidFill>
                            <a:srgbClr val="000000"/>
                          </a:solidFill>
                          <a:miter lim="800000"/>
                          <a:headEnd/>
                          <a:tailEnd/>
                        </a:ln>
                      </wps:spPr>
                      <wps:txbx>
                        <w:txbxContent>
                          <w:p w:rsidR="00B729A2" w:rsidRDefault="00B729A2" w:rsidP="00D772EA">
                            <w:pPr>
                              <w:numPr>
                                <w:ilvl w:val="0"/>
                                <w:numId w:val="12"/>
                              </w:numPr>
                              <w:tabs>
                                <w:tab w:val="clear" w:pos="720"/>
                              </w:tabs>
                              <w:spacing w:before="0" w:after="20"/>
                            </w:pPr>
                            <w:r>
                              <w:t>Define the interrupt service routine (ISR)</w:t>
                            </w:r>
                          </w:p>
                          <w:p w:rsidR="00B729A2" w:rsidRDefault="00B729A2" w:rsidP="00D772EA">
                            <w:pPr>
                              <w:numPr>
                                <w:ilvl w:val="0"/>
                                <w:numId w:val="12"/>
                              </w:numPr>
                              <w:tabs>
                                <w:tab w:val="clear" w:pos="720"/>
                              </w:tabs>
                              <w:spacing w:before="0" w:after="20"/>
                            </w:pPr>
                            <w:r>
                              <w:t xml:space="preserve">Setup the </w:t>
                            </w:r>
                            <w:r>
                              <w:rPr>
                                <w:i/>
                              </w:rPr>
                              <w:t>interrupt vector table</w:t>
                            </w:r>
                            <w:r>
                              <w:t xml:space="preserve"> with the address of the ISR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3" type="#_x0000_t202" style="position:absolute;left:0;text-align:left;margin-left:66.7pt;margin-top:44.65pt;width:350pt;height:4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" o:allowincell="f" fillcolor="#eaeaea">
                <v:textbox>
                  <w:txbxContent>
                    <w:p w:rsidR="00B729A2" w:rsidRDefault="00B729A2" w:rsidP="00D772EA">
                      <w:pPr>
                        <w:numPr>
                          <w:ilvl w:val="0"/>
                          <w:numId w:val="12"/>
                        </w:numPr>
                        <w:tabs>
                          <w:tab w:val="clear" w:pos="720"/>
                        </w:tabs>
                        <w:spacing w:before="0" w:after="20"/>
                      </w:pPr>
                      <w:r>
                        <w:t>Define the interrupt service routine (ISR)</w:t>
                      </w:r>
                    </w:p>
                    <w:p w:rsidR="00B729A2" w:rsidRDefault="00B729A2" w:rsidP="00D772EA">
                      <w:pPr>
                        <w:numPr>
                          <w:ilvl w:val="0"/>
                          <w:numId w:val="12"/>
                        </w:numPr>
                        <w:tabs>
                          <w:tab w:val="clear" w:pos="720"/>
                        </w:tabs>
                        <w:spacing w:before="0" w:after="20"/>
                      </w:pPr>
                      <w:r>
                        <w:t xml:space="preserve">Setup the </w:t>
                      </w:r>
                      <w:r>
                        <w:rPr>
                          <w:i/>
                        </w:rPr>
                        <w:t>interrupt vector table</w:t>
                      </w:r>
                      <w:r>
                        <w:t xml:space="preserve"> with the address of the ISR</w:t>
                      </w:r>
                    </w:p>
                  </w:txbxContent>
                </v:textbox>
                <w10:wrap type="topAndBottom"/>
              </v:shape>
            </w:pict>
          </mc:Fallback>
        </mc:AlternateContent>
      </w:r>
      <w:r w:rsidR="00D772EA">
        <w:t>To manage any hardware or software interrupt properly, the following steps are required:</w:t>
      </w:r>
    </w:p>
    <w:p w:rsidR="00D772EA" w:rsidRDefault="00D772EA" w:rsidP="00D772EA">
      <w:pPr>
        <w:pStyle w:val="Footer"/>
        <w:tabs>
          <w:tab w:val="clear" w:pos="86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360"/>
      </w:pPr>
    </w:p>
    <w:p w:rsidR="00A52D5E" w:rsidRDefault="00A52D5E" w:rsidP="00D772EA">
      <w:pPr>
        <w:pStyle w:val="Heading1"/>
        <w:rPr>
          <w:color w:val="FF0000"/>
        </w:rPr>
      </w:pPr>
    </w:p>
    <w:p w:rsidR="00A52D5E" w:rsidRDefault="00A52D5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0" w:after="0"/>
        <w:rPr>
          <w:rFonts w:ascii="Arial" w:hAnsi="Arial"/>
          <w:b/>
          <w:color w:val="FF0000"/>
          <w:kern w:val="28"/>
          <w:sz w:val="22"/>
        </w:rPr>
      </w:pPr>
      <w:r>
        <w:rPr>
          <w:color w:val="FF0000"/>
        </w:rPr>
        <w:br w:type="page"/>
      </w:r>
    </w:p>
    <w:p w:rsidR="00D772EA" w:rsidRPr="00D31718" w:rsidRDefault="00D772EA" w:rsidP="00D772EA">
      <w:pPr>
        <w:pStyle w:val="Heading1"/>
        <w:rPr>
          <w:color w:val="FF0000"/>
        </w:rPr>
      </w:pPr>
      <w:r w:rsidRPr="00D31718">
        <w:rPr>
          <w:color w:val="FF0000"/>
        </w:rPr>
        <w:lastRenderedPageBreak/>
        <w:t xml:space="preserve">Appendix </w:t>
      </w:r>
      <w:r w:rsidR="009B2E0B">
        <w:rPr>
          <w:color w:val="FF0000"/>
        </w:rPr>
        <w:t>B</w:t>
      </w:r>
      <w:r w:rsidRPr="00D31718">
        <w:rPr>
          <w:color w:val="FF0000"/>
        </w:rPr>
        <w:t>: Working with Interrupts</w:t>
      </w:r>
    </w:p>
    <w:p w:rsidR="00D772EA" w:rsidRPr="00D31718" w:rsidRDefault="00D772EA" w:rsidP="00D772EA">
      <w:pPr>
        <w:ind w:left="360"/>
        <w:rPr>
          <w:color w:val="FF0000"/>
        </w:rPr>
      </w:pPr>
      <w:r w:rsidRPr="00D31718">
        <w:rPr>
          <w:color w:val="FF0000"/>
        </w:rPr>
        <w:t>When working with interrupts, it is important that one keep in mind the following information.</w:t>
      </w:r>
    </w:p>
    <w:p w:rsidR="00D772EA" w:rsidRDefault="00D772EA" w:rsidP="00D772EA">
      <w:pPr>
        <w:numPr>
          <w:ilvl w:val="0"/>
          <w:numId w:val="20"/>
        </w:numPr>
      </w:pPr>
      <w:r>
        <w:t xml:space="preserve"> Interrupts are asynchronous events that can originate in the software or in the hardware; inside or outside of the processor.</w:t>
      </w:r>
    </w:p>
    <w:p w:rsidR="00D772EA" w:rsidRDefault="00D772EA" w:rsidP="00D772EA">
      <w:pPr>
        <w:numPr>
          <w:ilvl w:val="0"/>
          <w:numId w:val="20"/>
        </w:numPr>
      </w:pPr>
      <w:r>
        <w:t>The interrupt level (essentially the priority) of each interrupt is usually predetermined by the design of the processor or the supporting underware.</w:t>
      </w:r>
    </w:p>
    <w:p w:rsidR="00D772EA" w:rsidRDefault="00D772EA" w:rsidP="00D772EA">
      <w:pPr>
        <w:numPr>
          <w:ilvl w:val="0"/>
          <w:numId w:val="20"/>
        </w:numPr>
      </w:pPr>
      <w:r>
        <w:t xml:space="preserve">One </w:t>
      </w:r>
      <w:r w:rsidRPr="006E03D8">
        <w:t>must</w:t>
      </w:r>
      <w:r>
        <w:t xml:space="preserve"> </w:t>
      </w:r>
      <w:r w:rsidRPr="00FB46FE">
        <w:rPr>
          <w:i/>
        </w:rPr>
        <w:t>write an interrupt service routine (ISR)</w:t>
      </w:r>
      <w:r>
        <w:t xml:space="preserve">.  Like the body of a function, this routine provides the body of the interrupt.  That is, the task that is to be executed when the interrupt occurs. The ISR should be short and concise.  It should only contain sufficient code to get a job done or to apprise the system that something needs to be done. </w:t>
      </w:r>
    </w:p>
    <w:p w:rsidR="00D772EA" w:rsidRDefault="00D772EA" w:rsidP="00D772EA">
      <w:pPr>
        <w:ind w:left="720"/>
      </w:pPr>
      <w:r>
        <w:t xml:space="preserve">The following are definite no’s when writing an ISR </w:t>
      </w:r>
    </w:p>
    <w:p w:rsidR="00D772EA" w:rsidRDefault="00D772EA" w:rsidP="00D772EA">
      <w:pPr>
        <w:numPr>
          <w:ilvl w:val="0"/>
          <w:numId w:val="21"/>
        </w:numPr>
      </w:pPr>
      <w:r>
        <w:t>The ISR should not block waiting on some other event.</w:t>
      </w:r>
    </w:p>
    <w:p w:rsidR="00D772EA" w:rsidRDefault="00D772EA" w:rsidP="00D772EA">
      <w:pPr>
        <w:numPr>
          <w:ilvl w:val="0"/>
          <w:numId w:val="21"/>
        </w:numPr>
      </w:pPr>
      <w:r>
        <w:t xml:space="preserve">The ISR should not work with semaphores or monitors. </w:t>
      </w:r>
    </w:p>
    <w:p w:rsidR="00D772EA" w:rsidRDefault="00D772EA" w:rsidP="00D772EA">
      <w:pPr>
        <w:numPr>
          <w:ilvl w:val="0"/>
          <w:numId w:val="21"/>
        </w:numPr>
      </w:pPr>
      <w:r>
        <w:t>The ISR should not contain a number (judgment call here) of calls to functions or perform recursive operations. It’s easy to blow the stack.</w:t>
      </w:r>
    </w:p>
    <w:p w:rsidR="00D772EA" w:rsidRDefault="00D772EA" w:rsidP="00D772EA">
      <w:pPr>
        <w:numPr>
          <w:ilvl w:val="0"/>
          <w:numId w:val="21"/>
        </w:numPr>
      </w:pPr>
      <w:r>
        <w:t>The ISR should not disable interrupts for an extended time.</w:t>
      </w:r>
    </w:p>
    <w:p w:rsidR="00D772EA" w:rsidRDefault="00D772EA" w:rsidP="00D772EA">
      <w:pPr>
        <w:numPr>
          <w:ilvl w:val="0"/>
          <w:numId w:val="21"/>
        </w:numPr>
      </w:pPr>
      <w:r>
        <w:t>The ISR should not contain dozens of lines of code.</w:t>
      </w:r>
    </w:p>
    <w:p w:rsidR="00D772EA" w:rsidRDefault="00D772EA" w:rsidP="00D772EA">
      <w:pPr>
        <w:numPr>
          <w:ilvl w:val="0"/>
          <w:numId w:val="20"/>
        </w:numPr>
      </w:pPr>
      <w:r>
        <w:t xml:space="preserve">One </w:t>
      </w:r>
      <w:r w:rsidRPr="006E03D8">
        <w:t>must</w:t>
      </w:r>
      <w:r w:rsidRPr="00FB46FE">
        <w:rPr>
          <w:i/>
        </w:rPr>
        <w:t xml:space="preserve"> store</w:t>
      </w:r>
      <w:r>
        <w:rPr>
          <w:i/>
        </w:rPr>
        <w:t xml:space="preserve"> the </w:t>
      </w:r>
      <w:r w:rsidRPr="00FB46FE">
        <w:rPr>
          <w:i/>
        </w:rPr>
        <w:t>address of the</w:t>
      </w:r>
      <w:r>
        <w:t xml:space="preserve"> </w:t>
      </w:r>
      <w:r w:rsidRPr="00FB46FE">
        <w:rPr>
          <w:i/>
        </w:rPr>
        <w:t xml:space="preserve">ISR </w:t>
      </w:r>
      <w:r>
        <w:t xml:space="preserve">in the interrupt vector table.  </w:t>
      </w:r>
    </w:p>
    <w:p w:rsidR="00D772EA" w:rsidRDefault="00D772EA" w:rsidP="00D772EA">
      <w:pPr>
        <w:ind w:left="720"/>
      </w:pPr>
      <w:r>
        <w:t>The table is essentially an array of function pointers, indexed according to the interrupt number.</w:t>
      </w:r>
    </w:p>
    <w:p w:rsidR="003255CA" w:rsidRDefault="00D772EA" w:rsidP="00586523">
      <w:pPr>
        <w:ind w:left="720"/>
      </w:pPr>
      <w:r w:rsidRPr="00CF48F2">
        <w:t xml:space="preserve">Providing </w:t>
      </w:r>
      <w:r>
        <w:t>the ISR and getting it</w:t>
      </w:r>
      <w:r w:rsidRPr="00CF48F2">
        <w:t xml:space="preserve">s address (pointer to that function) into the interrupt vector table varies with different environments.  </w:t>
      </w:r>
    </w:p>
    <w:p w:rsidR="00D772EA" w:rsidRDefault="00D772EA" w:rsidP="003255CA">
      <w:pPr>
        <w:pStyle w:val="ListParagraph"/>
        <w:numPr>
          <w:ilvl w:val="0"/>
          <w:numId w:val="20"/>
        </w:numPr>
      </w:pPr>
      <w:r>
        <w:t xml:space="preserve">One </w:t>
      </w:r>
      <w:r w:rsidRPr="006E03D8">
        <w:t>must</w:t>
      </w:r>
      <w:r>
        <w:t xml:space="preserve"> </w:t>
      </w:r>
      <w:r w:rsidRPr="003255CA">
        <w:rPr>
          <w:i/>
        </w:rPr>
        <w:t>enable the</w:t>
      </w:r>
      <w:r>
        <w:t xml:space="preserve"> </w:t>
      </w:r>
      <w:r w:rsidRPr="003255CA">
        <w:rPr>
          <w:i/>
        </w:rPr>
        <w:t>interrupt</w:t>
      </w:r>
      <w:r>
        <w:t xml:space="preserve">.  </w:t>
      </w:r>
    </w:p>
    <w:p w:rsidR="00D772EA" w:rsidRDefault="00D772EA" w:rsidP="00D772EA">
      <w:pPr>
        <w:ind w:left="720"/>
      </w:pPr>
      <w:r>
        <w:t xml:space="preserve">This can be done globally – all interrupts are enabled – or locally – interrupt x is enabled.  Unless the interrupt is enabled, even if it occurs physically, it will </w:t>
      </w:r>
      <w:r w:rsidRPr="00712595">
        <w:rPr>
          <w:i/>
        </w:rPr>
        <w:t>not</w:t>
      </w:r>
      <w:r>
        <w:t xml:space="preserve"> be recognized by the system.  </w:t>
      </w:r>
    </w:p>
    <w:p w:rsidR="00D772EA" w:rsidRDefault="00D772EA" w:rsidP="00D772EA">
      <w:pPr>
        <w:numPr>
          <w:ilvl w:val="0"/>
          <w:numId w:val="20"/>
        </w:numPr>
      </w:pPr>
      <w:r>
        <w:t xml:space="preserve">One </w:t>
      </w:r>
      <w:r w:rsidRPr="006E03D8">
        <w:t>must</w:t>
      </w:r>
      <w:r>
        <w:t xml:space="preserve"> </w:t>
      </w:r>
      <w:r>
        <w:rPr>
          <w:i/>
        </w:rPr>
        <w:t>acknowledge (or recognize or clear)</w:t>
      </w:r>
      <w:r w:rsidRPr="006E03D8">
        <w:rPr>
          <w:i/>
        </w:rPr>
        <w:t xml:space="preserve"> the</w:t>
      </w:r>
      <w:r>
        <w:t xml:space="preserve"> </w:t>
      </w:r>
      <w:r w:rsidRPr="00FB46FE">
        <w:rPr>
          <w:i/>
        </w:rPr>
        <w:t>interrup</w:t>
      </w:r>
      <w:r>
        <w:rPr>
          <w:i/>
        </w:rPr>
        <w:t>t</w:t>
      </w:r>
      <w:r>
        <w:t xml:space="preserve"> when it occurs. </w:t>
      </w:r>
    </w:p>
    <w:p w:rsidR="00D772EA" w:rsidRDefault="00D772EA" w:rsidP="00D772EA">
      <w:pPr>
        <w:ind w:left="720"/>
      </w:pPr>
      <w:r>
        <w:t>Unless otherwise taken care of by the system (generally not the case).  This has the effect of resetting the interrupt and allowing further interrupts of the same kind to recur.  If it is not acknowledged, it may occur once then never again.  The acknowledgement is usually done in the ISR.</w:t>
      </w:r>
    </w:p>
    <w:p w:rsidR="00D772EA" w:rsidRPr="00BE5442" w:rsidRDefault="00D772EA" w:rsidP="00D772EA">
      <w:pPr>
        <w:numPr>
          <w:ilvl w:val="0"/>
          <w:numId w:val="20"/>
        </w:numPr>
      </w:pPr>
      <w:r>
        <w:t xml:space="preserve">One </w:t>
      </w:r>
      <w:r w:rsidRPr="006E03D8">
        <w:t>must</w:t>
      </w:r>
      <w:r w:rsidRPr="006E03D8">
        <w:rPr>
          <w:i/>
        </w:rPr>
        <w:t xml:space="preserve"> exit the</w:t>
      </w:r>
      <w:r>
        <w:t xml:space="preserve"> </w:t>
      </w:r>
      <w:r w:rsidRPr="00FB46FE">
        <w:rPr>
          <w:i/>
        </w:rPr>
        <w:t>interrupt</w:t>
      </w:r>
      <w:r>
        <w:t xml:space="preserve"> </w:t>
      </w:r>
      <w:r>
        <w:rPr>
          <w:i/>
        </w:rPr>
        <w:t>properly.</w:t>
      </w:r>
    </w:p>
    <w:p w:rsidR="00D772EA" w:rsidRDefault="00D772EA" w:rsidP="00D772EA">
      <w:pPr>
        <w:ind w:left="720"/>
      </w:pPr>
      <w:r>
        <w:t xml:space="preserve">Unlike a simple function call, the return from an interrupt is a bit more involved.  </w:t>
      </w:r>
      <w:proofErr w:type="gramStart"/>
      <w:r>
        <w:t>Generally</w:t>
      </w:r>
      <w:proofErr w:type="gramEnd"/>
      <w:r>
        <w:t xml:space="preserve"> there is a specific statement (not a simple return) that is used for exit and cleanup.</w:t>
      </w:r>
    </w:p>
    <w:p w:rsidR="003255CA" w:rsidRPr="00BE5442" w:rsidRDefault="003255CA" w:rsidP="003255CA">
      <w:pPr>
        <w:pStyle w:val="ListParagraph"/>
        <w:numPr>
          <w:ilvl w:val="0"/>
          <w:numId w:val="20"/>
        </w:numPr>
      </w:pPr>
      <w:r>
        <w:t>Look up ATMega 2560 interrupts.</w:t>
      </w:r>
    </w:p>
    <w:p w:rsidR="00D772EA" w:rsidRPr="00CF48F2" w:rsidRDefault="00D772EA" w:rsidP="00D772EA"/>
    <w:p w:rsidR="00A96EA0" w:rsidRPr="00C47016" w:rsidRDefault="00A96EA0" w:rsidP="00DB238D">
      <w:pPr>
        <w:pStyle w:val="Heading2"/>
        <w:ind w:left="0"/>
        <w:rPr>
          <w:rFonts w:cs="Arial"/>
          <w:b w:val="0"/>
          <w:color w:val="FF0000"/>
        </w:rPr>
      </w:pPr>
      <w:r>
        <w:br w:type="page"/>
      </w:r>
    </w:p>
    <w:p w:rsidR="003D2F06" w:rsidRDefault="00D772EA" w:rsidP="003D2F06">
      <w:pPr>
        <w:pStyle w:val="Heading2"/>
        <w:ind w:left="0"/>
      </w:pPr>
      <w:r>
        <w:lastRenderedPageBreak/>
        <w:t xml:space="preserve">Appendix </w:t>
      </w:r>
      <w:r w:rsidR="00136675">
        <w:t>C</w:t>
      </w:r>
      <w:r w:rsidR="003D2F06">
        <w:t>:  Measuring Blood Pressure</w:t>
      </w:r>
    </w:p>
    <w:p w:rsidR="003D2F06" w:rsidRDefault="003D2F06" w:rsidP="003D2F06">
      <w:pPr>
        <w:pStyle w:val="Heading3"/>
        <w:ind w:left="360"/>
      </w:pPr>
      <w:r>
        <w:t>Blood Pressure</w:t>
      </w:r>
    </w:p>
    <w:p w:rsidR="003D2F06" w:rsidRPr="00C70306" w:rsidRDefault="003D2F06" w:rsidP="003D2F06">
      <w:pPr>
        <w:ind w:left="360"/>
        <w:rPr>
          <w:szCs w:val="24"/>
        </w:rPr>
      </w:pPr>
      <w:r>
        <w:t>A blood pressure measurement is made in two major steps.  The process begins with a blood pressure or s</w:t>
      </w:r>
      <w:r w:rsidRPr="00C70306">
        <w:rPr>
          <w:szCs w:val="24"/>
        </w:rPr>
        <w:t xml:space="preserve">phygmomanometer cuff is wrapped around the </w:t>
      </w:r>
      <w:r>
        <w:rPr>
          <w:szCs w:val="24"/>
        </w:rPr>
        <w:t xml:space="preserve">patient’s </w:t>
      </w:r>
      <w:r w:rsidRPr="00C70306">
        <w:rPr>
          <w:szCs w:val="24"/>
        </w:rPr>
        <w:t>upper arm</w:t>
      </w:r>
      <w:r>
        <w:rPr>
          <w:szCs w:val="24"/>
        </w:rPr>
        <w:t xml:space="preserve">.  An aural sensing device such as a </w:t>
      </w:r>
      <w:r w:rsidRPr="00C70306">
        <w:rPr>
          <w:szCs w:val="24"/>
        </w:rPr>
        <w:t xml:space="preserve">stethoscope is placed </w:t>
      </w:r>
      <w:r>
        <w:rPr>
          <w:szCs w:val="24"/>
        </w:rPr>
        <w:t>o</w:t>
      </w:r>
      <w:r w:rsidRPr="00C70306">
        <w:rPr>
          <w:szCs w:val="24"/>
        </w:rPr>
        <w:t>ver the brachial artery</w:t>
      </w:r>
      <w:r>
        <w:rPr>
          <w:szCs w:val="24"/>
        </w:rPr>
        <w:t xml:space="preserve"> on the front side of the arm just over the elbow. </w:t>
      </w:r>
    </w:p>
    <w:p w:rsidR="003D2F06" w:rsidRDefault="003D2F06" w:rsidP="003D2F06">
      <w:pPr>
        <w:ind w:left="360"/>
        <w:rPr>
          <w:szCs w:val="24"/>
        </w:rPr>
      </w:pPr>
      <w:r w:rsidRPr="00C70306">
        <w:rPr>
          <w:szCs w:val="24"/>
        </w:rPr>
        <w:t xml:space="preserve">The </w:t>
      </w:r>
      <w:r>
        <w:rPr>
          <w:szCs w:val="24"/>
        </w:rPr>
        <w:t xml:space="preserve">pressure in the </w:t>
      </w:r>
      <w:r w:rsidRPr="00C70306">
        <w:rPr>
          <w:szCs w:val="24"/>
        </w:rPr>
        <w:t xml:space="preserve">cuff is </w:t>
      </w:r>
      <w:r>
        <w:rPr>
          <w:szCs w:val="24"/>
        </w:rPr>
        <w:t xml:space="preserve">increased to a level of approximately </w:t>
      </w:r>
      <w:r w:rsidRPr="00C70306">
        <w:rPr>
          <w:szCs w:val="24"/>
        </w:rPr>
        <w:t>180mmHg</w:t>
      </w:r>
      <w:r>
        <w:rPr>
          <w:szCs w:val="24"/>
        </w:rPr>
        <w:t>.  Such a pressure compresses</w:t>
      </w:r>
      <w:r w:rsidRPr="00C70306">
        <w:rPr>
          <w:szCs w:val="24"/>
        </w:rPr>
        <w:t xml:space="preserve"> the brachial artery causing </w:t>
      </w:r>
      <w:r>
        <w:rPr>
          <w:szCs w:val="24"/>
        </w:rPr>
        <w:t>it</w:t>
      </w:r>
      <w:r w:rsidRPr="00C70306">
        <w:rPr>
          <w:szCs w:val="24"/>
        </w:rPr>
        <w:t xml:space="preserve"> to collapse </w:t>
      </w:r>
      <w:r>
        <w:rPr>
          <w:szCs w:val="24"/>
        </w:rPr>
        <w:t xml:space="preserve">and prevent further blood flow. At this point, the pressure in the cuff is slowly decreased.  When the artery opens, blood begins to flow again causing vibrations against the artery wall.  The pressure at which this occurs is called the </w:t>
      </w:r>
      <w:r w:rsidRPr="00C70306">
        <w:rPr>
          <w:szCs w:val="24"/>
        </w:rPr>
        <w:t xml:space="preserve">systolic </w:t>
      </w:r>
      <w:r>
        <w:rPr>
          <w:szCs w:val="24"/>
        </w:rPr>
        <w:t xml:space="preserve">pressure and is </w:t>
      </w:r>
      <w:r w:rsidRPr="00C70306">
        <w:rPr>
          <w:szCs w:val="24"/>
        </w:rPr>
        <w:t>approximately 120mmHg in the</w:t>
      </w:r>
      <w:r>
        <w:rPr>
          <w:szCs w:val="24"/>
        </w:rPr>
        <w:t xml:space="preserve"> normal case.</w:t>
      </w:r>
    </w:p>
    <w:p w:rsidR="003D2F06" w:rsidRDefault="003D2F06" w:rsidP="003D2F06">
      <w:pPr>
        <w:ind w:left="360"/>
        <w:rPr>
          <w:szCs w:val="24"/>
        </w:rPr>
      </w:pPr>
      <w:r>
        <w:rPr>
          <w:szCs w:val="24"/>
        </w:rPr>
        <w:t xml:space="preserve">As the pressure on the cuff continues to decrease, the blood flow continues to increase.  Vibrations against the artery wall also decrease until the blood flow through the artery returns to laminar.  The point at which the vibrations cease is called the diastolic pressure. In the normal case, this will be </w:t>
      </w:r>
      <w:r w:rsidRPr="00C70306">
        <w:rPr>
          <w:szCs w:val="24"/>
        </w:rPr>
        <w:t>approximately 80</w:t>
      </w:r>
      <w:r w:rsidR="00701E56">
        <w:rPr>
          <w:szCs w:val="24"/>
        </w:rPr>
        <w:t xml:space="preserve"> </w:t>
      </w:r>
      <w:r w:rsidRPr="00C70306">
        <w:rPr>
          <w:szCs w:val="24"/>
        </w:rPr>
        <w:t>mm</w:t>
      </w:r>
      <w:r w:rsidR="00701E56">
        <w:rPr>
          <w:szCs w:val="24"/>
        </w:rPr>
        <w:t xml:space="preserve"> </w:t>
      </w:r>
      <w:r w:rsidRPr="00C70306">
        <w:rPr>
          <w:szCs w:val="24"/>
        </w:rPr>
        <w:t>Hg.</w:t>
      </w:r>
      <w:r>
        <w:rPr>
          <w:szCs w:val="24"/>
        </w:rPr>
        <w:t xml:space="preserve"> </w:t>
      </w:r>
    </w:p>
    <w:p w:rsidR="003D2F06" w:rsidRDefault="003D2F06" w:rsidP="003D2F06">
      <w:pPr>
        <w:ind w:left="360"/>
        <w:rPr>
          <w:szCs w:val="24"/>
        </w:rPr>
      </w:pPr>
      <w:r>
        <w:rPr>
          <w:szCs w:val="24"/>
        </w:rPr>
        <w:t>These sounds of the blood against the artery wall are</w:t>
      </w:r>
      <w:r w:rsidRPr="00C70306">
        <w:rPr>
          <w:szCs w:val="24"/>
        </w:rPr>
        <w:t xml:space="preserve"> called Korotkoff sounds</w:t>
      </w:r>
      <w:r>
        <w:rPr>
          <w:szCs w:val="24"/>
        </w:rPr>
        <w:t xml:space="preserve"> after Dr. Nikolai Korotkoff, a Russian physician who first described them.</w:t>
      </w:r>
    </w:p>
    <w:p w:rsidR="003D2F06" w:rsidRDefault="003D2F06" w:rsidP="003D2F06">
      <w:pPr>
        <w:ind w:left="720"/>
        <w:rPr>
          <w:szCs w:val="24"/>
        </w:rPr>
      </w:pPr>
    </w:p>
    <w:p w:rsidR="003D2F06" w:rsidRPr="00904C1C" w:rsidRDefault="003D2F06" w:rsidP="003D2F06">
      <w:pPr>
        <w:ind w:left="720"/>
        <w:rPr>
          <w:szCs w:val="24"/>
        </w:rPr>
      </w:pPr>
    </w:p>
    <w:p w:rsidR="001B03F2" w:rsidRDefault="001B03F2" w:rsidP="00A96EA0">
      <w:pPr>
        <w:pStyle w:val="Heading2"/>
      </w:pPr>
    </w:p>
    <w:sectPr w:rsidR="001B03F2" w:rsidSect="00AE0569">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704" w:rsidRDefault="00DB6704">
      <w:r>
        <w:separator/>
      </w:r>
    </w:p>
  </w:endnote>
  <w:endnote w:type="continuationSeparator" w:id="0">
    <w:p w:rsidR="00DB6704" w:rsidRDefault="00DB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9A2" w:rsidRDefault="00B729A2" w:rsidP="00B95F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729A2" w:rsidRDefault="00B7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9A2" w:rsidRDefault="00B729A2" w:rsidP="00B95F10">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r>
      <w:rPr>
        <w:rStyle w:val="PageNumber"/>
      </w:rPr>
      <w:t xml:space="preserve"> of 27 -</w:t>
    </w:r>
  </w:p>
  <w:p w:rsidR="00B729A2" w:rsidRDefault="00B7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704" w:rsidRDefault="00DB6704">
      <w:r>
        <w:separator/>
      </w:r>
    </w:p>
  </w:footnote>
  <w:footnote w:type="continuationSeparator" w:id="0">
    <w:p w:rsidR="00DB6704" w:rsidRDefault="00DB6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926C9"/>
    <w:multiLevelType w:val="singleLevel"/>
    <w:tmpl w:val="5D4248A4"/>
    <w:lvl w:ilvl="0">
      <w:start w:val="1"/>
      <w:numFmt w:val="lowerRoman"/>
      <w:lvlText w:val="%1. "/>
      <w:legacy w:legacy="1" w:legacySpace="0" w:legacyIndent="360"/>
      <w:lvlJc w:val="left"/>
      <w:pPr>
        <w:ind w:left="2520" w:hanging="360"/>
      </w:pPr>
      <w:rPr>
        <w:rFonts w:ascii="Times New Roman" w:hAnsi="Times New Roman" w:hint="default"/>
        <w:b w:val="0"/>
        <w:i w:val="0"/>
        <w:sz w:val="24"/>
        <w:u w:val="none"/>
      </w:rPr>
    </w:lvl>
  </w:abstractNum>
  <w:abstractNum w:abstractNumId="2" w15:restartNumberingAfterBreak="0">
    <w:nsid w:val="051D6589"/>
    <w:multiLevelType w:val="hybridMultilevel"/>
    <w:tmpl w:val="00563D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74D54D0"/>
    <w:multiLevelType w:val="hybridMultilevel"/>
    <w:tmpl w:val="03402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5446DD"/>
    <w:multiLevelType w:val="hybridMultilevel"/>
    <w:tmpl w:val="ABB4BB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E79685F"/>
    <w:multiLevelType w:val="hybridMultilevel"/>
    <w:tmpl w:val="95CAD1C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E32B8"/>
    <w:multiLevelType w:val="hybridMultilevel"/>
    <w:tmpl w:val="C01EE4AC"/>
    <w:lvl w:ilvl="0" w:tplc="78805D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8F7FE7"/>
    <w:multiLevelType w:val="hybridMultilevel"/>
    <w:tmpl w:val="49907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06E5"/>
    <w:multiLevelType w:val="hybridMultilevel"/>
    <w:tmpl w:val="B528594E"/>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15:restartNumberingAfterBreak="0">
    <w:nsid w:val="15FA43E4"/>
    <w:multiLevelType w:val="hybridMultilevel"/>
    <w:tmpl w:val="763A092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FC1B2B"/>
    <w:multiLevelType w:val="hybridMultilevel"/>
    <w:tmpl w:val="66B6B070"/>
    <w:lvl w:ilvl="0" w:tplc="750481A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19DD769C"/>
    <w:multiLevelType w:val="hybridMultilevel"/>
    <w:tmpl w:val="E4180C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235FD5"/>
    <w:multiLevelType w:val="hybridMultilevel"/>
    <w:tmpl w:val="2780AECC"/>
    <w:lvl w:ilvl="0" w:tplc="B0FEB5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627439"/>
    <w:multiLevelType w:val="hybridMultilevel"/>
    <w:tmpl w:val="7DBE78E8"/>
    <w:lvl w:ilvl="0" w:tplc="2026BE8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281E1C"/>
    <w:multiLevelType w:val="hybridMultilevel"/>
    <w:tmpl w:val="79680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7E5FC7"/>
    <w:multiLevelType w:val="hybridMultilevel"/>
    <w:tmpl w:val="A204E84E"/>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15:restartNumberingAfterBreak="0">
    <w:nsid w:val="27B046ED"/>
    <w:multiLevelType w:val="hybridMultilevel"/>
    <w:tmpl w:val="66B6B070"/>
    <w:lvl w:ilvl="0" w:tplc="750481A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84176CC"/>
    <w:multiLevelType w:val="hybridMultilevel"/>
    <w:tmpl w:val="71DA23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9392387"/>
    <w:multiLevelType w:val="hybridMultilevel"/>
    <w:tmpl w:val="72F22A66"/>
    <w:lvl w:ilvl="0" w:tplc="C3CE5A02">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2BDE0FBE"/>
    <w:multiLevelType w:val="hybridMultilevel"/>
    <w:tmpl w:val="0F80FC48"/>
    <w:lvl w:ilvl="0" w:tplc="94342D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27147E6"/>
    <w:multiLevelType w:val="hybridMultilevel"/>
    <w:tmpl w:val="94DA0F30"/>
    <w:lvl w:ilvl="0" w:tplc="8996E03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15:restartNumberingAfterBreak="0">
    <w:nsid w:val="34335207"/>
    <w:multiLevelType w:val="hybridMultilevel"/>
    <w:tmpl w:val="5D8C4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45A3168"/>
    <w:multiLevelType w:val="hybridMultilevel"/>
    <w:tmpl w:val="483A6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A37B9C"/>
    <w:multiLevelType w:val="hybridMultilevel"/>
    <w:tmpl w:val="CDCA461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15:restartNumberingAfterBreak="0">
    <w:nsid w:val="3A9B7DAF"/>
    <w:multiLevelType w:val="hybridMultilevel"/>
    <w:tmpl w:val="66B6B070"/>
    <w:lvl w:ilvl="0" w:tplc="750481A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F834065"/>
    <w:multiLevelType w:val="hybridMultilevel"/>
    <w:tmpl w:val="66B6B070"/>
    <w:lvl w:ilvl="0" w:tplc="750481A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3FCB13C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14831D1"/>
    <w:multiLevelType w:val="hybridMultilevel"/>
    <w:tmpl w:val="C6D8FA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661CB4"/>
    <w:multiLevelType w:val="hybridMultilevel"/>
    <w:tmpl w:val="BDA4C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6282D67"/>
    <w:multiLevelType w:val="hybridMultilevel"/>
    <w:tmpl w:val="47EEF5AC"/>
    <w:lvl w:ilvl="0" w:tplc="CEB47C0C">
      <w:start w:val="1"/>
      <w:numFmt w:val="decimal"/>
      <w:lvlText w:val="%1."/>
      <w:lvlJc w:val="left"/>
      <w:pPr>
        <w:ind w:left="1443" w:hanging="36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6B125FA"/>
    <w:multiLevelType w:val="hybridMultilevel"/>
    <w:tmpl w:val="C01EE4AC"/>
    <w:lvl w:ilvl="0" w:tplc="78805D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B7D444D"/>
    <w:multiLevelType w:val="hybridMultilevel"/>
    <w:tmpl w:val="B23AE1FC"/>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EF6140"/>
    <w:multiLevelType w:val="singleLevel"/>
    <w:tmpl w:val="AD60DD38"/>
    <w:lvl w:ilvl="0">
      <w:start w:val="1"/>
      <w:numFmt w:val="decimal"/>
      <w:lvlText w:val="%1."/>
      <w:lvlJc w:val="left"/>
      <w:pPr>
        <w:tabs>
          <w:tab w:val="num" w:pos="1440"/>
        </w:tabs>
        <w:ind w:left="1440" w:hanging="360"/>
      </w:pPr>
      <w:rPr>
        <w:rFonts w:hint="default"/>
      </w:rPr>
    </w:lvl>
  </w:abstractNum>
  <w:abstractNum w:abstractNumId="33" w15:restartNumberingAfterBreak="0">
    <w:nsid w:val="575C2DE5"/>
    <w:multiLevelType w:val="singleLevel"/>
    <w:tmpl w:val="0A7CB2D6"/>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34" w15:restartNumberingAfterBreak="0">
    <w:nsid w:val="57A22DB3"/>
    <w:multiLevelType w:val="hybridMultilevel"/>
    <w:tmpl w:val="DDCEB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5C71E3"/>
    <w:multiLevelType w:val="hybridMultilevel"/>
    <w:tmpl w:val="DEC48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E233014"/>
    <w:multiLevelType w:val="hybridMultilevel"/>
    <w:tmpl w:val="6646E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E7F7915"/>
    <w:multiLevelType w:val="multilevel"/>
    <w:tmpl w:val="2758E49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8" w15:restartNumberingAfterBreak="0">
    <w:nsid w:val="5EFF34BF"/>
    <w:multiLevelType w:val="multilevel"/>
    <w:tmpl w:val="2758E49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62DA1D45"/>
    <w:multiLevelType w:val="singleLevel"/>
    <w:tmpl w:val="0A7CB2D6"/>
    <w:lvl w:ilvl="0">
      <w:start w:val="1"/>
      <w:numFmt w:val="decimal"/>
      <w:lvlText w:val="%1. "/>
      <w:legacy w:legacy="1" w:legacySpace="0" w:legacyIndent="360"/>
      <w:lvlJc w:val="left"/>
      <w:pPr>
        <w:ind w:left="1080" w:hanging="360"/>
      </w:pPr>
      <w:rPr>
        <w:b w:val="0"/>
        <w:i w:val="0"/>
        <w:sz w:val="24"/>
      </w:rPr>
    </w:lvl>
  </w:abstractNum>
  <w:abstractNum w:abstractNumId="40" w15:restartNumberingAfterBreak="0">
    <w:nsid w:val="690E1E61"/>
    <w:multiLevelType w:val="singleLevel"/>
    <w:tmpl w:val="6EF059EC"/>
    <w:lvl w:ilvl="0">
      <w:start w:val="1"/>
      <w:numFmt w:val="decimal"/>
      <w:lvlText w:val="%1."/>
      <w:legacy w:legacy="1" w:legacySpace="0" w:legacyIndent="360"/>
      <w:lvlJc w:val="left"/>
      <w:pPr>
        <w:ind w:left="1080" w:hanging="360"/>
      </w:pPr>
    </w:lvl>
  </w:abstractNum>
  <w:abstractNum w:abstractNumId="41" w15:restartNumberingAfterBreak="0">
    <w:nsid w:val="73FF59D7"/>
    <w:multiLevelType w:val="hybridMultilevel"/>
    <w:tmpl w:val="BA109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42E4BD4"/>
    <w:multiLevelType w:val="hybridMultilevel"/>
    <w:tmpl w:val="B69AD11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3" w15:restartNumberingAfterBreak="0">
    <w:nsid w:val="74320463"/>
    <w:multiLevelType w:val="hybridMultilevel"/>
    <w:tmpl w:val="0824BF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5A3D9D"/>
    <w:multiLevelType w:val="hybridMultilevel"/>
    <w:tmpl w:val="55EC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6D3073"/>
    <w:multiLevelType w:val="hybridMultilevel"/>
    <w:tmpl w:val="DC16CFA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AE61FAC"/>
    <w:multiLevelType w:val="hybridMultilevel"/>
    <w:tmpl w:val="1EFE69BC"/>
    <w:lvl w:ilvl="0" w:tplc="6854B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3">
    <w:abstractNumId w:val="1"/>
  </w:num>
  <w:num w:numId="4">
    <w:abstractNumId w:val="39"/>
  </w:num>
  <w:num w:numId="5">
    <w:abstractNumId w:val="39"/>
    <w:lvlOverride w:ilvl="0">
      <w:lvl w:ilvl="0">
        <w:start w:val="3"/>
        <w:numFmt w:val="decimal"/>
        <w:lvlText w:val="%1. "/>
        <w:legacy w:legacy="1" w:legacySpace="0" w:legacyIndent="360"/>
        <w:lvlJc w:val="left"/>
        <w:pPr>
          <w:ind w:left="1080" w:hanging="360"/>
        </w:pPr>
        <w:rPr>
          <w:rFonts w:ascii="Times New Roman" w:hAnsi="Times New Roman" w:hint="default"/>
          <w:b w:val="0"/>
          <w:i w:val="0"/>
          <w:sz w:val="24"/>
          <w:u w:val="none"/>
        </w:rPr>
      </w:lvl>
    </w:lvlOverride>
  </w:num>
  <w:num w:numId="6">
    <w:abstractNumId w:val="33"/>
  </w:num>
  <w:num w:numId="7">
    <w:abstractNumId w:val="23"/>
  </w:num>
  <w:num w:numId="8">
    <w:abstractNumId w:val="15"/>
  </w:num>
  <w:num w:numId="9">
    <w:abstractNumId w:val="42"/>
  </w:num>
  <w:num w:numId="10">
    <w:abstractNumId w:val="4"/>
  </w:num>
  <w:num w:numId="11">
    <w:abstractNumId w:val="38"/>
  </w:num>
  <w:num w:numId="12">
    <w:abstractNumId w:val="26"/>
  </w:num>
  <w:num w:numId="13">
    <w:abstractNumId w:val="45"/>
  </w:num>
  <w:num w:numId="14">
    <w:abstractNumId w:val="20"/>
  </w:num>
  <w:num w:numId="15">
    <w:abstractNumId w:val="8"/>
  </w:num>
  <w:num w:numId="16">
    <w:abstractNumId w:val="18"/>
  </w:num>
  <w:num w:numId="17">
    <w:abstractNumId w:val="25"/>
  </w:num>
  <w:num w:numId="18">
    <w:abstractNumId w:val="27"/>
  </w:num>
  <w:num w:numId="19">
    <w:abstractNumId w:val="7"/>
  </w:num>
  <w:num w:numId="20">
    <w:abstractNumId w:val="44"/>
  </w:num>
  <w:num w:numId="21">
    <w:abstractNumId w:val="28"/>
  </w:num>
  <w:num w:numId="22">
    <w:abstractNumId w:val="13"/>
  </w:num>
  <w:num w:numId="23">
    <w:abstractNumId w:val="2"/>
  </w:num>
  <w:num w:numId="24">
    <w:abstractNumId w:val="35"/>
  </w:num>
  <w:num w:numId="25">
    <w:abstractNumId w:val="46"/>
  </w:num>
  <w:num w:numId="26">
    <w:abstractNumId w:val="14"/>
  </w:num>
  <w:num w:numId="27">
    <w:abstractNumId w:val="22"/>
  </w:num>
  <w:num w:numId="28">
    <w:abstractNumId w:val="19"/>
  </w:num>
  <w:num w:numId="29">
    <w:abstractNumId w:val="24"/>
  </w:num>
  <w:num w:numId="30">
    <w:abstractNumId w:val="43"/>
  </w:num>
  <w:num w:numId="31">
    <w:abstractNumId w:val="11"/>
  </w:num>
  <w:num w:numId="32">
    <w:abstractNumId w:val="21"/>
  </w:num>
  <w:num w:numId="33">
    <w:abstractNumId w:val="12"/>
  </w:num>
  <w:num w:numId="34">
    <w:abstractNumId w:val="31"/>
  </w:num>
  <w:num w:numId="35">
    <w:abstractNumId w:val="41"/>
  </w:num>
  <w:num w:numId="36">
    <w:abstractNumId w:val="3"/>
  </w:num>
  <w:num w:numId="37">
    <w:abstractNumId w:val="36"/>
  </w:num>
  <w:num w:numId="38">
    <w:abstractNumId w:val="9"/>
  </w:num>
  <w:num w:numId="39">
    <w:abstractNumId w:val="16"/>
  </w:num>
  <w:num w:numId="40">
    <w:abstractNumId w:val="30"/>
  </w:num>
  <w:num w:numId="41">
    <w:abstractNumId w:val="6"/>
  </w:num>
  <w:num w:numId="42">
    <w:abstractNumId w:val="5"/>
  </w:num>
  <w:num w:numId="43">
    <w:abstractNumId w:val="37"/>
  </w:num>
  <w:num w:numId="44">
    <w:abstractNumId w:val="32"/>
  </w:num>
  <w:num w:numId="45">
    <w:abstractNumId w:val="10"/>
  </w:num>
  <w:num w:numId="46">
    <w:abstractNumId w:val="34"/>
  </w:num>
  <w:num w:numId="47">
    <w:abstractNumId w:val="29"/>
  </w:num>
  <w:num w:numId="48">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1E"/>
    <w:rsid w:val="00000142"/>
    <w:rsid w:val="00001365"/>
    <w:rsid w:val="000062CE"/>
    <w:rsid w:val="00040CED"/>
    <w:rsid w:val="00044351"/>
    <w:rsid w:val="000528D8"/>
    <w:rsid w:val="000647BD"/>
    <w:rsid w:val="000700A0"/>
    <w:rsid w:val="00070451"/>
    <w:rsid w:val="00073B22"/>
    <w:rsid w:val="00081ECC"/>
    <w:rsid w:val="000848FF"/>
    <w:rsid w:val="000855C2"/>
    <w:rsid w:val="000A03C9"/>
    <w:rsid w:val="000A1A86"/>
    <w:rsid w:val="000A6532"/>
    <w:rsid w:val="000B5700"/>
    <w:rsid w:val="000B5992"/>
    <w:rsid w:val="000B6758"/>
    <w:rsid w:val="000C18A5"/>
    <w:rsid w:val="000C757B"/>
    <w:rsid w:val="000C7928"/>
    <w:rsid w:val="000D243E"/>
    <w:rsid w:val="000D329E"/>
    <w:rsid w:val="000D3B3A"/>
    <w:rsid w:val="000D716A"/>
    <w:rsid w:val="000E5D84"/>
    <w:rsid w:val="000E7638"/>
    <w:rsid w:val="000F314A"/>
    <w:rsid w:val="000F3BF8"/>
    <w:rsid w:val="001028BA"/>
    <w:rsid w:val="00103359"/>
    <w:rsid w:val="00105890"/>
    <w:rsid w:val="001107EB"/>
    <w:rsid w:val="00110917"/>
    <w:rsid w:val="0011144C"/>
    <w:rsid w:val="001223F7"/>
    <w:rsid w:val="0012540D"/>
    <w:rsid w:val="0012696A"/>
    <w:rsid w:val="0013178E"/>
    <w:rsid w:val="001341F3"/>
    <w:rsid w:val="001354A5"/>
    <w:rsid w:val="00136675"/>
    <w:rsid w:val="00144675"/>
    <w:rsid w:val="00146570"/>
    <w:rsid w:val="00156F60"/>
    <w:rsid w:val="001614F0"/>
    <w:rsid w:val="00161DFC"/>
    <w:rsid w:val="00173CF5"/>
    <w:rsid w:val="00176634"/>
    <w:rsid w:val="00176691"/>
    <w:rsid w:val="00181064"/>
    <w:rsid w:val="00181473"/>
    <w:rsid w:val="00183161"/>
    <w:rsid w:val="001A06EC"/>
    <w:rsid w:val="001A60D8"/>
    <w:rsid w:val="001B03F2"/>
    <w:rsid w:val="001C150E"/>
    <w:rsid w:val="001C21EC"/>
    <w:rsid w:val="001C3E55"/>
    <w:rsid w:val="001C3E84"/>
    <w:rsid w:val="001C5037"/>
    <w:rsid w:val="001C6605"/>
    <w:rsid w:val="001D1879"/>
    <w:rsid w:val="001D25D6"/>
    <w:rsid w:val="001F0585"/>
    <w:rsid w:val="001F0772"/>
    <w:rsid w:val="001F1EEB"/>
    <w:rsid w:val="001F680D"/>
    <w:rsid w:val="00201B90"/>
    <w:rsid w:val="00205596"/>
    <w:rsid w:val="00210869"/>
    <w:rsid w:val="002108C2"/>
    <w:rsid w:val="002128C8"/>
    <w:rsid w:val="00216AF4"/>
    <w:rsid w:val="002179A0"/>
    <w:rsid w:val="00236D7F"/>
    <w:rsid w:val="00243492"/>
    <w:rsid w:val="00250B9C"/>
    <w:rsid w:val="00254A7C"/>
    <w:rsid w:val="00255BDA"/>
    <w:rsid w:val="00260BB9"/>
    <w:rsid w:val="00260DBD"/>
    <w:rsid w:val="00265E2E"/>
    <w:rsid w:val="002703B7"/>
    <w:rsid w:val="002708C2"/>
    <w:rsid w:val="00272CD7"/>
    <w:rsid w:val="00286EBA"/>
    <w:rsid w:val="0028745A"/>
    <w:rsid w:val="00291C68"/>
    <w:rsid w:val="00292489"/>
    <w:rsid w:val="00294A25"/>
    <w:rsid w:val="00295E8D"/>
    <w:rsid w:val="002A0411"/>
    <w:rsid w:val="002A40C2"/>
    <w:rsid w:val="002A585C"/>
    <w:rsid w:val="002A5AAA"/>
    <w:rsid w:val="002A798F"/>
    <w:rsid w:val="002B0A54"/>
    <w:rsid w:val="002B29E4"/>
    <w:rsid w:val="002B5056"/>
    <w:rsid w:val="002B581E"/>
    <w:rsid w:val="002B64E2"/>
    <w:rsid w:val="002B68EB"/>
    <w:rsid w:val="002C2E7B"/>
    <w:rsid w:val="002C401C"/>
    <w:rsid w:val="002C5AD5"/>
    <w:rsid w:val="002D35DF"/>
    <w:rsid w:val="002E003F"/>
    <w:rsid w:val="002E13F6"/>
    <w:rsid w:val="002E22EA"/>
    <w:rsid w:val="002E38AC"/>
    <w:rsid w:val="002E402F"/>
    <w:rsid w:val="002E45DC"/>
    <w:rsid w:val="002F1672"/>
    <w:rsid w:val="002F1C02"/>
    <w:rsid w:val="002F2016"/>
    <w:rsid w:val="002F3B94"/>
    <w:rsid w:val="002F3F68"/>
    <w:rsid w:val="002F4435"/>
    <w:rsid w:val="002F4997"/>
    <w:rsid w:val="002F757D"/>
    <w:rsid w:val="00303B66"/>
    <w:rsid w:val="003157F7"/>
    <w:rsid w:val="003179E3"/>
    <w:rsid w:val="00322F58"/>
    <w:rsid w:val="0032442C"/>
    <w:rsid w:val="003255CA"/>
    <w:rsid w:val="0033272B"/>
    <w:rsid w:val="003423D8"/>
    <w:rsid w:val="003449AE"/>
    <w:rsid w:val="00344B48"/>
    <w:rsid w:val="00345788"/>
    <w:rsid w:val="00355470"/>
    <w:rsid w:val="00360BB3"/>
    <w:rsid w:val="00362E9A"/>
    <w:rsid w:val="0036437E"/>
    <w:rsid w:val="003649DB"/>
    <w:rsid w:val="00365DD7"/>
    <w:rsid w:val="00367BD9"/>
    <w:rsid w:val="00370C62"/>
    <w:rsid w:val="00372460"/>
    <w:rsid w:val="0038359E"/>
    <w:rsid w:val="003840FE"/>
    <w:rsid w:val="00384527"/>
    <w:rsid w:val="00384768"/>
    <w:rsid w:val="00392838"/>
    <w:rsid w:val="003A2B72"/>
    <w:rsid w:val="003A4825"/>
    <w:rsid w:val="003A4CE7"/>
    <w:rsid w:val="003A59B8"/>
    <w:rsid w:val="003A7C12"/>
    <w:rsid w:val="003B24A4"/>
    <w:rsid w:val="003B4FEF"/>
    <w:rsid w:val="003C01EA"/>
    <w:rsid w:val="003C038F"/>
    <w:rsid w:val="003C0A71"/>
    <w:rsid w:val="003C4CB9"/>
    <w:rsid w:val="003C7C84"/>
    <w:rsid w:val="003D0DA1"/>
    <w:rsid w:val="003D12A5"/>
    <w:rsid w:val="003D162D"/>
    <w:rsid w:val="003D26C4"/>
    <w:rsid w:val="003D2F06"/>
    <w:rsid w:val="003D60FD"/>
    <w:rsid w:val="003D6AFC"/>
    <w:rsid w:val="003E3433"/>
    <w:rsid w:val="003E58C1"/>
    <w:rsid w:val="003E64A1"/>
    <w:rsid w:val="003F0D3C"/>
    <w:rsid w:val="003F3A7B"/>
    <w:rsid w:val="00404468"/>
    <w:rsid w:val="004066DE"/>
    <w:rsid w:val="00417B40"/>
    <w:rsid w:val="00426B3D"/>
    <w:rsid w:val="00427626"/>
    <w:rsid w:val="00433330"/>
    <w:rsid w:val="00441983"/>
    <w:rsid w:val="00444309"/>
    <w:rsid w:val="00451028"/>
    <w:rsid w:val="0046005C"/>
    <w:rsid w:val="00465B37"/>
    <w:rsid w:val="004709CA"/>
    <w:rsid w:val="00470B23"/>
    <w:rsid w:val="00474E14"/>
    <w:rsid w:val="004760E9"/>
    <w:rsid w:val="00477A7D"/>
    <w:rsid w:val="004822A6"/>
    <w:rsid w:val="004878B8"/>
    <w:rsid w:val="00487D81"/>
    <w:rsid w:val="004A00C2"/>
    <w:rsid w:val="004A01FF"/>
    <w:rsid w:val="004A54B8"/>
    <w:rsid w:val="004B042B"/>
    <w:rsid w:val="004B1F86"/>
    <w:rsid w:val="004C04B0"/>
    <w:rsid w:val="004C0DCB"/>
    <w:rsid w:val="004C51FD"/>
    <w:rsid w:val="004F0CC2"/>
    <w:rsid w:val="004F1C5C"/>
    <w:rsid w:val="004F2ABE"/>
    <w:rsid w:val="0050206C"/>
    <w:rsid w:val="00507FB1"/>
    <w:rsid w:val="00521E09"/>
    <w:rsid w:val="00522679"/>
    <w:rsid w:val="00526EB5"/>
    <w:rsid w:val="00531A29"/>
    <w:rsid w:val="00536506"/>
    <w:rsid w:val="00542F3B"/>
    <w:rsid w:val="005570CD"/>
    <w:rsid w:val="00563147"/>
    <w:rsid w:val="00566B07"/>
    <w:rsid w:val="0056701C"/>
    <w:rsid w:val="00567236"/>
    <w:rsid w:val="005700E8"/>
    <w:rsid w:val="0057355B"/>
    <w:rsid w:val="0057370E"/>
    <w:rsid w:val="005748DE"/>
    <w:rsid w:val="00585BBD"/>
    <w:rsid w:val="00586523"/>
    <w:rsid w:val="0058710A"/>
    <w:rsid w:val="00591EB0"/>
    <w:rsid w:val="005A1550"/>
    <w:rsid w:val="005A4A0A"/>
    <w:rsid w:val="005A4DAB"/>
    <w:rsid w:val="005A7975"/>
    <w:rsid w:val="005B09BD"/>
    <w:rsid w:val="005B10D4"/>
    <w:rsid w:val="005B4774"/>
    <w:rsid w:val="005C1C50"/>
    <w:rsid w:val="005C326A"/>
    <w:rsid w:val="005C5E94"/>
    <w:rsid w:val="005C6400"/>
    <w:rsid w:val="005D2CCF"/>
    <w:rsid w:val="005D42BC"/>
    <w:rsid w:val="005D7D0E"/>
    <w:rsid w:val="005E041D"/>
    <w:rsid w:val="005F1655"/>
    <w:rsid w:val="005F236F"/>
    <w:rsid w:val="005F730C"/>
    <w:rsid w:val="00610BC4"/>
    <w:rsid w:val="00610EC9"/>
    <w:rsid w:val="0061119E"/>
    <w:rsid w:val="00615B4F"/>
    <w:rsid w:val="00621278"/>
    <w:rsid w:val="00625F3B"/>
    <w:rsid w:val="0062749B"/>
    <w:rsid w:val="0063268D"/>
    <w:rsid w:val="00632792"/>
    <w:rsid w:val="0063328C"/>
    <w:rsid w:val="00634C90"/>
    <w:rsid w:val="00635330"/>
    <w:rsid w:val="006409B9"/>
    <w:rsid w:val="00647F7A"/>
    <w:rsid w:val="00656E6F"/>
    <w:rsid w:val="006609E4"/>
    <w:rsid w:val="00662DFC"/>
    <w:rsid w:val="00663F48"/>
    <w:rsid w:val="0067357E"/>
    <w:rsid w:val="00683C57"/>
    <w:rsid w:val="00685119"/>
    <w:rsid w:val="00690321"/>
    <w:rsid w:val="006947FF"/>
    <w:rsid w:val="00695F61"/>
    <w:rsid w:val="00697EE5"/>
    <w:rsid w:val="006A4E9E"/>
    <w:rsid w:val="006B494B"/>
    <w:rsid w:val="006C046C"/>
    <w:rsid w:val="006C14E4"/>
    <w:rsid w:val="006C4346"/>
    <w:rsid w:val="006C5868"/>
    <w:rsid w:val="006D44CA"/>
    <w:rsid w:val="006E01FA"/>
    <w:rsid w:val="006E1E7A"/>
    <w:rsid w:val="006E5A6B"/>
    <w:rsid w:val="006E6205"/>
    <w:rsid w:val="006E7DD6"/>
    <w:rsid w:val="006F1E1C"/>
    <w:rsid w:val="006F295E"/>
    <w:rsid w:val="006F2F4B"/>
    <w:rsid w:val="006F3A73"/>
    <w:rsid w:val="006F48C9"/>
    <w:rsid w:val="006F5DE4"/>
    <w:rsid w:val="007006E9"/>
    <w:rsid w:val="00700C17"/>
    <w:rsid w:val="00701E56"/>
    <w:rsid w:val="00714170"/>
    <w:rsid w:val="00714B9F"/>
    <w:rsid w:val="007170BA"/>
    <w:rsid w:val="00722632"/>
    <w:rsid w:val="0073084C"/>
    <w:rsid w:val="00731AB7"/>
    <w:rsid w:val="007342DA"/>
    <w:rsid w:val="00740016"/>
    <w:rsid w:val="007414E9"/>
    <w:rsid w:val="00750A78"/>
    <w:rsid w:val="007517EB"/>
    <w:rsid w:val="007539F7"/>
    <w:rsid w:val="00754426"/>
    <w:rsid w:val="0076484C"/>
    <w:rsid w:val="00765EA3"/>
    <w:rsid w:val="007737DE"/>
    <w:rsid w:val="00776402"/>
    <w:rsid w:val="00776981"/>
    <w:rsid w:val="0078329A"/>
    <w:rsid w:val="00785F0A"/>
    <w:rsid w:val="00787DED"/>
    <w:rsid w:val="00791AE9"/>
    <w:rsid w:val="007922A5"/>
    <w:rsid w:val="00795741"/>
    <w:rsid w:val="00797016"/>
    <w:rsid w:val="00797489"/>
    <w:rsid w:val="007A2B03"/>
    <w:rsid w:val="007A322B"/>
    <w:rsid w:val="007A357D"/>
    <w:rsid w:val="007A66FA"/>
    <w:rsid w:val="007B7A5A"/>
    <w:rsid w:val="007C3889"/>
    <w:rsid w:val="007C6793"/>
    <w:rsid w:val="007D2F22"/>
    <w:rsid w:val="007D3A6F"/>
    <w:rsid w:val="007D72D3"/>
    <w:rsid w:val="007E0261"/>
    <w:rsid w:val="007E2B7D"/>
    <w:rsid w:val="007E5841"/>
    <w:rsid w:val="007F738F"/>
    <w:rsid w:val="00800914"/>
    <w:rsid w:val="00810FB6"/>
    <w:rsid w:val="008115C0"/>
    <w:rsid w:val="008124FE"/>
    <w:rsid w:val="00813757"/>
    <w:rsid w:val="00814FEF"/>
    <w:rsid w:val="008152AD"/>
    <w:rsid w:val="00815B98"/>
    <w:rsid w:val="00816E55"/>
    <w:rsid w:val="008174ED"/>
    <w:rsid w:val="00817901"/>
    <w:rsid w:val="008215BF"/>
    <w:rsid w:val="00824C2E"/>
    <w:rsid w:val="008302F5"/>
    <w:rsid w:val="008311FD"/>
    <w:rsid w:val="00832BC9"/>
    <w:rsid w:val="00832D8B"/>
    <w:rsid w:val="00836644"/>
    <w:rsid w:val="00837693"/>
    <w:rsid w:val="00837C4D"/>
    <w:rsid w:val="00847953"/>
    <w:rsid w:val="00852DB5"/>
    <w:rsid w:val="008549EB"/>
    <w:rsid w:val="00855553"/>
    <w:rsid w:val="008610D2"/>
    <w:rsid w:val="00861CA3"/>
    <w:rsid w:val="00862EA8"/>
    <w:rsid w:val="00874B7B"/>
    <w:rsid w:val="00874FD5"/>
    <w:rsid w:val="00876BF0"/>
    <w:rsid w:val="00877361"/>
    <w:rsid w:val="00881428"/>
    <w:rsid w:val="00881B16"/>
    <w:rsid w:val="00884AF4"/>
    <w:rsid w:val="008863D3"/>
    <w:rsid w:val="00895BAB"/>
    <w:rsid w:val="00896103"/>
    <w:rsid w:val="008A139F"/>
    <w:rsid w:val="008A2C83"/>
    <w:rsid w:val="008A47F3"/>
    <w:rsid w:val="008B556F"/>
    <w:rsid w:val="008C176E"/>
    <w:rsid w:val="008C3AFE"/>
    <w:rsid w:val="008D5CF3"/>
    <w:rsid w:val="008D6260"/>
    <w:rsid w:val="008D79C3"/>
    <w:rsid w:val="008E069B"/>
    <w:rsid w:val="008E1138"/>
    <w:rsid w:val="008E4F6F"/>
    <w:rsid w:val="008F190B"/>
    <w:rsid w:val="008F26C9"/>
    <w:rsid w:val="008F2E56"/>
    <w:rsid w:val="008F4826"/>
    <w:rsid w:val="00905693"/>
    <w:rsid w:val="00905DFF"/>
    <w:rsid w:val="00922661"/>
    <w:rsid w:val="00935E7F"/>
    <w:rsid w:val="00936F03"/>
    <w:rsid w:val="00936F7E"/>
    <w:rsid w:val="00954A1A"/>
    <w:rsid w:val="00957B42"/>
    <w:rsid w:val="009631CB"/>
    <w:rsid w:val="0096629D"/>
    <w:rsid w:val="009711AF"/>
    <w:rsid w:val="00971891"/>
    <w:rsid w:val="00971E19"/>
    <w:rsid w:val="0097508E"/>
    <w:rsid w:val="009755A1"/>
    <w:rsid w:val="00976BC0"/>
    <w:rsid w:val="00981BA2"/>
    <w:rsid w:val="00986592"/>
    <w:rsid w:val="00992C59"/>
    <w:rsid w:val="0099503B"/>
    <w:rsid w:val="00995193"/>
    <w:rsid w:val="009975BB"/>
    <w:rsid w:val="009A00AE"/>
    <w:rsid w:val="009A1AA6"/>
    <w:rsid w:val="009A28BD"/>
    <w:rsid w:val="009A465D"/>
    <w:rsid w:val="009A580F"/>
    <w:rsid w:val="009A6C49"/>
    <w:rsid w:val="009A7C9C"/>
    <w:rsid w:val="009B2640"/>
    <w:rsid w:val="009B2E0B"/>
    <w:rsid w:val="009B78DE"/>
    <w:rsid w:val="009C15F2"/>
    <w:rsid w:val="009C2C5F"/>
    <w:rsid w:val="009C7586"/>
    <w:rsid w:val="009D2478"/>
    <w:rsid w:val="009D57F9"/>
    <w:rsid w:val="009D7A1E"/>
    <w:rsid w:val="009E26BA"/>
    <w:rsid w:val="009E3C97"/>
    <w:rsid w:val="009E4ED4"/>
    <w:rsid w:val="009E70ED"/>
    <w:rsid w:val="009F1A99"/>
    <w:rsid w:val="00A0077D"/>
    <w:rsid w:val="00A00CCA"/>
    <w:rsid w:val="00A03AAE"/>
    <w:rsid w:val="00A06380"/>
    <w:rsid w:val="00A0799A"/>
    <w:rsid w:val="00A1050D"/>
    <w:rsid w:val="00A110CC"/>
    <w:rsid w:val="00A1193D"/>
    <w:rsid w:val="00A1688B"/>
    <w:rsid w:val="00A200DB"/>
    <w:rsid w:val="00A22D84"/>
    <w:rsid w:val="00A32E14"/>
    <w:rsid w:val="00A35937"/>
    <w:rsid w:val="00A37F9E"/>
    <w:rsid w:val="00A40278"/>
    <w:rsid w:val="00A4456B"/>
    <w:rsid w:val="00A52D5E"/>
    <w:rsid w:val="00A55512"/>
    <w:rsid w:val="00A574FE"/>
    <w:rsid w:val="00A6137A"/>
    <w:rsid w:val="00A62AED"/>
    <w:rsid w:val="00A62CF1"/>
    <w:rsid w:val="00A74FD5"/>
    <w:rsid w:val="00A85272"/>
    <w:rsid w:val="00A861E2"/>
    <w:rsid w:val="00A868AB"/>
    <w:rsid w:val="00A8718F"/>
    <w:rsid w:val="00A96EA0"/>
    <w:rsid w:val="00AA58A5"/>
    <w:rsid w:val="00AB46D3"/>
    <w:rsid w:val="00AB554C"/>
    <w:rsid w:val="00AB65CF"/>
    <w:rsid w:val="00AC51FE"/>
    <w:rsid w:val="00AD2B92"/>
    <w:rsid w:val="00AD478E"/>
    <w:rsid w:val="00AD49DC"/>
    <w:rsid w:val="00AE0569"/>
    <w:rsid w:val="00AE3B0F"/>
    <w:rsid w:val="00AE4055"/>
    <w:rsid w:val="00AE6AE5"/>
    <w:rsid w:val="00AF663F"/>
    <w:rsid w:val="00B036D1"/>
    <w:rsid w:val="00B0474F"/>
    <w:rsid w:val="00B06255"/>
    <w:rsid w:val="00B13725"/>
    <w:rsid w:val="00B179C0"/>
    <w:rsid w:val="00B2243B"/>
    <w:rsid w:val="00B248BF"/>
    <w:rsid w:val="00B30B1E"/>
    <w:rsid w:val="00B35811"/>
    <w:rsid w:val="00B37E1E"/>
    <w:rsid w:val="00B405CA"/>
    <w:rsid w:val="00B541F9"/>
    <w:rsid w:val="00B577F4"/>
    <w:rsid w:val="00B61959"/>
    <w:rsid w:val="00B650C2"/>
    <w:rsid w:val="00B655F8"/>
    <w:rsid w:val="00B67B42"/>
    <w:rsid w:val="00B72984"/>
    <w:rsid w:val="00B729A2"/>
    <w:rsid w:val="00B74431"/>
    <w:rsid w:val="00B74D37"/>
    <w:rsid w:val="00B757A7"/>
    <w:rsid w:val="00B85074"/>
    <w:rsid w:val="00B85F98"/>
    <w:rsid w:val="00B93697"/>
    <w:rsid w:val="00B94171"/>
    <w:rsid w:val="00B95F10"/>
    <w:rsid w:val="00B97807"/>
    <w:rsid w:val="00BA0610"/>
    <w:rsid w:val="00BB0122"/>
    <w:rsid w:val="00BB06F8"/>
    <w:rsid w:val="00BB0A5B"/>
    <w:rsid w:val="00BB2A01"/>
    <w:rsid w:val="00BB3B61"/>
    <w:rsid w:val="00BB56BC"/>
    <w:rsid w:val="00BB6E61"/>
    <w:rsid w:val="00BC0D78"/>
    <w:rsid w:val="00BC0F8D"/>
    <w:rsid w:val="00BC1DD1"/>
    <w:rsid w:val="00BC42D7"/>
    <w:rsid w:val="00BC4C3D"/>
    <w:rsid w:val="00BC5DD2"/>
    <w:rsid w:val="00BC7718"/>
    <w:rsid w:val="00BD33D2"/>
    <w:rsid w:val="00BD361A"/>
    <w:rsid w:val="00BD791C"/>
    <w:rsid w:val="00BE0448"/>
    <w:rsid w:val="00BE10CD"/>
    <w:rsid w:val="00BE1DB2"/>
    <w:rsid w:val="00BE28F1"/>
    <w:rsid w:val="00BE6577"/>
    <w:rsid w:val="00BF1CB2"/>
    <w:rsid w:val="00BF23CF"/>
    <w:rsid w:val="00BF3FF9"/>
    <w:rsid w:val="00BF559E"/>
    <w:rsid w:val="00BF5F43"/>
    <w:rsid w:val="00C02C14"/>
    <w:rsid w:val="00C04657"/>
    <w:rsid w:val="00C071AA"/>
    <w:rsid w:val="00C07909"/>
    <w:rsid w:val="00C1012F"/>
    <w:rsid w:val="00C10DC1"/>
    <w:rsid w:val="00C1261C"/>
    <w:rsid w:val="00C1349A"/>
    <w:rsid w:val="00C146C3"/>
    <w:rsid w:val="00C14B53"/>
    <w:rsid w:val="00C1778A"/>
    <w:rsid w:val="00C17E1C"/>
    <w:rsid w:val="00C263EE"/>
    <w:rsid w:val="00C31F1A"/>
    <w:rsid w:val="00C32E42"/>
    <w:rsid w:val="00C36C5A"/>
    <w:rsid w:val="00C440D1"/>
    <w:rsid w:val="00C50D81"/>
    <w:rsid w:val="00C52203"/>
    <w:rsid w:val="00C56210"/>
    <w:rsid w:val="00C601F2"/>
    <w:rsid w:val="00C61E5F"/>
    <w:rsid w:val="00C640AC"/>
    <w:rsid w:val="00C6545D"/>
    <w:rsid w:val="00C66395"/>
    <w:rsid w:val="00C67360"/>
    <w:rsid w:val="00C703BF"/>
    <w:rsid w:val="00C7349A"/>
    <w:rsid w:val="00C743DB"/>
    <w:rsid w:val="00C773C1"/>
    <w:rsid w:val="00C90C22"/>
    <w:rsid w:val="00C97048"/>
    <w:rsid w:val="00CA10B6"/>
    <w:rsid w:val="00CA1BF4"/>
    <w:rsid w:val="00CA1EE9"/>
    <w:rsid w:val="00CA24FF"/>
    <w:rsid w:val="00CA3327"/>
    <w:rsid w:val="00CA471E"/>
    <w:rsid w:val="00CA5E7B"/>
    <w:rsid w:val="00CB24FE"/>
    <w:rsid w:val="00CB2EFC"/>
    <w:rsid w:val="00CC19D7"/>
    <w:rsid w:val="00CD0A19"/>
    <w:rsid w:val="00CD5420"/>
    <w:rsid w:val="00CE34A3"/>
    <w:rsid w:val="00CE4E54"/>
    <w:rsid w:val="00CF13AB"/>
    <w:rsid w:val="00CF2CCA"/>
    <w:rsid w:val="00CF44EA"/>
    <w:rsid w:val="00D00764"/>
    <w:rsid w:val="00D00CFC"/>
    <w:rsid w:val="00D02812"/>
    <w:rsid w:val="00D06696"/>
    <w:rsid w:val="00D17C28"/>
    <w:rsid w:val="00D21009"/>
    <w:rsid w:val="00D21E8C"/>
    <w:rsid w:val="00D24D57"/>
    <w:rsid w:val="00D27EB3"/>
    <w:rsid w:val="00D31718"/>
    <w:rsid w:val="00D3313A"/>
    <w:rsid w:val="00D3688C"/>
    <w:rsid w:val="00D37EBF"/>
    <w:rsid w:val="00D42578"/>
    <w:rsid w:val="00D52885"/>
    <w:rsid w:val="00D54A3E"/>
    <w:rsid w:val="00D606CB"/>
    <w:rsid w:val="00D63A3D"/>
    <w:rsid w:val="00D7175E"/>
    <w:rsid w:val="00D743F2"/>
    <w:rsid w:val="00D772EA"/>
    <w:rsid w:val="00D819CB"/>
    <w:rsid w:val="00DA789D"/>
    <w:rsid w:val="00DB112A"/>
    <w:rsid w:val="00DB238D"/>
    <w:rsid w:val="00DB30CD"/>
    <w:rsid w:val="00DB6704"/>
    <w:rsid w:val="00DB6DC2"/>
    <w:rsid w:val="00DC2D2B"/>
    <w:rsid w:val="00DC4406"/>
    <w:rsid w:val="00DD04EC"/>
    <w:rsid w:val="00DD210E"/>
    <w:rsid w:val="00DD2C20"/>
    <w:rsid w:val="00DE1ECF"/>
    <w:rsid w:val="00DE4DCA"/>
    <w:rsid w:val="00DE5793"/>
    <w:rsid w:val="00DF261E"/>
    <w:rsid w:val="00DF368A"/>
    <w:rsid w:val="00DF37C7"/>
    <w:rsid w:val="00DF59F2"/>
    <w:rsid w:val="00E0226E"/>
    <w:rsid w:val="00E03162"/>
    <w:rsid w:val="00E121DD"/>
    <w:rsid w:val="00E12C0E"/>
    <w:rsid w:val="00E13CD5"/>
    <w:rsid w:val="00E327D9"/>
    <w:rsid w:val="00E34AC3"/>
    <w:rsid w:val="00E3755D"/>
    <w:rsid w:val="00E4097F"/>
    <w:rsid w:val="00E4173C"/>
    <w:rsid w:val="00E451EC"/>
    <w:rsid w:val="00E4796E"/>
    <w:rsid w:val="00E55A84"/>
    <w:rsid w:val="00E5637D"/>
    <w:rsid w:val="00E57D56"/>
    <w:rsid w:val="00E76C25"/>
    <w:rsid w:val="00E81328"/>
    <w:rsid w:val="00E83DAE"/>
    <w:rsid w:val="00E84ED1"/>
    <w:rsid w:val="00E86A59"/>
    <w:rsid w:val="00E87280"/>
    <w:rsid w:val="00E91A9C"/>
    <w:rsid w:val="00E932AF"/>
    <w:rsid w:val="00E97A72"/>
    <w:rsid w:val="00EA11B9"/>
    <w:rsid w:val="00EA1AA9"/>
    <w:rsid w:val="00EA455D"/>
    <w:rsid w:val="00EB3DCA"/>
    <w:rsid w:val="00EB7F8A"/>
    <w:rsid w:val="00EC2427"/>
    <w:rsid w:val="00EC3485"/>
    <w:rsid w:val="00EC3893"/>
    <w:rsid w:val="00EC41F9"/>
    <w:rsid w:val="00EC67FB"/>
    <w:rsid w:val="00ED679B"/>
    <w:rsid w:val="00EE206F"/>
    <w:rsid w:val="00EE31A2"/>
    <w:rsid w:val="00EE68B0"/>
    <w:rsid w:val="00EF2F72"/>
    <w:rsid w:val="00F015D6"/>
    <w:rsid w:val="00F06664"/>
    <w:rsid w:val="00F06892"/>
    <w:rsid w:val="00F12ADF"/>
    <w:rsid w:val="00F12B3E"/>
    <w:rsid w:val="00F20C8C"/>
    <w:rsid w:val="00F27E39"/>
    <w:rsid w:val="00F44F6F"/>
    <w:rsid w:val="00F46CC5"/>
    <w:rsid w:val="00F46F0E"/>
    <w:rsid w:val="00F47B5B"/>
    <w:rsid w:val="00F47CA8"/>
    <w:rsid w:val="00F52F72"/>
    <w:rsid w:val="00F545AC"/>
    <w:rsid w:val="00F54E31"/>
    <w:rsid w:val="00F56D77"/>
    <w:rsid w:val="00F56FA0"/>
    <w:rsid w:val="00F6478D"/>
    <w:rsid w:val="00F65CDA"/>
    <w:rsid w:val="00F73157"/>
    <w:rsid w:val="00F76C5E"/>
    <w:rsid w:val="00F80967"/>
    <w:rsid w:val="00F8388A"/>
    <w:rsid w:val="00F84536"/>
    <w:rsid w:val="00F8571A"/>
    <w:rsid w:val="00F90101"/>
    <w:rsid w:val="00F90C7A"/>
    <w:rsid w:val="00FA25EE"/>
    <w:rsid w:val="00FA4D87"/>
    <w:rsid w:val="00FB143F"/>
    <w:rsid w:val="00FB167A"/>
    <w:rsid w:val="00FC1FA0"/>
    <w:rsid w:val="00FC7744"/>
    <w:rsid w:val="00FD0E3B"/>
    <w:rsid w:val="00FD3DD9"/>
    <w:rsid w:val="00FD4EB4"/>
    <w:rsid w:val="00FD68F2"/>
    <w:rsid w:val="00FE01DB"/>
    <w:rsid w:val="00FE1C61"/>
    <w:rsid w:val="00FE3FD1"/>
    <w:rsid w:val="00FE6B53"/>
    <w:rsid w:val="00FF0274"/>
    <w:rsid w:val="00FF0C02"/>
    <w:rsid w:val="00FF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831538D"/>
  <w15:docId w15:val="{4CD4E6BA-BE1A-4FF1-B165-D223E860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85F9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40" w:after="40"/>
    </w:pPr>
    <w:rPr>
      <w:sz w:val="24"/>
    </w:rPr>
  </w:style>
  <w:style w:type="paragraph" w:styleId="Heading1">
    <w:name w:val="heading 1"/>
    <w:basedOn w:val="Normal"/>
    <w:next w:val="Normal"/>
    <w:qFormat/>
    <w:rsid w:val="00AE0569"/>
    <w:pPr>
      <w:keepNext/>
      <w:outlineLvl w:val="0"/>
    </w:pPr>
    <w:rPr>
      <w:rFonts w:ascii="Arial" w:hAnsi="Arial"/>
      <w:b/>
      <w:kern w:val="28"/>
      <w:sz w:val="22"/>
    </w:rPr>
  </w:style>
  <w:style w:type="paragraph" w:styleId="Heading2">
    <w:name w:val="heading 2"/>
    <w:basedOn w:val="Normal"/>
    <w:next w:val="Normal"/>
    <w:qFormat/>
    <w:rsid w:val="00AE0569"/>
    <w:pPr>
      <w:keepNext/>
      <w:ind w:left="360"/>
      <w:outlineLvl w:val="1"/>
    </w:pPr>
    <w:rPr>
      <w:rFonts w:ascii="Arial" w:hAnsi="Arial"/>
      <w:b/>
      <w:sz w:val="22"/>
    </w:rPr>
  </w:style>
  <w:style w:type="paragraph" w:styleId="Heading3">
    <w:name w:val="heading 3"/>
    <w:basedOn w:val="Normal"/>
    <w:next w:val="Normal"/>
    <w:qFormat/>
    <w:rsid w:val="00AE0569"/>
    <w:pPr>
      <w:keepNext/>
      <w:ind w:left="720"/>
      <w:outlineLvl w:val="2"/>
    </w:pPr>
    <w:rPr>
      <w:rFonts w:ascii="Arial" w:hAnsi="Arial"/>
    </w:rPr>
  </w:style>
  <w:style w:type="paragraph" w:styleId="Heading4">
    <w:name w:val="heading 4"/>
    <w:basedOn w:val="Normal"/>
    <w:next w:val="Normal"/>
    <w:qFormat/>
    <w:rsid w:val="00B35811"/>
    <w:pPr>
      <w:keepNext/>
      <w:spacing w:before="100"/>
      <w:ind w:left="1080"/>
      <w:outlineLvl w:val="3"/>
    </w:pPr>
    <w:rPr>
      <w:rFonts w:ascii="Arial" w:hAnsi="Arial"/>
      <w:sz w:val="22"/>
    </w:rPr>
  </w:style>
  <w:style w:type="paragraph" w:styleId="Heading5">
    <w:name w:val="heading 5"/>
    <w:basedOn w:val="Normal"/>
    <w:next w:val="Normal"/>
    <w:qFormat/>
    <w:rsid w:val="00AE0569"/>
    <w:pPr>
      <w:ind w:left="1440"/>
      <w:outlineLvl w:val="4"/>
    </w:pPr>
    <w:rPr>
      <w:rFonts w:ascii="Arial" w:hAnsi="Arial"/>
      <w:sz w:val="22"/>
    </w:rPr>
  </w:style>
  <w:style w:type="paragraph" w:styleId="Heading6">
    <w:name w:val="heading 6"/>
    <w:basedOn w:val="Normal"/>
    <w:next w:val="Normal"/>
    <w:qFormat/>
    <w:rsid w:val="00AE0569"/>
    <w:pPr>
      <w:spacing w:before="80" w:after="80"/>
      <w:ind w:left="1800"/>
      <w:outlineLvl w:val="5"/>
    </w:pPr>
    <w:rPr>
      <w:i/>
    </w:rPr>
  </w:style>
  <w:style w:type="paragraph" w:styleId="Heading7">
    <w:name w:val="heading 7"/>
    <w:basedOn w:val="Normal"/>
    <w:next w:val="Normal"/>
    <w:qFormat/>
    <w:rsid w:val="00AE0569"/>
    <w:pPr>
      <w:spacing w:before="240" w:after="60"/>
      <w:ind w:left="2160"/>
      <w:outlineLvl w:val="6"/>
    </w:pPr>
    <w:rPr>
      <w:rFonts w:ascii="Arial" w:hAnsi="Arial"/>
      <w:sz w:val="20"/>
    </w:rPr>
  </w:style>
  <w:style w:type="paragraph" w:styleId="Heading8">
    <w:name w:val="heading 8"/>
    <w:basedOn w:val="Normal"/>
    <w:next w:val="Normal"/>
    <w:qFormat/>
    <w:rsid w:val="00AE0569"/>
    <w:pPr>
      <w:spacing w:before="240" w:after="60"/>
      <w:ind w:left="2160"/>
      <w:outlineLvl w:val="7"/>
    </w:pPr>
    <w:rPr>
      <w:rFonts w:ascii="Arial" w:hAnsi="Arial"/>
      <w:i/>
      <w:sz w:val="20"/>
    </w:rPr>
  </w:style>
  <w:style w:type="paragraph" w:styleId="Heading9">
    <w:name w:val="heading 9"/>
    <w:basedOn w:val="Normal"/>
    <w:next w:val="Normal"/>
    <w:qFormat/>
    <w:rsid w:val="00AE0569"/>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E05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680"/>
        <w:tab w:val="center" w:pos="4320"/>
        <w:tab w:val="right" w:pos="8640"/>
      </w:tabs>
    </w:pPr>
  </w:style>
  <w:style w:type="paragraph" w:styleId="Title">
    <w:name w:val="Title"/>
    <w:basedOn w:val="Normal"/>
    <w:qFormat/>
    <w:rsid w:val="00AE0569"/>
    <w:pPr>
      <w:jc w:val="center"/>
    </w:pPr>
    <w:rPr>
      <w:rFonts w:ascii="Arial" w:hAnsi="Arial"/>
      <w:b/>
      <w:kern w:val="28"/>
      <w:sz w:val="16"/>
    </w:rPr>
  </w:style>
  <w:style w:type="paragraph" w:customStyle="1" w:styleId="Title1">
    <w:name w:val="Title1"/>
    <w:basedOn w:val="Title"/>
    <w:rsid w:val="00AE0569"/>
    <w:rPr>
      <w:sz w:val="12"/>
    </w:rPr>
  </w:style>
  <w:style w:type="paragraph" w:styleId="Closing">
    <w:name w:val="Closing"/>
    <w:basedOn w:val="Normal"/>
    <w:rsid w:val="00AE0569"/>
    <w:pPr>
      <w:ind w:left="4320"/>
    </w:pPr>
  </w:style>
  <w:style w:type="paragraph" w:styleId="BodyTextIndent">
    <w:name w:val="Body Text Indent"/>
    <w:basedOn w:val="Normal"/>
    <w:rsid w:val="00AE0569"/>
    <w:pPr>
      <w:tabs>
        <w:tab w:val="clear" w:pos="2520"/>
        <w:tab w:val="clear" w:pos="2880"/>
        <w:tab w:val="clear" w:pos="3240"/>
        <w:tab w:val="clear" w:pos="3600"/>
        <w:tab w:val="clear" w:pos="3960"/>
        <w:tab w:val="clear" w:pos="4320"/>
        <w:tab w:val="clear" w:pos="4680"/>
      </w:tabs>
      <w:ind w:left="360"/>
    </w:pPr>
    <w:rPr>
      <w:sz w:val="22"/>
    </w:rPr>
  </w:style>
  <w:style w:type="paragraph" w:customStyle="1" w:styleId="Cell0">
    <w:name w:val="Cell0"/>
    <w:basedOn w:val="Normal"/>
    <w:rsid w:val="00AE0569"/>
    <w:rPr>
      <w:sz w:val="16"/>
    </w:rPr>
  </w:style>
  <w:style w:type="paragraph" w:customStyle="1" w:styleId="CellHeading">
    <w:name w:val="Cell Heading"/>
    <w:basedOn w:val="Cell0"/>
    <w:rsid w:val="00AE0569"/>
    <w:rPr>
      <w:b/>
    </w:rPr>
  </w:style>
  <w:style w:type="paragraph" w:styleId="BodyText2">
    <w:name w:val="Body Text 2"/>
    <w:basedOn w:val="Normal"/>
    <w:rsid w:val="00AE0569"/>
    <w:pPr>
      <w:tabs>
        <w:tab w:val="clear" w:pos="2160"/>
        <w:tab w:val="clear" w:pos="2520"/>
        <w:tab w:val="clear" w:pos="2880"/>
        <w:tab w:val="clear" w:pos="3240"/>
        <w:tab w:val="clear" w:pos="3600"/>
        <w:tab w:val="clear" w:pos="3960"/>
        <w:tab w:val="clear" w:pos="4320"/>
        <w:tab w:val="clear" w:pos="4680"/>
      </w:tabs>
      <w:spacing w:before="80" w:after="80"/>
      <w:ind w:left="360"/>
    </w:pPr>
  </w:style>
  <w:style w:type="paragraph" w:styleId="BodyTextIndent3">
    <w:name w:val="Body Text Indent 3"/>
    <w:basedOn w:val="Normal"/>
    <w:rsid w:val="00AE0569"/>
    <w:pPr>
      <w:tabs>
        <w:tab w:val="clear" w:pos="2160"/>
        <w:tab w:val="clear" w:pos="2520"/>
        <w:tab w:val="clear" w:pos="2880"/>
        <w:tab w:val="clear" w:pos="3240"/>
        <w:tab w:val="clear" w:pos="3600"/>
        <w:tab w:val="clear" w:pos="3960"/>
        <w:tab w:val="clear" w:pos="4320"/>
        <w:tab w:val="clear" w:pos="4680"/>
      </w:tabs>
      <w:spacing w:before="80" w:after="80"/>
      <w:ind w:left="720"/>
    </w:pPr>
    <w:rPr>
      <w:b/>
      <w:color w:val="FF0000"/>
      <w:sz w:val="28"/>
    </w:rPr>
  </w:style>
  <w:style w:type="paragraph" w:styleId="BodyText3">
    <w:name w:val="Body Text 3"/>
    <w:basedOn w:val="BodyText2"/>
    <w:rsid w:val="00AE0569"/>
    <w:pPr>
      <w:spacing w:before="40" w:after="40"/>
      <w:ind w:left="720"/>
    </w:pPr>
  </w:style>
  <w:style w:type="paragraph" w:customStyle="1" w:styleId="code">
    <w:name w:val="code"/>
    <w:basedOn w:val="Normal"/>
    <w:rsid w:val="00AE0569"/>
    <w:pPr>
      <w:tabs>
        <w:tab w:val="left" w:pos="5040"/>
      </w:tabs>
      <w:ind w:left="1080"/>
    </w:pPr>
    <w:rPr>
      <w:rFonts w:ascii="Arial" w:hAnsi="Arial"/>
      <w:sz w:val="20"/>
    </w:rPr>
  </w:style>
  <w:style w:type="paragraph" w:styleId="BodyTextIndent2">
    <w:name w:val="Body Text Indent 2"/>
    <w:basedOn w:val="Normal"/>
    <w:rsid w:val="00AE0569"/>
    <w:pPr>
      <w:tabs>
        <w:tab w:val="clear" w:pos="2160"/>
        <w:tab w:val="clear" w:pos="2520"/>
        <w:tab w:val="clear" w:pos="2880"/>
        <w:tab w:val="clear" w:pos="3240"/>
        <w:tab w:val="clear" w:pos="3600"/>
        <w:tab w:val="clear" w:pos="3960"/>
        <w:tab w:val="clear" w:pos="4320"/>
        <w:tab w:val="clear" w:pos="4680"/>
      </w:tabs>
      <w:spacing w:before="80" w:after="80"/>
      <w:ind w:left="720" w:hanging="360"/>
    </w:pPr>
  </w:style>
  <w:style w:type="character" w:styleId="Hyperlink">
    <w:name w:val="Hyperlink"/>
    <w:basedOn w:val="DefaultParagraphFont"/>
    <w:rsid w:val="00AE0569"/>
    <w:rPr>
      <w:color w:val="0000FF"/>
      <w:u w:val="single"/>
    </w:rPr>
  </w:style>
  <w:style w:type="character" w:styleId="PageNumber">
    <w:name w:val="page number"/>
    <w:basedOn w:val="DefaultParagraphFont"/>
    <w:rsid w:val="00690321"/>
  </w:style>
  <w:style w:type="paragraph" w:styleId="Header">
    <w:name w:val="header"/>
    <w:basedOn w:val="Normal"/>
    <w:rsid w:val="006903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680"/>
        <w:tab w:val="center" w:pos="4320"/>
        <w:tab w:val="right" w:pos="8640"/>
      </w:tabs>
    </w:pPr>
  </w:style>
  <w:style w:type="paragraph" w:styleId="BodyText">
    <w:name w:val="Body Text"/>
    <w:basedOn w:val="Normal"/>
    <w:link w:val="BodyTextChar"/>
    <w:rsid w:val="00BF1CB2"/>
    <w:pPr>
      <w:spacing w:after="120"/>
    </w:pPr>
  </w:style>
  <w:style w:type="paragraph" w:styleId="FootnoteText">
    <w:name w:val="footnote text"/>
    <w:basedOn w:val="Normal"/>
    <w:link w:val="FootnoteTextChar"/>
    <w:semiHidden/>
    <w:rsid w:val="00BF1CB2"/>
    <w:rPr>
      <w:sz w:val="20"/>
    </w:rPr>
  </w:style>
  <w:style w:type="character" w:styleId="FootnoteReference">
    <w:name w:val="footnote reference"/>
    <w:basedOn w:val="DefaultParagraphFont"/>
    <w:semiHidden/>
    <w:rsid w:val="00BF1CB2"/>
    <w:rPr>
      <w:vertAlign w:val="superscript"/>
    </w:rPr>
  </w:style>
  <w:style w:type="character" w:customStyle="1" w:styleId="FooterChar">
    <w:name w:val="Footer Char"/>
    <w:basedOn w:val="DefaultParagraphFont"/>
    <w:link w:val="Footer"/>
    <w:uiPriority w:val="99"/>
    <w:rsid w:val="00881428"/>
    <w:rPr>
      <w:sz w:val="24"/>
      <w:lang w:val="en-US" w:eastAsia="en-US" w:bidi="ar-SA"/>
    </w:rPr>
  </w:style>
  <w:style w:type="paragraph" w:styleId="HTMLPreformatted">
    <w:name w:val="HTML Preformatted"/>
    <w:basedOn w:val="Normal"/>
    <w:link w:val="HTMLPreformattedChar"/>
    <w:semiHidden/>
    <w:unhideWhenUsed/>
    <w:rsid w:val="008814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semiHidden/>
    <w:rsid w:val="00881428"/>
    <w:rPr>
      <w:rFonts w:ascii="Courier New" w:hAnsi="Courier New" w:cs="Courier New"/>
      <w:lang w:val="en-US" w:eastAsia="en-US" w:bidi="ar-SA"/>
    </w:rPr>
  </w:style>
  <w:style w:type="character" w:customStyle="1" w:styleId="CharChar">
    <w:name w:val="Char Char"/>
    <w:basedOn w:val="DefaultParagraphFont"/>
    <w:rsid w:val="000848FF"/>
    <w:rPr>
      <w:sz w:val="24"/>
    </w:rPr>
  </w:style>
  <w:style w:type="character" w:customStyle="1" w:styleId="rgctlv">
    <w:name w:val="rg_ctlv"/>
    <w:basedOn w:val="DefaultParagraphFont"/>
    <w:rsid w:val="00957B42"/>
  </w:style>
  <w:style w:type="character" w:customStyle="1" w:styleId="BodyTextChar">
    <w:name w:val="Body Text Char"/>
    <w:basedOn w:val="DefaultParagraphFont"/>
    <w:link w:val="BodyText"/>
    <w:rsid w:val="00542F3B"/>
    <w:rPr>
      <w:sz w:val="24"/>
    </w:rPr>
  </w:style>
  <w:style w:type="character" w:customStyle="1" w:styleId="FootnoteTextChar">
    <w:name w:val="Footnote Text Char"/>
    <w:basedOn w:val="DefaultParagraphFont"/>
    <w:link w:val="FootnoteText"/>
    <w:semiHidden/>
    <w:rsid w:val="00542F3B"/>
  </w:style>
  <w:style w:type="paragraph" w:customStyle="1" w:styleId="BodyText22">
    <w:name w:val="Body Text 22"/>
    <w:basedOn w:val="Normal"/>
    <w:rsid w:val="00451028"/>
    <w:pPr>
      <w:widowControl w:val="0"/>
      <w:ind w:left="1440"/>
    </w:pPr>
  </w:style>
  <w:style w:type="paragraph" w:styleId="ListContinue5">
    <w:name w:val="List Continue 5"/>
    <w:basedOn w:val="Normal"/>
    <w:rsid w:val="00A96EA0"/>
    <w:pPr>
      <w:spacing w:after="120"/>
      <w:ind w:left="1800"/>
    </w:pPr>
  </w:style>
  <w:style w:type="paragraph" w:customStyle="1" w:styleId="BodyText21">
    <w:name w:val="Body Text 21"/>
    <w:basedOn w:val="Normal"/>
    <w:rsid w:val="00A96EA0"/>
    <w:pPr>
      <w:widowControl w:val="0"/>
      <w:tabs>
        <w:tab w:val="clear" w:pos="2160"/>
        <w:tab w:val="clear" w:pos="2520"/>
        <w:tab w:val="clear" w:pos="2880"/>
        <w:tab w:val="clear" w:pos="3240"/>
        <w:tab w:val="clear" w:pos="3600"/>
        <w:tab w:val="clear" w:pos="3960"/>
        <w:tab w:val="clear" w:pos="4320"/>
        <w:tab w:val="clear" w:pos="4680"/>
      </w:tabs>
      <w:ind w:left="360"/>
    </w:pPr>
  </w:style>
  <w:style w:type="character" w:styleId="FollowedHyperlink">
    <w:name w:val="FollowedHyperlink"/>
    <w:basedOn w:val="DefaultParagraphFont"/>
    <w:rsid w:val="003D2F06"/>
    <w:rPr>
      <w:color w:val="800080"/>
      <w:u w:val="single"/>
    </w:rPr>
  </w:style>
  <w:style w:type="paragraph" w:customStyle="1" w:styleId="Default">
    <w:name w:val="Default"/>
    <w:rsid w:val="00E84ED1"/>
    <w:pPr>
      <w:autoSpaceDE w:val="0"/>
      <w:autoSpaceDN w:val="0"/>
      <w:adjustRightInd w:val="0"/>
    </w:pPr>
    <w:rPr>
      <w:color w:val="000000"/>
      <w:sz w:val="24"/>
      <w:szCs w:val="24"/>
    </w:rPr>
  </w:style>
  <w:style w:type="paragraph" w:styleId="ListParagraph">
    <w:name w:val="List Paragraph"/>
    <w:basedOn w:val="Normal"/>
    <w:uiPriority w:val="34"/>
    <w:qFormat/>
    <w:rsid w:val="001C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Drawing42.vsd"/><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oleObject" Target="embeddings/Microsoft_Visio_2003-2010_Drawing4.vsd"/><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Microsoft_Visio_2003-2010_Drawing63.vsd"/><Relationship Id="rId10" Type="http://schemas.openxmlformats.org/officeDocument/2006/relationships/oleObject" Target="embeddings/Microsoft_Visio_2003-2010_Drawing21.vsd"/><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Microsoft_Visio_2003-2010_Drawing2.vsd"/><Relationship Id="rId14" Type="http://schemas.openxmlformats.org/officeDocument/2006/relationships/oleObject" Target="embeddings/Microsoft_Visio_2003-2010_Drawing6.vsd"/></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r.%20James%20K.%20Peckol\Application%20Data\Microsoft\Templates\bas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basic.dot</Template>
  <TotalTime>9</TotalTime>
  <Pages>23</Pages>
  <Words>6332</Words>
  <Characters>36099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Introduction</vt:lpstr>
    </vt:vector>
  </TitlesOfParts>
  <Company>Oxford Consulting, Ltd.</Company>
  <LinksUpToDate>false</LinksUpToDate>
  <CharactersWithSpaces>42347</CharactersWithSpaces>
  <SharedDoc>false</SharedDoc>
  <HLinks>
    <vt:vector size="60" baseType="variant">
      <vt:variant>
        <vt:i4>851978</vt:i4>
      </vt:variant>
      <vt:variant>
        <vt:i4>24</vt:i4>
      </vt:variant>
      <vt:variant>
        <vt:i4>0</vt:i4>
      </vt:variant>
      <vt:variant>
        <vt:i4>5</vt:i4>
      </vt:variant>
      <vt:variant>
        <vt:lpwstr>http://www.makingthings.com/ref/firmware/html/files.html</vt:lpwstr>
      </vt:variant>
      <vt:variant>
        <vt:lpwstr/>
      </vt:variant>
      <vt:variant>
        <vt:i4>851978</vt:i4>
      </vt:variant>
      <vt:variant>
        <vt:i4>21</vt:i4>
      </vt:variant>
      <vt:variant>
        <vt:i4>0</vt:i4>
      </vt:variant>
      <vt:variant>
        <vt:i4>5</vt:i4>
      </vt:variant>
      <vt:variant>
        <vt:lpwstr>http://www.makingthings.com/ref/firmware/html/files.html</vt:lpwstr>
      </vt:variant>
      <vt:variant>
        <vt:lpwstr/>
      </vt:variant>
      <vt:variant>
        <vt:i4>2359406</vt:i4>
      </vt:variant>
      <vt:variant>
        <vt:i4>18</vt:i4>
      </vt:variant>
      <vt:variant>
        <vt:i4>0</vt:i4>
      </vt:variant>
      <vt:variant>
        <vt:i4>5</vt:i4>
      </vt:variant>
      <vt:variant>
        <vt:lpwstr>http://www.ee.washington.edu/class/472/peckol/doc/KeypadSpecs/</vt:lpwstr>
      </vt:variant>
      <vt:variant>
        <vt:lpwstr/>
      </vt:variant>
      <vt:variant>
        <vt:i4>7405689</vt:i4>
      </vt:variant>
      <vt:variant>
        <vt:i4>15</vt:i4>
      </vt:variant>
      <vt:variant>
        <vt:i4>0</vt:i4>
      </vt:variant>
      <vt:variant>
        <vt:i4>5</vt:i4>
      </vt:variant>
      <vt:variant>
        <vt:lpwstr>http://www.ee.washington.edu/class/472/peckol/doc/LCDSpecs/LCD-212.pdf</vt:lpwstr>
      </vt:variant>
      <vt:variant>
        <vt:lpwstr/>
      </vt:variant>
      <vt:variant>
        <vt:i4>5963846</vt:i4>
      </vt:variant>
      <vt:variant>
        <vt:i4>12</vt:i4>
      </vt:variant>
      <vt:variant>
        <vt:i4>0</vt:i4>
      </vt:variant>
      <vt:variant>
        <vt:i4>5</vt:i4>
      </vt:variant>
      <vt:variant>
        <vt:lpwstr>http://en.wikipedia.org/wiki/C_programming_language</vt:lpwstr>
      </vt:variant>
      <vt:variant>
        <vt:lpwstr>C99</vt:lpwstr>
      </vt:variant>
      <vt:variant>
        <vt:i4>4587592</vt:i4>
      </vt:variant>
      <vt:variant>
        <vt:i4>9</vt:i4>
      </vt:variant>
      <vt:variant>
        <vt:i4>0</vt:i4>
      </vt:variant>
      <vt:variant>
        <vt:i4>5</vt:i4>
      </vt:variant>
      <vt:variant>
        <vt:lpwstr>http://www.freertos.org/</vt:lpwstr>
      </vt:variant>
      <vt:variant>
        <vt:lpwstr/>
      </vt:variant>
      <vt:variant>
        <vt:i4>786464</vt:i4>
      </vt:variant>
      <vt:variant>
        <vt:i4>6</vt:i4>
      </vt:variant>
      <vt:variant>
        <vt:i4>0</vt:i4>
      </vt:variant>
      <vt:variant>
        <vt:i4>5</vt:i4>
      </vt:variant>
      <vt:variant>
        <vt:lpwstr>http://www.makingthings.com/ref/firmware/html/group___tasks.html</vt:lpwstr>
      </vt:variant>
      <vt:variant>
        <vt:lpwstr/>
      </vt:variant>
      <vt:variant>
        <vt:i4>4784206</vt:i4>
      </vt:variant>
      <vt:variant>
        <vt:i4>3</vt:i4>
      </vt:variant>
      <vt:variant>
        <vt:i4>0</vt:i4>
      </vt:variant>
      <vt:variant>
        <vt:i4>5</vt:i4>
      </vt:variant>
      <vt:variant>
        <vt:lpwstr>http://www.makingthings.com/documentation/tutorial/programming-the-make-controller-kit/rtos/?searchterm=rtos</vt:lpwstr>
      </vt:variant>
      <vt:variant>
        <vt:lpwstr/>
      </vt:variant>
      <vt:variant>
        <vt:i4>5701700</vt:i4>
      </vt:variant>
      <vt:variant>
        <vt:i4>0</vt:i4>
      </vt:variant>
      <vt:variant>
        <vt:i4>0</vt:i4>
      </vt:variant>
      <vt:variant>
        <vt:i4>5</vt:i4>
      </vt:variant>
      <vt:variant>
        <vt:lpwstr>http://www.makingthings.com/</vt:lpwstr>
      </vt:variant>
      <vt:variant>
        <vt:lpwstr/>
      </vt:variant>
      <vt:variant>
        <vt:i4>327720</vt:i4>
      </vt:variant>
      <vt:variant>
        <vt:i4>12</vt:i4>
      </vt:variant>
      <vt:variant>
        <vt:i4>0</vt:i4>
      </vt:variant>
      <vt:variant>
        <vt:i4>5</vt:i4>
      </vt:variant>
      <vt:variant>
        <vt:lpwstr>http://www.makingthings.com/ref/firmware/html/group___tasks.html</vt:lpwstr>
      </vt:variant>
      <vt:variant>
        <vt:lpwstr>g784f87fb45eebb76d07478036ed228d3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James K. Peckol</dc:creator>
  <cp:keywords/>
  <dc:description/>
  <cp:lastModifiedBy>Nathaniel</cp:lastModifiedBy>
  <cp:revision>3</cp:revision>
  <cp:lastPrinted>2003-06-28T16:41:00Z</cp:lastPrinted>
  <dcterms:created xsi:type="dcterms:W3CDTF">2018-05-16T02:18:00Z</dcterms:created>
  <dcterms:modified xsi:type="dcterms:W3CDTF">2018-05-16T02:25:00Z</dcterms:modified>
</cp:coreProperties>
</file>